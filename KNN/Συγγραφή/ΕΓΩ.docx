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5523"/>
        <w:gridCol w:w="2150"/>
      </w:tblGrid>
      <w:tr w:rsidR="00E74B6A" w14:paraId="2E0566EE" w14:textId="77777777" w:rsidTr="00E74B6A">
        <w:tc>
          <w:tcPr>
            <w:tcW w:w="2108" w:type="dxa"/>
          </w:tcPr>
          <w:p w14:paraId="2B414E4B" w14:textId="77777777" w:rsidR="009E579C" w:rsidRDefault="00E74B6A" w:rsidP="00E74B6A">
            <w:pPr>
              <w:pStyle w:val="a0"/>
              <w:pBdr>
                <w:top w:val="none" w:sz="0" w:space="0" w:color="auto"/>
                <w:left w:val="none" w:sz="0" w:space="0" w:color="auto"/>
                <w:bottom w:val="none" w:sz="0" w:space="0" w:color="auto"/>
                <w:right w:val="none" w:sz="0" w:space="0" w:color="auto"/>
                <w:between w:val="none" w:sz="0" w:space="0" w:color="auto"/>
                <w:bar w:val="none" w:sz="0" w:color="auto"/>
              </w:pBdr>
            </w:pPr>
            <w:r>
              <w:rPr>
                <w:noProof/>
              </w:rPr>
              <w:drawing>
                <wp:inline distT="0" distB="0" distL="0" distR="0" wp14:anchorId="4F0C95F8" wp14:editId="30E21E31">
                  <wp:extent cx="1201981" cy="1228299"/>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938" cy="1233365"/>
                          </a:xfrm>
                          <a:prstGeom prst="rect">
                            <a:avLst/>
                          </a:prstGeom>
                          <a:noFill/>
                          <a:ln>
                            <a:noFill/>
                          </a:ln>
                        </pic:spPr>
                      </pic:pic>
                    </a:graphicData>
                  </a:graphic>
                </wp:inline>
              </w:drawing>
            </w:r>
          </w:p>
        </w:tc>
        <w:tc>
          <w:tcPr>
            <w:tcW w:w="5972" w:type="dxa"/>
          </w:tcPr>
          <w:p w14:paraId="036564EC" w14:textId="77777777" w:rsidR="00E74B6A" w:rsidRDefault="00E74B6A" w:rsidP="00E74B6A">
            <w:pPr>
              <w:pStyle w:val="a0"/>
              <w:pBdr>
                <w:top w:val="none" w:sz="0" w:space="0" w:color="auto"/>
                <w:left w:val="none" w:sz="0" w:space="0" w:color="auto"/>
                <w:bottom w:val="none" w:sz="0" w:space="0" w:color="auto"/>
                <w:right w:val="none" w:sz="0" w:space="0" w:color="auto"/>
                <w:between w:val="none" w:sz="0" w:space="0" w:color="auto"/>
                <w:bar w:val="none" w:sz="0" w:color="auto"/>
              </w:pBdr>
              <w:jc w:val="left"/>
              <w:rPr>
                <w:b/>
                <w:bCs/>
              </w:rPr>
            </w:pPr>
            <w:r w:rsidRPr="00E74B6A">
              <w:rPr>
                <w:b/>
                <w:bCs/>
              </w:rPr>
              <w:t>ΕΛΛΗΝΙΚΗ ΔΗΜΟΚΡΑΤΙΑ</w:t>
            </w:r>
            <w:r w:rsidRPr="00E74B6A">
              <w:rPr>
                <w:b/>
                <w:bCs/>
              </w:rPr>
              <w:br/>
              <w:t>ΠΑΝΕΠΙΣΤΗΜΙΟ ΔΥΤΙΚΗΣ ΜΑΚΕΔΟΝΙΑΣ</w:t>
            </w:r>
          </w:p>
          <w:p w14:paraId="63DD64C2" w14:textId="77777777" w:rsidR="00E74B6A" w:rsidRPr="00E74B6A" w:rsidRDefault="00E74B6A" w:rsidP="00E74B6A">
            <w:pPr>
              <w:pStyle w:val="a0"/>
              <w:pBdr>
                <w:top w:val="none" w:sz="0" w:space="0" w:color="auto"/>
                <w:left w:val="none" w:sz="0" w:space="0" w:color="auto"/>
                <w:bottom w:val="none" w:sz="0" w:space="0" w:color="auto"/>
                <w:right w:val="none" w:sz="0" w:space="0" w:color="auto"/>
                <w:between w:val="none" w:sz="0" w:space="0" w:color="auto"/>
                <w:bar w:val="none" w:sz="0" w:color="auto"/>
              </w:pBdr>
              <w:jc w:val="right"/>
              <w:rPr>
                <w:b/>
                <w:bCs/>
              </w:rPr>
            </w:pPr>
            <w:r>
              <w:rPr>
                <w:b/>
                <w:bCs/>
              </w:rPr>
              <w:t>ΠΟΛΥΤΕΝΧΙΚΗ ΣΧΟΛΗ</w:t>
            </w:r>
            <w:r>
              <w:rPr>
                <w:b/>
                <w:bCs/>
              </w:rPr>
              <w:br/>
              <w:t>ΤΜΗΜΑ ΗΛΕΚΤΡΟΛΟΓΩΝ ΜΗΧΑΝΙΚΩΝ &amp; ΜΗΧΑΝΙΚΩΝ ΥΠΟΛΟΓΙΣΤΩΝ</w:t>
            </w:r>
          </w:p>
        </w:tc>
        <w:tc>
          <w:tcPr>
            <w:tcW w:w="1701" w:type="dxa"/>
          </w:tcPr>
          <w:p w14:paraId="3F6F5B11" w14:textId="77777777" w:rsidR="009E579C" w:rsidRDefault="00E74B6A">
            <w:pPr>
              <w:pStyle w:val="a0"/>
              <w:pBdr>
                <w:top w:val="none" w:sz="0" w:space="0" w:color="auto"/>
                <w:left w:val="none" w:sz="0" w:space="0" w:color="auto"/>
                <w:bottom w:val="none" w:sz="0" w:space="0" w:color="auto"/>
                <w:right w:val="none" w:sz="0" w:space="0" w:color="auto"/>
                <w:between w:val="none" w:sz="0" w:space="0" w:color="auto"/>
                <w:bar w:val="none" w:sz="0" w:color="auto"/>
              </w:pBdr>
            </w:pPr>
            <w:r>
              <w:rPr>
                <w:noProof/>
              </w:rPr>
              <w:drawing>
                <wp:inline distT="0" distB="0" distL="0" distR="0" wp14:anchorId="6DAD0222" wp14:editId="2137C55E">
                  <wp:extent cx="1228090" cy="122809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5547" cy="1235547"/>
                          </a:xfrm>
                          <a:prstGeom prst="rect">
                            <a:avLst/>
                          </a:prstGeom>
                          <a:noFill/>
                          <a:ln>
                            <a:noFill/>
                          </a:ln>
                        </pic:spPr>
                      </pic:pic>
                    </a:graphicData>
                  </a:graphic>
                </wp:inline>
              </w:drawing>
            </w:r>
          </w:p>
        </w:tc>
      </w:tr>
    </w:tbl>
    <w:p w14:paraId="204A8471" w14:textId="77777777" w:rsidR="00FD3926" w:rsidRDefault="00FD3926">
      <w:pPr>
        <w:pStyle w:val="a0"/>
      </w:pPr>
    </w:p>
    <w:p w14:paraId="65C79D91" w14:textId="77777777" w:rsidR="00FD3926" w:rsidRDefault="00FD3926">
      <w:pPr>
        <w:pStyle w:val="a0"/>
      </w:pPr>
    </w:p>
    <w:p w14:paraId="35F4BE8F" w14:textId="3935F380" w:rsidR="00FD3926" w:rsidRPr="008F1972" w:rsidRDefault="008F1972">
      <w:pPr>
        <w:pStyle w:val="a1"/>
        <w:rPr>
          <w:rFonts w:ascii="Play" w:eastAsia="Play" w:hAnsi="Play" w:cs="Play"/>
          <w:b w:val="0"/>
          <w:bCs w:val="0"/>
          <w:color w:val="000000"/>
          <w:sz w:val="24"/>
          <w:szCs w:val="24"/>
        </w:rPr>
      </w:pPr>
      <w:r>
        <w:rPr>
          <w:rFonts w:ascii="Play" w:hAnsi="Play"/>
          <w:lang w:val="en-US"/>
        </w:rPr>
        <w:t>Brain</w:t>
      </w:r>
      <w:r w:rsidRPr="008F1972">
        <w:rPr>
          <w:rFonts w:ascii="Play" w:hAnsi="Play"/>
        </w:rPr>
        <w:t xml:space="preserve"> </w:t>
      </w:r>
      <w:r>
        <w:rPr>
          <w:rFonts w:ascii="Play" w:hAnsi="Play"/>
          <w:lang w:val="en-US"/>
        </w:rPr>
        <w:t>de fer</w:t>
      </w:r>
    </w:p>
    <w:p w14:paraId="5BF7174C" w14:textId="77777777" w:rsidR="00FD3926" w:rsidRDefault="009717E1">
      <w:pPr>
        <w:pStyle w:val="a0"/>
      </w:pPr>
      <w:r>
        <w:rPr>
          <w:rFonts w:eastAsia="Arial Unicode MS" w:cs="Arial Unicode MS"/>
        </w:rPr>
        <w:t>∆ΙΠΛΩΜΑΤΙΚΗ ΕΡΓΑΣΙΑ</w:t>
      </w:r>
    </w:p>
    <w:p w14:paraId="31459899" w14:textId="77777777" w:rsidR="00FD3926" w:rsidRDefault="009717E1">
      <w:pPr>
        <w:pStyle w:val="a0"/>
      </w:pPr>
      <w:r>
        <w:rPr>
          <w:noProof/>
        </w:rPr>
        <w:drawing>
          <wp:inline distT="0" distB="0" distL="0" distR="0" wp14:anchorId="739B7A17" wp14:editId="2EA7C77B">
            <wp:extent cx="1104900" cy="127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ge1image50916032.png"/>
                    <pic:cNvPicPr>
                      <a:picLocks noChangeAspect="1"/>
                    </pic:cNvPicPr>
                  </pic:nvPicPr>
                  <pic:blipFill>
                    <a:blip r:embed="rId10"/>
                    <a:stretch>
                      <a:fillRect/>
                    </a:stretch>
                  </pic:blipFill>
                  <pic:spPr>
                    <a:xfrm>
                      <a:off x="0" y="0"/>
                      <a:ext cx="1104900" cy="12700"/>
                    </a:xfrm>
                    <a:prstGeom prst="rect">
                      <a:avLst/>
                    </a:prstGeom>
                    <a:ln w="12700" cap="flat">
                      <a:noFill/>
                      <a:miter lim="400000"/>
                    </a:ln>
                    <a:effectLst/>
                  </pic:spPr>
                </pic:pic>
              </a:graphicData>
            </a:graphic>
          </wp:inline>
        </w:drawing>
      </w:r>
    </w:p>
    <w:p w14:paraId="55FC0531" w14:textId="77777777" w:rsidR="00FD3926" w:rsidRDefault="009717E1">
      <w:pPr>
        <w:pStyle w:val="a0"/>
        <w:rPr>
          <w:sz w:val="24"/>
          <w:szCs w:val="24"/>
        </w:rPr>
      </w:pPr>
      <w:r>
        <w:rPr>
          <w:rFonts w:eastAsia="Arial Unicode MS" w:cs="Arial Unicode MS"/>
        </w:rPr>
        <w:t xml:space="preserve">του/της </w:t>
      </w:r>
    </w:p>
    <w:p w14:paraId="405FF9F3" w14:textId="62BC2EEB" w:rsidR="00FD3926" w:rsidRDefault="008F1972">
      <w:pPr>
        <w:pStyle w:val="a0"/>
        <w:rPr>
          <w:sz w:val="24"/>
          <w:szCs w:val="24"/>
        </w:rPr>
      </w:pPr>
      <w:r>
        <w:rPr>
          <w:b/>
          <w:bCs/>
          <w:sz w:val="32"/>
          <w:szCs w:val="32"/>
        </w:rPr>
        <w:t>Κωνσταντίνος Παλέγκας</w:t>
      </w:r>
    </w:p>
    <w:p w14:paraId="3D04AE41" w14:textId="77777777" w:rsidR="00FD3926" w:rsidRDefault="00FD3926">
      <w:pPr>
        <w:pStyle w:val="a0"/>
        <w:rPr>
          <w:sz w:val="24"/>
          <w:szCs w:val="24"/>
        </w:rPr>
      </w:pPr>
    </w:p>
    <w:p w14:paraId="779DB852" w14:textId="77777777" w:rsidR="00FD3926" w:rsidRDefault="00FD3926">
      <w:pPr>
        <w:pStyle w:val="a0"/>
        <w:rPr>
          <w:sz w:val="24"/>
          <w:szCs w:val="24"/>
        </w:rPr>
      </w:pPr>
    </w:p>
    <w:p w14:paraId="78B51147" w14:textId="77777777" w:rsidR="00FD3926" w:rsidRDefault="000C5962">
      <w:pPr>
        <w:pStyle w:val="a0"/>
        <w:rPr>
          <w:sz w:val="24"/>
          <w:szCs w:val="24"/>
        </w:rPr>
      </w:pPr>
      <w:r>
        <w:rPr>
          <w:noProof/>
        </w:rPr>
        <w:drawing>
          <wp:anchor distT="152400" distB="152400" distL="152400" distR="152400" simplePos="0" relativeHeight="251658239" behindDoc="1" locked="0" layoutInCell="1" allowOverlap="1" wp14:anchorId="759C8EB9" wp14:editId="720C5C25">
            <wp:simplePos x="0" y="0"/>
            <wp:positionH relativeFrom="margin">
              <wp:posOffset>1064895</wp:posOffset>
            </wp:positionH>
            <wp:positionV relativeFrom="line">
              <wp:posOffset>31115</wp:posOffset>
            </wp:positionV>
            <wp:extent cx="6239578" cy="6144557"/>
            <wp:effectExtent l="114300" t="114300" r="161290" b="23749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25" name="logo αντίγραφο.png"/>
                    <pic:cNvPicPr>
                      <a:picLocks noChangeAspect="1"/>
                    </pic:cNvPicPr>
                  </pic:nvPicPr>
                  <pic:blipFill rotWithShape="1">
                    <a:blip r:embed="rId11">
                      <a:alphaModFix amt="9000"/>
                    </a:blip>
                    <a:srcRect r="75919" b="10082"/>
                    <a:stretch/>
                  </pic:blipFill>
                  <pic:spPr bwMode="auto">
                    <a:xfrm rot="19778614">
                      <a:off x="0" y="0"/>
                      <a:ext cx="6239578" cy="6144557"/>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64DBC9" w14:textId="77777777" w:rsidR="00FD3926" w:rsidRDefault="00FD3926">
      <w:pPr>
        <w:pStyle w:val="a0"/>
      </w:pPr>
    </w:p>
    <w:p w14:paraId="195085C3" w14:textId="09BC2389" w:rsidR="00FD3926" w:rsidRDefault="009717E1">
      <w:pPr>
        <w:pStyle w:val="a0"/>
      </w:pPr>
      <w:r>
        <w:rPr>
          <w:rFonts w:eastAsia="Arial Unicode MS" w:cs="Arial Unicode MS"/>
          <w:b/>
          <w:bCs/>
          <w:sz w:val="29"/>
          <w:szCs w:val="29"/>
        </w:rPr>
        <w:t xml:space="preserve">Επιβλέπων: </w:t>
      </w:r>
      <w:r w:rsidR="008F1972">
        <w:rPr>
          <w:rFonts w:eastAsia="Arial Unicode MS" w:cs="Arial Unicode MS"/>
        </w:rPr>
        <w:t>Μάρκος Τσίπουρας</w:t>
      </w:r>
      <w:r>
        <w:rPr>
          <w:rFonts w:eastAsia="Arial Unicode MS" w:cs="Arial Unicode MS"/>
        </w:rPr>
        <w:t xml:space="preserve"> </w:t>
      </w:r>
    </w:p>
    <w:p w14:paraId="41285837" w14:textId="31693588" w:rsidR="00FD3926" w:rsidRDefault="009717E1">
      <w:pPr>
        <w:pStyle w:val="a0"/>
      </w:pPr>
      <w:r>
        <w:rPr>
          <w:rFonts w:eastAsia="Arial Unicode MS" w:cs="Arial Unicode MS"/>
        </w:rPr>
        <w:tab/>
      </w:r>
      <w:r>
        <w:rPr>
          <w:rFonts w:eastAsia="Arial Unicode MS" w:cs="Arial Unicode MS"/>
        </w:rPr>
        <w:tab/>
        <w:t xml:space="preserve">  </w:t>
      </w:r>
      <w:r w:rsidR="008F1972">
        <w:rPr>
          <w:rFonts w:eastAsia="Arial Unicode MS" w:cs="Arial Unicode MS"/>
        </w:rPr>
        <w:t>Αναπληρωτής καθηγητής</w:t>
      </w:r>
      <w:r>
        <w:rPr>
          <w:rFonts w:eastAsia="Arial Unicode MS" w:cs="Arial Unicode MS"/>
        </w:rPr>
        <w:t xml:space="preserve"> </w:t>
      </w:r>
    </w:p>
    <w:p w14:paraId="43CD0FAB" w14:textId="77777777" w:rsidR="00FD3926" w:rsidRDefault="00FD3926">
      <w:pPr>
        <w:pStyle w:val="a0"/>
        <w:jc w:val="left"/>
      </w:pPr>
    </w:p>
    <w:p w14:paraId="2CDEFD39" w14:textId="77777777" w:rsidR="00FD3926" w:rsidRDefault="00FD3926">
      <w:pPr>
        <w:pStyle w:val="a0"/>
        <w:jc w:val="left"/>
      </w:pPr>
    </w:p>
    <w:p w14:paraId="01A52EFB" w14:textId="77777777" w:rsidR="00FD3926" w:rsidRDefault="00FD3926">
      <w:pPr>
        <w:pStyle w:val="a0"/>
        <w:jc w:val="left"/>
      </w:pPr>
    </w:p>
    <w:p w14:paraId="3907FA4C" w14:textId="77777777" w:rsidR="00FD3926" w:rsidRDefault="00FD3926">
      <w:pPr>
        <w:pStyle w:val="a0"/>
        <w:jc w:val="left"/>
      </w:pPr>
    </w:p>
    <w:p w14:paraId="021A0869" w14:textId="77777777" w:rsidR="00FD3926" w:rsidRDefault="00FD3926">
      <w:pPr>
        <w:pStyle w:val="a0"/>
        <w:jc w:val="left"/>
      </w:pPr>
    </w:p>
    <w:p w14:paraId="3BC15812" w14:textId="77777777" w:rsidR="00FD3926" w:rsidRDefault="00FD3926">
      <w:pPr>
        <w:pStyle w:val="a0"/>
        <w:jc w:val="left"/>
        <w:rPr>
          <w:sz w:val="24"/>
          <w:szCs w:val="24"/>
        </w:rPr>
      </w:pPr>
    </w:p>
    <w:p w14:paraId="035C7FAA" w14:textId="77777777" w:rsidR="00FD3926" w:rsidRDefault="009717E1">
      <w:pPr>
        <w:pStyle w:val="a0"/>
        <w:sectPr w:rsidR="00FD3926" w:rsidSect="00BF3F59">
          <w:footerReference w:type="default" r:id="rId12"/>
          <w:pgSz w:w="11906" w:h="16838" w:code="9"/>
          <w:pgMar w:top="1134" w:right="1134" w:bottom="1134" w:left="1134" w:header="709" w:footer="851" w:gutter="0"/>
          <w:pgBorders w:offsetFrom="page">
            <w:top w:val="single" w:sz="18" w:space="24" w:color="D6712F"/>
            <w:left w:val="single" w:sz="18" w:space="24" w:color="D6712F"/>
            <w:bottom w:val="single" w:sz="18" w:space="24" w:color="D6712F"/>
            <w:right w:val="single" w:sz="18" w:space="24" w:color="D6712F"/>
          </w:pgBorders>
          <w:cols w:space="720"/>
          <w:titlePg/>
          <w:docGrid w:linePitch="326"/>
        </w:sectPr>
      </w:pPr>
      <w:r>
        <w:rPr>
          <w:rFonts w:eastAsia="Arial Unicode MS" w:cs="Arial Unicode MS"/>
        </w:rPr>
        <w:t xml:space="preserve">ΤΟΠΟΣ/ΜΗΝΑΣ/ΕΤΟΣ ΕΚ∆ΟΣΗΣ </w:t>
      </w:r>
    </w:p>
    <w:p w14:paraId="0E9A4E10" w14:textId="77777777" w:rsidR="00FD3926" w:rsidRDefault="00FD3926">
      <w:pPr>
        <w:pStyle w:val="a0"/>
      </w:pPr>
    </w:p>
    <w:p w14:paraId="50B18338" w14:textId="77777777" w:rsidR="00FD3926" w:rsidRDefault="00FD3926">
      <w:pPr>
        <w:pStyle w:val="a0"/>
      </w:pPr>
    </w:p>
    <w:p w14:paraId="4503D927" w14:textId="77777777" w:rsidR="00FD3926" w:rsidRDefault="00FD3926">
      <w:pPr>
        <w:pStyle w:val="a0"/>
      </w:pPr>
    </w:p>
    <w:p w14:paraId="3FAE96E4" w14:textId="77777777" w:rsidR="00FD3926" w:rsidRDefault="00FD3926">
      <w:pPr>
        <w:pStyle w:val="a0"/>
      </w:pPr>
    </w:p>
    <w:p w14:paraId="27DF8DFC" w14:textId="77777777" w:rsidR="00FD3926" w:rsidRDefault="00FD3926">
      <w:pPr>
        <w:pStyle w:val="a0"/>
      </w:pPr>
    </w:p>
    <w:p w14:paraId="4656B844" w14:textId="77777777" w:rsidR="00FD3926" w:rsidRDefault="00FD3926" w:rsidP="00F749F7">
      <w:pPr>
        <w:pStyle w:val="a0"/>
        <w:tabs>
          <w:tab w:val="left" w:pos="5985"/>
        </w:tabs>
      </w:pPr>
    </w:p>
    <w:p w14:paraId="07E7D9A1" w14:textId="77777777" w:rsidR="00FD3926" w:rsidRDefault="00FD3926">
      <w:pPr>
        <w:pStyle w:val="a0"/>
      </w:pPr>
    </w:p>
    <w:p w14:paraId="6494AF8E" w14:textId="77777777" w:rsidR="00FD3926" w:rsidRDefault="00FD3926">
      <w:pPr>
        <w:pStyle w:val="a0"/>
      </w:pPr>
    </w:p>
    <w:p w14:paraId="371FD206" w14:textId="77777777" w:rsidR="00FD3926" w:rsidRDefault="00FD3926">
      <w:pPr>
        <w:pStyle w:val="a0"/>
      </w:pPr>
    </w:p>
    <w:p w14:paraId="5AC8F82F" w14:textId="77777777" w:rsidR="00FD3926" w:rsidRDefault="00FD3926">
      <w:pPr>
        <w:pStyle w:val="a0"/>
      </w:pPr>
    </w:p>
    <w:p w14:paraId="6AE61244" w14:textId="77777777" w:rsidR="00FD3926" w:rsidRPr="00926C1A" w:rsidRDefault="009717E1" w:rsidP="00070596">
      <w:pPr>
        <w:pStyle w:val="a0"/>
        <w:rPr>
          <w:rFonts w:eastAsia="Arial Unicode MS" w:cs="Arial Unicode MS"/>
          <w:vanish/>
          <w:color w:val="auto"/>
        </w:rPr>
      </w:pPr>
      <w:r w:rsidRPr="00926C1A">
        <w:rPr>
          <w:rFonts w:eastAsia="Arial Unicode MS" w:cs="Arial Unicode MS"/>
          <w:vanish/>
          <w:color w:val="auto"/>
        </w:rPr>
        <w:t xml:space="preserve">ΑΥΤΗ Η ΣΕΛΙΔΑ ΕΙΝΑΙ ΣΚΟΠΙΜΑ ΛΕΥΚΗ </w:t>
      </w:r>
    </w:p>
    <w:p w14:paraId="1757A9D3" w14:textId="77777777" w:rsidR="00926C1A" w:rsidRDefault="00926C1A" w:rsidP="00070596">
      <w:pPr>
        <w:pStyle w:val="a0"/>
        <w:rPr>
          <w:rFonts w:eastAsia="Arial Unicode MS" w:cs="Arial Unicode MS"/>
          <w:color w:val="auto"/>
        </w:rPr>
      </w:pPr>
    </w:p>
    <w:p w14:paraId="191AC584" w14:textId="77777777" w:rsidR="00926C1A" w:rsidRDefault="00926C1A" w:rsidP="00070596">
      <w:pPr>
        <w:pStyle w:val="a0"/>
        <w:rPr>
          <w:rFonts w:eastAsia="Arial Unicode MS" w:cs="Arial Unicode MS"/>
          <w:color w:val="auto"/>
        </w:rPr>
      </w:pPr>
    </w:p>
    <w:p w14:paraId="331825D5" w14:textId="77777777" w:rsidR="00926C1A" w:rsidRPr="00325C8F" w:rsidRDefault="00926C1A" w:rsidP="00070596">
      <w:pPr>
        <w:pStyle w:val="a0"/>
        <w:rPr>
          <w:color w:val="auto"/>
        </w:rPr>
        <w:sectPr w:rsidR="00926C1A" w:rsidRPr="00325C8F" w:rsidSect="00F749F7">
          <w:headerReference w:type="default" r:id="rId13"/>
          <w:pgSz w:w="11906" w:h="16838"/>
          <w:pgMar w:top="1134" w:right="1134" w:bottom="1134" w:left="1134" w:header="709" w:footer="851" w:gutter="0"/>
          <w:cols w:space="720"/>
          <w:titlePg/>
        </w:sectPr>
      </w:pPr>
    </w:p>
    <w:tbl>
      <w:tblPr>
        <w:tblStyle w:val="TableGrid"/>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5405"/>
        <w:gridCol w:w="2410"/>
      </w:tblGrid>
      <w:tr w:rsidR="00094B92" w14:paraId="13EED821" w14:textId="77777777" w:rsidTr="00070596">
        <w:tc>
          <w:tcPr>
            <w:tcW w:w="2108" w:type="dxa"/>
          </w:tcPr>
          <w:p w14:paraId="40701DCB" w14:textId="77777777" w:rsidR="00094B92" w:rsidRDefault="00094B92" w:rsidP="002C00C0">
            <w:pPr>
              <w:pStyle w:val="a0"/>
              <w:pBdr>
                <w:top w:val="none" w:sz="0" w:space="0" w:color="auto"/>
                <w:left w:val="none" w:sz="0" w:space="0" w:color="auto"/>
                <w:bottom w:val="none" w:sz="0" w:space="0" w:color="auto"/>
                <w:right w:val="none" w:sz="0" w:space="0" w:color="auto"/>
                <w:between w:val="none" w:sz="0" w:space="0" w:color="auto"/>
                <w:bar w:val="none" w:sz="0" w:color="auto"/>
              </w:pBdr>
            </w:pPr>
            <w:r>
              <w:rPr>
                <w:noProof/>
              </w:rPr>
              <w:lastRenderedPageBreak/>
              <w:drawing>
                <wp:inline distT="0" distB="0" distL="0" distR="0" wp14:anchorId="640DD63B" wp14:editId="01E07FFC">
                  <wp:extent cx="1201981" cy="1228299"/>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938" cy="1233365"/>
                          </a:xfrm>
                          <a:prstGeom prst="rect">
                            <a:avLst/>
                          </a:prstGeom>
                          <a:noFill/>
                          <a:ln>
                            <a:noFill/>
                          </a:ln>
                        </pic:spPr>
                      </pic:pic>
                    </a:graphicData>
                  </a:graphic>
                </wp:inline>
              </w:drawing>
            </w:r>
          </w:p>
        </w:tc>
        <w:tc>
          <w:tcPr>
            <w:tcW w:w="5405" w:type="dxa"/>
          </w:tcPr>
          <w:p w14:paraId="2833BE2D" w14:textId="77777777" w:rsidR="00094B92" w:rsidRPr="00094B92" w:rsidRDefault="00094B92" w:rsidP="002C00C0">
            <w:pPr>
              <w:pStyle w:val="a0"/>
              <w:pBdr>
                <w:top w:val="none" w:sz="0" w:space="0" w:color="auto"/>
                <w:left w:val="none" w:sz="0" w:space="0" w:color="auto"/>
                <w:bottom w:val="none" w:sz="0" w:space="0" w:color="auto"/>
                <w:right w:val="none" w:sz="0" w:space="0" w:color="auto"/>
                <w:between w:val="none" w:sz="0" w:space="0" w:color="auto"/>
                <w:bar w:val="none" w:sz="0" w:color="auto"/>
              </w:pBdr>
              <w:jc w:val="left"/>
              <w:rPr>
                <w:b/>
                <w:bCs/>
                <w:lang w:val="en-US"/>
              </w:rPr>
            </w:pPr>
            <w:r>
              <w:rPr>
                <w:b/>
                <w:bCs/>
                <w:lang w:val="en-US"/>
              </w:rPr>
              <w:t>HELLENIC</w:t>
            </w:r>
            <w:r w:rsidRPr="00094B92">
              <w:rPr>
                <w:b/>
                <w:bCs/>
                <w:lang w:val="en-US"/>
              </w:rPr>
              <w:t xml:space="preserve"> </w:t>
            </w:r>
            <w:r>
              <w:rPr>
                <w:b/>
                <w:bCs/>
                <w:lang w:val="en-US"/>
              </w:rPr>
              <w:t>DEMOCRACY</w:t>
            </w:r>
            <w:r w:rsidRPr="00094B92">
              <w:rPr>
                <w:b/>
                <w:bCs/>
                <w:lang w:val="en-US"/>
              </w:rPr>
              <w:br/>
            </w:r>
            <w:r>
              <w:rPr>
                <w:b/>
                <w:bCs/>
                <w:lang w:val="en-US"/>
              </w:rPr>
              <w:t>UNIVERSITY OF WESTERN MACEDONIA</w:t>
            </w:r>
          </w:p>
          <w:p w14:paraId="64139E7C" w14:textId="77777777" w:rsidR="00094B92" w:rsidRPr="00094B92" w:rsidRDefault="00094B92" w:rsidP="002C00C0">
            <w:pPr>
              <w:pStyle w:val="a0"/>
              <w:pBdr>
                <w:top w:val="none" w:sz="0" w:space="0" w:color="auto"/>
                <w:left w:val="none" w:sz="0" w:space="0" w:color="auto"/>
                <w:bottom w:val="none" w:sz="0" w:space="0" w:color="auto"/>
                <w:right w:val="none" w:sz="0" w:space="0" w:color="auto"/>
                <w:between w:val="none" w:sz="0" w:space="0" w:color="auto"/>
                <w:bar w:val="none" w:sz="0" w:color="auto"/>
              </w:pBdr>
              <w:jc w:val="right"/>
              <w:rPr>
                <w:b/>
                <w:bCs/>
                <w:lang w:val="en-US"/>
              </w:rPr>
            </w:pPr>
            <w:r>
              <w:rPr>
                <w:b/>
                <w:bCs/>
                <w:lang w:val="en-US"/>
              </w:rPr>
              <w:t>FUCULTY</w:t>
            </w:r>
            <w:r w:rsidRPr="00094B92">
              <w:rPr>
                <w:b/>
                <w:bCs/>
                <w:lang w:val="en-US"/>
              </w:rPr>
              <w:t xml:space="preserve"> </w:t>
            </w:r>
            <w:r>
              <w:rPr>
                <w:b/>
                <w:bCs/>
                <w:lang w:val="en-US"/>
              </w:rPr>
              <w:t>OF</w:t>
            </w:r>
            <w:r w:rsidRPr="00094B92">
              <w:rPr>
                <w:b/>
                <w:bCs/>
                <w:lang w:val="en-US"/>
              </w:rPr>
              <w:t xml:space="preserve"> </w:t>
            </w:r>
            <w:r>
              <w:rPr>
                <w:b/>
                <w:bCs/>
                <w:lang w:val="en-US"/>
              </w:rPr>
              <w:t>ENGINEERING</w:t>
            </w:r>
            <w:r w:rsidRPr="00094B92">
              <w:rPr>
                <w:b/>
                <w:bCs/>
                <w:lang w:val="en-US"/>
              </w:rPr>
              <w:br/>
            </w:r>
            <w:r>
              <w:rPr>
                <w:b/>
                <w:bCs/>
                <w:lang w:val="en-US"/>
              </w:rPr>
              <w:t xml:space="preserve">DEPARTMENT OF ELECTRICAL &amp; </w:t>
            </w:r>
            <w:r>
              <w:rPr>
                <w:b/>
                <w:bCs/>
                <w:lang w:val="en-US"/>
              </w:rPr>
              <w:br/>
              <w:t>COMPUTER ENGINEERING</w:t>
            </w:r>
          </w:p>
        </w:tc>
        <w:tc>
          <w:tcPr>
            <w:tcW w:w="2410" w:type="dxa"/>
          </w:tcPr>
          <w:p w14:paraId="5FB3E897" w14:textId="77777777" w:rsidR="00094B92" w:rsidRDefault="00094B92" w:rsidP="002C00C0">
            <w:pPr>
              <w:pStyle w:val="a0"/>
              <w:pBdr>
                <w:top w:val="none" w:sz="0" w:space="0" w:color="auto"/>
                <w:left w:val="none" w:sz="0" w:space="0" w:color="auto"/>
                <w:bottom w:val="none" w:sz="0" w:space="0" w:color="auto"/>
                <w:right w:val="none" w:sz="0" w:space="0" w:color="auto"/>
                <w:between w:val="none" w:sz="0" w:space="0" w:color="auto"/>
                <w:bar w:val="none" w:sz="0" w:color="auto"/>
              </w:pBdr>
            </w:pPr>
            <w:r>
              <w:rPr>
                <w:noProof/>
              </w:rPr>
              <w:drawing>
                <wp:inline distT="0" distB="0" distL="0" distR="0" wp14:anchorId="1C9AA544" wp14:editId="73C2D674">
                  <wp:extent cx="1228090" cy="122809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5547" cy="1235547"/>
                          </a:xfrm>
                          <a:prstGeom prst="rect">
                            <a:avLst/>
                          </a:prstGeom>
                          <a:noFill/>
                          <a:ln>
                            <a:noFill/>
                          </a:ln>
                        </pic:spPr>
                      </pic:pic>
                    </a:graphicData>
                  </a:graphic>
                </wp:inline>
              </w:drawing>
            </w:r>
          </w:p>
        </w:tc>
      </w:tr>
    </w:tbl>
    <w:p w14:paraId="4CE61359" w14:textId="77777777" w:rsidR="00FD3926" w:rsidRDefault="00FD3926">
      <w:pPr>
        <w:pStyle w:val="a0"/>
      </w:pPr>
    </w:p>
    <w:p w14:paraId="3181215D" w14:textId="77777777" w:rsidR="00FD3926" w:rsidRDefault="00FD3926">
      <w:pPr>
        <w:pStyle w:val="a0"/>
      </w:pPr>
    </w:p>
    <w:p w14:paraId="41E9B311" w14:textId="2EED0346" w:rsidR="00FD3926" w:rsidRPr="008F2D8E" w:rsidRDefault="008F2D8E">
      <w:pPr>
        <w:pStyle w:val="a1"/>
        <w:rPr>
          <w:rFonts w:ascii="Play" w:eastAsia="Play" w:hAnsi="Play" w:cs="Play"/>
          <w:b w:val="0"/>
          <w:bCs w:val="0"/>
          <w:color w:val="000000"/>
          <w:sz w:val="24"/>
          <w:szCs w:val="24"/>
          <w:lang w:val="en-US"/>
        </w:rPr>
      </w:pPr>
      <w:r>
        <w:rPr>
          <w:rFonts w:ascii="Play" w:hAnsi="Play"/>
          <w:lang w:val="en-US"/>
        </w:rPr>
        <w:t>Brain de fer</w:t>
      </w:r>
    </w:p>
    <w:p w14:paraId="119BAB0A" w14:textId="77777777" w:rsidR="00FD3926" w:rsidRPr="008F2D8E" w:rsidRDefault="009717E1">
      <w:pPr>
        <w:pStyle w:val="a0"/>
        <w:rPr>
          <w:sz w:val="24"/>
          <w:szCs w:val="24"/>
          <w:lang w:val="en-US"/>
        </w:rPr>
      </w:pPr>
      <w:r>
        <w:rPr>
          <w:rFonts w:eastAsia="Arial Unicode MS" w:cs="Arial Unicode MS"/>
          <w:lang w:val="en-US"/>
        </w:rPr>
        <w:t>THESIS</w:t>
      </w:r>
    </w:p>
    <w:p w14:paraId="1BFD57CE" w14:textId="77777777" w:rsidR="00FD3926" w:rsidRDefault="009717E1">
      <w:pPr>
        <w:pStyle w:val="a0"/>
      </w:pPr>
      <w:r>
        <w:rPr>
          <w:noProof/>
        </w:rPr>
        <w:drawing>
          <wp:inline distT="0" distB="0" distL="0" distR="0" wp14:anchorId="14AA0C31" wp14:editId="5AA26494">
            <wp:extent cx="1104900" cy="127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ge1image50916032.png"/>
                    <pic:cNvPicPr>
                      <a:picLocks noChangeAspect="1"/>
                    </pic:cNvPicPr>
                  </pic:nvPicPr>
                  <pic:blipFill>
                    <a:blip r:embed="rId10"/>
                    <a:stretch>
                      <a:fillRect/>
                    </a:stretch>
                  </pic:blipFill>
                  <pic:spPr>
                    <a:xfrm>
                      <a:off x="0" y="0"/>
                      <a:ext cx="1104900" cy="12700"/>
                    </a:xfrm>
                    <a:prstGeom prst="rect">
                      <a:avLst/>
                    </a:prstGeom>
                    <a:ln w="12700" cap="flat">
                      <a:noFill/>
                      <a:miter lim="400000"/>
                    </a:ln>
                    <a:effectLst/>
                  </pic:spPr>
                </pic:pic>
              </a:graphicData>
            </a:graphic>
          </wp:inline>
        </w:drawing>
      </w:r>
    </w:p>
    <w:p w14:paraId="611E4403" w14:textId="77777777" w:rsidR="00FD3926" w:rsidRDefault="00FD3926">
      <w:pPr>
        <w:pStyle w:val="a0"/>
        <w:rPr>
          <w:sz w:val="24"/>
          <w:szCs w:val="24"/>
        </w:rPr>
      </w:pPr>
    </w:p>
    <w:p w14:paraId="6124208C" w14:textId="3F3F3E68" w:rsidR="00FD3926" w:rsidRPr="008F2D8E" w:rsidRDefault="008F2D8E">
      <w:pPr>
        <w:pStyle w:val="a0"/>
        <w:rPr>
          <w:sz w:val="24"/>
          <w:szCs w:val="24"/>
          <w:lang w:val="en-US"/>
        </w:rPr>
      </w:pPr>
      <w:r>
        <w:rPr>
          <w:b/>
          <w:bCs/>
          <w:sz w:val="32"/>
          <w:szCs w:val="32"/>
          <w:lang w:val="en-US"/>
        </w:rPr>
        <w:t>Konstantinos Palegkas</w:t>
      </w:r>
    </w:p>
    <w:p w14:paraId="4201858F" w14:textId="77777777" w:rsidR="00FD3926" w:rsidRPr="00B96343" w:rsidRDefault="00FD3926">
      <w:pPr>
        <w:pStyle w:val="a0"/>
        <w:rPr>
          <w:sz w:val="24"/>
          <w:szCs w:val="24"/>
          <w:lang w:val="en-US"/>
        </w:rPr>
      </w:pPr>
    </w:p>
    <w:p w14:paraId="4F6D8B9A" w14:textId="77777777" w:rsidR="00FD3926" w:rsidRPr="00B96343" w:rsidRDefault="00E74B6A">
      <w:pPr>
        <w:pStyle w:val="a0"/>
        <w:rPr>
          <w:sz w:val="24"/>
          <w:szCs w:val="24"/>
          <w:lang w:val="en-US"/>
        </w:rPr>
      </w:pPr>
      <w:r>
        <w:rPr>
          <w:noProof/>
        </w:rPr>
        <w:drawing>
          <wp:anchor distT="152400" distB="152400" distL="152400" distR="152400" simplePos="0" relativeHeight="251686912" behindDoc="1" locked="0" layoutInCell="1" allowOverlap="1" wp14:anchorId="22F9651F" wp14:editId="54A92A8E">
            <wp:simplePos x="0" y="0"/>
            <wp:positionH relativeFrom="margin">
              <wp:posOffset>1064895</wp:posOffset>
            </wp:positionH>
            <wp:positionV relativeFrom="line">
              <wp:posOffset>261094</wp:posOffset>
            </wp:positionV>
            <wp:extent cx="6239578" cy="6144557"/>
            <wp:effectExtent l="114300" t="114300" r="161290" b="237490"/>
            <wp:wrapNone/>
            <wp:docPr id="8" name="officeArt object"/>
            <wp:cNvGraphicFramePr/>
            <a:graphic xmlns:a="http://schemas.openxmlformats.org/drawingml/2006/main">
              <a:graphicData uri="http://schemas.openxmlformats.org/drawingml/2006/picture">
                <pic:pic xmlns:pic="http://schemas.openxmlformats.org/drawingml/2006/picture">
                  <pic:nvPicPr>
                    <pic:cNvPr id="1073741825" name="logo αντίγραφο.png"/>
                    <pic:cNvPicPr>
                      <a:picLocks noChangeAspect="1"/>
                    </pic:cNvPicPr>
                  </pic:nvPicPr>
                  <pic:blipFill rotWithShape="1">
                    <a:blip r:embed="rId11">
                      <a:alphaModFix amt="9000"/>
                    </a:blip>
                    <a:srcRect r="75919" b="10082"/>
                    <a:stretch/>
                  </pic:blipFill>
                  <pic:spPr bwMode="auto">
                    <a:xfrm rot="19778614">
                      <a:off x="0" y="0"/>
                      <a:ext cx="6239578" cy="6144557"/>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9165D1" w14:textId="77777777" w:rsidR="00FD3926" w:rsidRPr="00B96343" w:rsidRDefault="00FD3926">
      <w:pPr>
        <w:pStyle w:val="a0"/>
        <w:rPr>
          <w:sz w:val="24"/>
          <w:szCs w:val="24"/>
          <w:lang w:val="en-US"/>
        </w:rPr>
      </w:pPr>
    </w:p>
    <w:p w14:paraId="3CFBD8B8" w14:textId="77777777" w:rsidR="00FD3926" w:rsidRPr="00B96343" w:rsidRDefault="00FD3926">
      <w:pPr>
        <w:pStyle w:val="a0"/>
        <w:rPr>
          <w:lang w:val="en-US"/>
        </w:rPr>
      </w:pPr>
    </w:p>
    <w:p w14:paraId="24B5E3DC" w14:textId="2BBCBA64" w:rsidR="00FD3926" w:rsidRPr="00B96343" w:rsidRDefault="009717E1">
      <w:pPr>
        <w:pStyle w:val="a0"/>
        <w:rPr>
          <w:lang w:val="en-US"/>
        </w:rPr>
      </w:pPr>
      <w:r>
        <w:rPr>
          <w:rFonts w:eastAsia="Arial Unicode MS" w:cs="Arial Unicode MS"/>
          <w:b/>
          <w:bCs/>
          <w:lang w:val="en-US"/>
        </w:rPr>
        <w:t>SUPERVISOR</w:t>
      </w:r>
      <w:r w:rsidRPr="00B96343">
        <w:rPr>
          <w:rFonts w:eastAsia="Arial Unicode MS" w:cs="Arial Unicode MS"/>
          <w:b/>
          <w:bCs/>
          <w:sz w:val="29"/>
          <w:szCs w:val="29"/>
          <w:lang w:val="en-US"/>
        </w:rPr>
        <w:t xml:space="preserve">: </w:t>
      </w:r>
      <w:r w:rsidR="008F2D8E">
        <w:rPr>
          <w:rFonts w:eastAsia="Arial Unicode MS" w:cs="Arial Unicode MS"/>
          <w:lang w:val="en-US"/>
        </w:rPr>
        <w:t>Markos Tsipouras</w:t>
      </w:r>
      <w:r w:rsidRPr="00B96343">
        <w:rPr>
          <w:rFonts w:eastAsia="Arial Unicode MS" w:cs="Arial Unicode MS"/>
          <w:lang w:val="en-US"/>
        </w:rPr>
        <w:t xml:space="preserve"> </w:t>
      </w:r>
    </w:p>
    <w:p w14:paraId="70F340AA" w14:textId="77777777" w:rsidR="00FD3926" w:rsidRPr="00B96343" w:rsidRDefault="009717E1">
      <w:pPr>
        <w:pStyle w:val="a0"/>
        <w:rPr>
          <w:lang w:val="en-US"/>
        </w:rPr>
      </w:pPr>
      <w:r w:rsidRPr="00B96343">
        <w:rPr>
          <w:rFonts w:eastAsia="Arial Unicode MS" w:cs="Arial Unicode MS"/>
          <w:lang w:val="en-US"/>
        </w:rPr>
        <w:tab/>
      </w:r>
      <w:r w:rsidRPr="00B96343">
        <w:rPr>
          <w:rFonts w:eastAsia="Arial Unicode MS" w:cs="Arial Unicode MS"/>
          <w:lang w:val="en-US"/>
        </w:rPr>
        <w:tab/>
        <w:t xml:space="preserve">  </w:t>
      </w:r>
      <w:r>
        <w:rPr>
          <w:rFonts w:eastAsia="Arial Unicode MS" w:cs="Arial Unicode MS"/>
          <w:lang w:val="en-US"/>
        </w:rPr>
        <w:t>Academic Position</w:t>
      </w:r>
      <w:r w:rsidRPr="00B96343">
        <w:rPr>
          <w:rFonts w:eastAsia="Arial Unicode MS" w:cs="Arial Unicode MS"/>
          <w:lang w:val="en-US"/>
        </w:rPr>
        <w:t xml:space="preserve"> </w:t>
      </w:r>
    </w:p>
    <w:p w14:paraId="3F04C07B" w14:textId="77777777" w:rsidR="00FD3926" w:rsidRPr="00B96343" w:rsidRDefault="00FD3926">
      <w:pPr>
        <w:pStyle w:val="a0"/>
        <w:jc w:val="left"/>
        <w:rPr>
          <w:lang w:val="en-US"/>
        </w:rPr>
      </w:pPr>
    </w:p>
    <w:p w14:paraId="3458F8F0" w14:textId="77777777" w:rsidR="00FD3926" w:rsidRPr="00B96343" w:rsidRDefault="00FD3926">
      <w:pPr>
        <w:pStyle w:val="a0"/>
        <w:jc w:val="left"/>
        <w:rPr>
          <w:lang w:val="en-US"/>
        </w:rPr>
      </w:pPr>
    </w:p>
    <w:p w14:paraId="5452E940" w14:textId="77777777" w:rsidR="00FD3926" w:rsidRPr="00B96343" w:rsidRDefault="00FD3926">
      <w:pPr>
        <w:pStyle w:val="a0"/>
        <w:jc w:val="left"/>
        <w:rPr>
          <w:lang w:val="en-US"/>
        </w:rPr>
      </w:pPr>
    </w:p>
    <w:p w14:paraId="0BCB22D5" w14:textId="77777777" w:rsidR="00FD3926" w:rsidRPr="00B96343" w:rsidRDefault="00FD3926">
      <w:pPr>
        <w:pStyle w:val="a0"/>
        <w:jc w:val="left"/>
        <w:rPr>
          <w:lang w:val="en-US"/>
        </w:rPr>
      </w:pPr>
    </w:p>
    <w:p w14:paraId="0B03EC0C" w14:textId="77777777" w:rsidR="00FD3926" w:rsidRPr="00B96343" w:rsidRDefault="00FD3926">
      <w:pPr>
        <w:pStyle w:val="a0"/>
        <w:jc w:val="left"/>
        <w:rPr>
          <w:lang w:val="en-US"/>
        </w:rPr>
      </w:pPr>
    </w:p>
    <w:p w14:paraId="30833159" w14:textId="77777777" w:rsidR="00FD3926" w:rsidRPr="00B96343" w:rsidRDefault="00FD3926">
      <w:pPr>
        <w:pStyle w:val="a0"/>
        <w:jc w:val="left"/>
        <w:rPr>
          <w:sz w:val="24"/>
          <w:szCs w:val="24"/>
          <w:lang w:val="en-US"/>
        </w:rPr>
      </w:pPr>
    </w:p>
    <w:p w14:paraId="3408E485" w14:textId="77777777" w:rsidR="00FD3926" w:rsidRPr="00B96343" w:rsidRDefault="009717E1">
      <w:pPr>
        <w:pStyle w:val="a0"/>
        <w:rPr>
          <w:lang w:val="en-US"/>
        </w:rPr>
        <w:sectPr w:rsidR="00FD3926" w:rsidRPr="00B96343" w:rsidSect="00094B92">
          <w:headerReference w:type="default" r:id="rId14"/>
          <w:pgSz w:w="11906" w:h="16838" w:code="9"/>
          <w:pgMar w:top="1134" w:right="1134" w:bottom="1134" w:left="1134" w:header="709" w:footer="851" w:gutter="0"/>
          <w:pgBorders w:offsetFrom="page">
            <w:top w:val="single" w:sz="18" w:space="24" w:color="D6712F"/>
            <w:left w:val="single" w:sz="18" w:space="24" w:color="D6712F"/>
            <w:bottom w:val="single" w:sz="18" w:space="24" w:color="D6712F"/>
            <w:right w:val="single" w:sz="18" w:space="24" w:color="D6712F"/>
          </w:pgBorders>
          <w:cols w:space="720"/>
          <w:titlePg/>
        </w:sectPr>
      </w:pPr>
      <w:r>
        <w:rPr>
          <w:rFonts w:eastAsia="Arial Unicode MS" w:cs="Arial Unicode MS"/>
          <w:lang w:val="en-US"/>
        </w:rPr>
        <w:t>PLACE</w:t>
      </w:r>
      <w:r w:rsidRPr="00B96343">
        <w:rPr>
          <w:rFonts w:eastAsia="Arial Unicode MS" w:cs="Arial Unicode MS"/>
          <w:lang w:val="en-US"/>
        </w:rPr>
        <w:t>/</w:t>
      </w:r>
      <w:r>
        <w:rPr>
          <w:rFonts w:eastAsia="Arial Unicode MS" w:cs="Arial Unicode MS"/>
          <w:lang w:val="en-US"/>
        </w:rPr>
        <w:t>MONTH</w:t>
      </w:r>
      <w:r w:rsidRPr="00B96343">
        <w:rPr>
          <w:rFonts w:eastAsia="Arial Unicode MS" w:cs="Arial Unicode MS"/>
          <w:lang w:val="en-US"/>
        </w:rPr>
        <w:t>/</w:t>
      </w:r>
      <w:r>
        <w:rPr>
          <w:rFonts w:eastAsia="Arial Unicode MS" w:cs="Arial Unicode MS"/>
          <w:lang w:val="en-US"/>
        </w:rPr>
        <w:t>YEAR OF PUBLICATION</w:t>
      </w:r>
    </w:p>
    <w:p w14:paraId="54339D34" w14:textId="77777777" w:rsidR="00070596" w:rsidRPr="0049477E" w:rsidRDefault="00070596" w:rsidP="00070596">
      <w:pPr>
        <w:pStyle w:val="a0"/>
        <w:rPr>
          <w:lang w:val="en-US"/>
        </w:rPr>
      </w:pPr>
    </w:p>
    <w:p w14:paraId="5B22BA64" w14:textId="77777777" w:rsidR="00070596" w:rsidRPr="0049477E" w:rsidRDefault="00070596" w:rsidP="00070596">
      <w:pPr>
        <w:pStyle w:val="a0"/>
        <w:rPr>
          <w:lang w:val="en-US"/>
        </w:rPr>
      </w:pPr>
    </w:p>
    <w:p w14:paraId="5E557ABF" w14:textId="77777777" w:rsidR="00070596" w:rsidRPr="0049477E" w:rsidRDefault="00070596" w:rsidP="00070596">
      <w:pPr>
        <w:pStyle w:val="a0"/>
        <w:rPr>
          <w:lang w:val="en-US"/>
        </w:rPr>
      </w:pPr>
    </w:p>
    <w:p w14:paraId="1052EB39" w14:textId="77777777" w:rsidR="00070596" w:rsidRPr="0049477E" w:rsidRDefault="00070596" w:rsidP="00070596">
      <w:pPr>
        <w:pStyle w:val="a0"/>
        <w:rPr>
          <w:lang w:val="en-US"/>
        </w:rPr>
      </w:pPr>
    </w:p>
    <w:p w14:paraId="5816AA85" w14:textId="77777777" w:rsidR="00070596" w:rsidRPr="0049477E" w:rsidRDefault="00070596" w:rsidP="00070596">
      <w:pPr>
        <w:pStyle w:val="a0"/>
        <w:rPr>
          <w:lang w:val="en-US"/>
        </w:rPr>
      </w:pPr>
    </w:p>
    <w:p w14:paraId="78988EB9" w14:textId="77777777" w:rsidR="00070596" w:rsidRPr="0049477E" w:rsidRDefault="00070596" w:rsidP="00070596">
      <w:pPr>
        <w:pStyle w:val="a0"/>
        <w:tabs>
          <w:tab w:val="left" w:pos="5985"/>
        </w:tabs>
        <w:rPr>
          <w:lang w:val="en-US"/>
        </w:rPr>
      </w:pPr>
    </w:p>
    <w:p w14:paraId="0FA84A51" w14:textId="77777777" w:rsidR="00070596" w:rsidRPr="0049477E" w:rsidRDefault="00070596" w:rsidP="00070596">
      <w:pPr>
        <w:pStyle w:val="a0"/>
        <w:rPr>
          <w:lang w:val="en-US"/>
        </w:rPr>
      </w:pPr>
    </w:p>
    <w:p w14:paraId="4637C9AF" w14:textId="77777777" w:rsidR="00070596" w:rsidRPr="0049477E" w:rsidRDefault="00070596" w:rsidP="00070596">
      <w:pPr>
        <w:pStyle w:val="a0"/>
        <w:rPr>
          <w:lang w:val="en-US"/>
        </w:rPr>
      </w:pPr>
    </w:p>
    <w:p w14:paraId="65412A9E" w14:textId="77777777" w:rsidR="00070596" w:rsidRPr="0049477E" w:rsidRDefault="00070596" w:rsidP="00070596">
      <w:pPr>
        <w:pStyle w:val="a0"/>
        <w:rPr>
          <w:lang w:val="en-US"/>
        </w:rPr>
      </w:pPr>
    </w:p>
    <w:p w14:paraId="100CECC2" w14:textId="77777777" w:rsidR="00070596" w:rsidRPr="0049477E" w:rsidRDefault="00070596" w:rsidP="00070596">
      <w:pPr>
        <w:pStyle w:val="a0"/>
        <w:rPr>
          <w:lang w:val="en-US"/>
        </w:rPr>
      </w:pPr>
    </w:p>
    <w:p w14:paraId="5AE37D88" w14:textId="77777777" w:rsidR="00926C1A" w:rsidRPr="009F523A" w:rsidRDefault="00926C1A" w:rsidP="00926C1A">
      <w:pPr>
        <w:pStyle w:val="a0"/>
        <w:rPr>
          <w:rFonts w:eastAsia="Arial Unicode MS" w:cs="Arial Unicode MS"/>
          <w:vanish/>
          <w:color w:val="auto"/>
          <w:lang w:val="en-US"/>
        </w:rPr>
      </w:pPr>
      <w:r w:rsidRPr="00926C1A">
        <w:rPr>
          <w:rFonts w:eastAsia="Arial Unicode MS" w:cs="Arial Unicode MS"/>
          <w:vanish/>
          <w:color w:val="auto"/>
        </w:rPr>
        <w:t>ΑΥΤΗ</w:t>
      </w:r>
      <w:r w:rsidRPr="009F523A">
        <w:rPr>
          <w:rFonts w:eastAsia="Arial Unicode MS" w:cs="Arial Unicode MS"/>
          <w:vanish/>
          <w:color w:val="auto"/>
          <w:lang w:val="en-US"/>
        </w:rPr>
        <w:t xml:space="preserve"> </w:t>
      </w:r>
      <w:r w:rsidRPr="00926C1A">
        <w:rPr>
          <w:rFonts w:eastAsia="Arial Unicode MS" w:cs="Arial Unicode MS"/>
          <w:vanish/>
          <w:color w:val="auto"/>
        </w:rPr>
        <w:t>Η</w:t>
      </w:r>
      <w:r w:rsidRPr="009F523A">
        <w:rPr>
          <w:rFonts w:eastAsia="Arial Unicode MS" w:cs="Arial Unicode MS"/>
          <w:vanish/>
          <w:color w:val="auto"/>
          <w:lang w:val="en-US"/>
        </w:rPr>
        <w:t xml:space="preserve"> </w:t>
      </w:r>
      <w:r w:rsidRPr="00926C1A">
        <w:rPr>
          <w:rFonts w:eastAsia="Arial Unicode MS" w:cs="Arial Unicode MS"/>
          <w:vanish/>
          <w:color w:val="auto"/>
        </w:rPr>
        <w:t>ΣΕΛΙΔΑ</w:t>
      </w:r>
      <w:r w:rsidRPr="009F523A">
        <w:rPr>
          <w:rFonts w:eastAsia="Arial Unicode MS" w:cs="Arial Unicode MS"/>
          <w:vanish/>
          <w:color w:val="auto"/>
          <w:lang w:val="en-US"/>
        </w:rPr>
        <w:t xml:space="preserve"> </w:t>
      </w:r>
      <w:r w:rsidRPr="00926C1A">
        <w:rPr>
          <w:rFonts w:eastAsia="Arial Unicode MS" w:cs="Arial Unicode MS"/>
          <w:vanish/>
          <w:color w:val="auto"/>
        </w:rPr>
        <w:t>ΕΙΝΑΙ</w:t>
      </w:r>
      <w:r w:rsidRPr="009F523A">
        <w:rPr>
          <w:rFonts w:eastAsia="Arial Unicode MS" w:cs="Arial Unicode MS"/>
          <w:vanish/>
          <w:color w:val="auto"/>
          <w:lang w:val="en-US"/>
        </w:rPr>
        <w:t xml:space="preserve"> </w:t>
      </w:r>
      <w:r w:rsidRPr="00926C1A">
        <w:rPr>
          <w:rFonts w:eastAsia="Arial Unicode MS" w:cs="Arial Unicode MS"/>
          <w:vanish/>
          <w:color w:val="auto"/>
        </w:rPr>
        <w:t>ΣΚΟΠΙΜΑ</w:t>
      </w:r>
      <w:r w:rsidRPr="009F523A">
        <w:rPr>
          <w:rFonts w:eastAsia="Arial Unicode MS" w:cs="Arial Unicode MS"/>
          <w:vanish/>
          <w:color w:val="auto"/>
          <w:lang w:val="en-US"/>
        </w:rPr>
        <w:t xml:space="preserve"> </w:t>
      </w:r>
      <w:r w:rsidRPr="00926C1A">
        <w:rPr>
          <w:rFonts w:eastAsia="Arial Unicode MS" w:cs="Arial Unicode MS"/>
          <w:vanish/>
          <w:color w:val="auto"/>
        </w:rPr>
        <w:t>ΛΕΥΚΗ</w:t>
      </w:r>
      <w:r w:rsidRPr="009F523A">
        <w:rPr>
          <w:rFonts w:eastAsia="Arial Unicode MS" w:cs="Arial Unicode MS"/>
          <w:vanish/>
          <w:color w:val="auto"/>
          <w:lang w:val="en-US"/>
        </w:rPr>
        <w:t xml:space="preserve"> </w:t>
      </w:r>
    </w:p>
    <w:p w14:paraId="6453A6F1" w14:textId="77777777" w:rsidR="00926C1A" w:rsidRPr="009F523A" w:rsidRDefault="00926C1A" w:rsidP="00070596">
      <w:pPr>
        <w:pStyle w:val="a0"/>
        <w:rPr>
          <w:rFonts w:eastAsia="Arial Unicode MS" w:cs="Arial Unicode MS"/>
          <w:lang w:val="en-US"/>
        </w:rPr>
      </w:pPr>
    </w:p>
    <w:p w14:paraId="783851E6" w14:textId="77777777" w:rsidR="00926C1A" w:rsidRPr="009F523A" w:rsidRDefault="00926C1A" w:rsidP="00070596">
      <w:pPr>
        <w:pStyle w:val="a0"/>
        <w:rPr>
          <w:rFonts w:eastAsia="Arial Unicode MS" w:cs="Arial Unicode MS"/>
          <w:lang w:val="en-US"/>
        </w:rPr>
      </w:pPr>
    </w:p>
    <w:p w14:paraId="23AAE968" w14:textId="77777777" w:rsidR="00070596" w:rsidRPr="009F523A" w:rsidRDefault="00070596" w:rsidP="00926C1A">
      <w:pPr>
        <w:pStyle w:val="a0"/>
        <w:jc w:val="left"/>
        <w:rPr>
          <w:lang w:val="en-US"/>
        </w:rPr>
        <w:sectPr w:rsidR="00070596" w:rsidRPr="009F523A" w:rsidSect="00F749F7">
          <w:headerReference w:type="default" r:id="rId15"/>
          <w:pgSz w:w="11906" w:h="16838"/>
          <w:pgMar w:top="1134" w:right="1134" w:bottom="1134" w:left="1134" w:header="709" w:footer="851" w:gutter="0"/>
          <w:cols w:space="720"/>
          <w:titlePg/>
        </w:sectPr>
      </w:pPr>
    </w:p>
    <w:p w14:paraId="6EC8F034" w14:textId="77777777" w:rsidR="00FD3926" w:rsidRPr="009F523A" w:rsidRDefault="00FD3926">
      <w:pPr>
        <w:pStyle w:val="a0"/>
        <w:rPr>
          <w:lang w:val="en-US"/>
        </w:rPr>
      </w:pPr>
    </w:p>
    <w:p w14:paraId="2DB3E84A" w14:textId="77777777" w:rsidR="00FD3926" w:rsidRPr="009F523A" w:rsidRDefault="009717E1">
      <w:pPr>
        <w:pStyle w:val="a0"/>
        <w:spacing w:after="60"/>
        <w:jc w:val="both"/>
        <w:rPr>
          <w:sz w:val="24"/>
          <w:szCs w:val="24"/>
          <w:lang w:val="en-US"/>
        </w:rPr>
      </w:pPr>
      <w:r>
        <w:rPr>
          <w:noProof/>
        </w:rPr>
        <w:drawing>
          <wp:anchor distT="152400" distB="152400" distL="152400" distR="152400" simplePos="0" relativeHeight="251660288" behindDoc="0" locked="0" layoutInCell="1" allowOverlap="1" wp14:anchorId="78D270AF" wp14:editId="3C39E761">
            <wp:simplePos x="0" y="0"/>
            <wp:positionH relativeFrom="margin">
              <wp:posOffset>-171722</wp:posOffset>
            </wp:positionH>
            <wp:positionV relativeFrom="page">
              <wp:posOffset>872072</wp:posOffset>
            </wp:positionV>
            <wp:extent cx="4012930" cy="1065043"/>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logo αντίγραφο.png"/>
                    <pic:cNvPicPr>
                      <a:picLocks noChangeAspect="1"/>
                    </pic:cNvPicPr>
                  </pic:nvPicPr>
                  <pic:blipFill>
                    <a:blip r:embed="rId11"/>
                    <a:stretch>
                      <a:fillRect/>
                    </a:stretch>
                  </pic:blipFill>
                  <pic:spPr>
                    <a:xfrm>
                      <a:off x="0" y="0"/>
                      <a:ext cx="4012930" cy="1065043"/>
                    </a:xfrm>
                    <a:prstGeom prst="rect">
                      <a:avLst/>
                    </a:prstGeom>
                    <a:ln w="12700" cap="flat">
                      <a:noFill/>
                      <a:miter lim="400000"/>
                    </a:ln>
                    <a:effectLst/>
                  </pic:spPr>
                </pic:pic>
              </a:graphicData>
            </a:graphic>
          </wp:anchor>
        </w:drawing>
      </w:r>
    </w:p>
    <w:p w14:paraId="69E319D9" w14:textId="77777777" w:rsidR="00FD3926" w:rsidRDefault="009717E1">
      <w:pPr>
        <w:pStyle w:val="a0"/>
        <w:jc w:val="both"/>
        <w:rPr>
          <w:sz w:val="24"/>
          <w:szCs w:val="24"/>
        </w:rPr>
      </w:pPr>
      <w:r>
        <w:rPr>
          <w:b/>
          <w:bCs/>
        </w:rPr>
        <w:t xml:space="preserve">∆ΗΛΩΣΗ ΜΗ ΛΟΓΟΚΛΟΠΗΣ ΚΑΙ ΑΝΑΛΗΨΗΣ ΠΡΟΣΩΠΙΚΗΣ ΕΥΘΥΝΗΣ </w:t>
      </w:r>
    </w:p>
    <w:p w14:paraId="48639829" w14:textId="00AE712B" w:rsidR="00FD3926" w:rsidRDefault="009717E1">
      <w:pPr>
        <w:pStyle w:val="a3"/>
      </w:pPr>
      <w:r>
        <w:t>Δηλώνω ρητά ότι, σύμφωνα με το άρθρο 8 του Ν. 1599/1986 και τα άρθρα 2,4,6 παρ. 3 του Ν. 1256/1982, η παρούσα Διπλωματική Εργασία με τίτλο “</w:t>
      </w:r>
      <w:r w:rsidR="008F2D8E">
        <w:rPr>
          <w:b/>
          <w:bCs/>
          <w:lang w:val="en-US"/>
        </w:rPr>
        <w:t>Brain</w:t>
      </w:r>
      <w:r w:rsidR="008F2D8E" w:rsidRPr="008F2D8E">
        <w:rPr>
          <w:b/>
          <w:bCs/>
        </w:rPr>
        <w:t xml:space="preserve"> </w:t>
      </w:r>
      <w:r w:rsidR="008F2D8E">
        <w:rPr>
          <w:b/>
          <w:bCs/>
          <w:lang w:val="en-US"/>
        </w:rPr>
        <w:t>de</w:t>
      </w:r>
      <w:r w:rsidR="008F2D8E" w:rsidRPr="008F2D8E">
        <w:rPr>
          <w:b/>
          <w:bCs/>
        </w:rPr>
        <w:t xml:space="preserve"> </w:t>
      </w:r>
      <w:r w:rsidR="008F2D8E">
        <w:rPr>
          <w:b/>
          <w:bCs/>
          <w:lang w:val="en-US"/>
        </w:rPr>
        <w:t>fer</w:t>
      </w:r>
      <w:r>
        <w:t>” καθώς και τα ηλεκτρονικά αρχεία και πηγαίοι κώδικες που αναπτύχθηκαν ή τροποποιήθηκαν στα πλαίσια αυτής της εργασίας και αναφέρονται ρητώς μέσα στο κείμενο που συνοδεύουν, και η οποία έχει εκπονηθεί στο Τμήμα</w:t>
      </w:r>
      <w:r w:rsidRPr="00B96343">
        <w:t xml:space="preserve"> </w:t>
      </w:r>
      <w:r>
        <w:t>Ηλεκτρολόγων Μηχανικών και Μηχανικών Υπολογιστών του Πανεπιστημίου Δυτικής Μακεδονίας, υπό την επίβλεψη του μέλους του Τμήματος κ</w:t>
      </w:r>
      <w:r w:rsidRPr="00B96343">
        <w:t xml:space="preserve">. </w:t>
      </w:r>
      <w:r w:rsidR="008F2D8E">
        <w:t xml:space="preserve">Μάρκος Τσίπουρας </w:t>
      </w:r>
      <w:r>
        <w:t xml:space="preserve">αποτελεί αποκλειστικά προϊόν προσωπικής εργασίας και δεν προσβάλλει κάθε μορφής πνευματικά δικαιώματα τρίτων και δεν είναι προϊόν μερικής ή ολικής αντιγραφής, οι πηγές δε που χρησιμοποιήθηκαν περιορίζονται στις βιβλιογραφικές αναφορές και μόνον. Τα σημεία όπου έχω χρησιμοποιήσει ιδέες, κείμενο, αρχεία ή / και πηγές άλλων συγγραφέων, αναφέρονται ευδιάκριτα στο κείμενο με την κατάλληλη παραπομπή και η σχετική αναφορά περιλαμβάνεται στο τμήμα των βιβλιογραφικών αναφορών με πλήρη περιγραφή. 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τον συγγραφέα. Οι απόψεις και τα συμπεράσματα που περιέχονται σε αυτό το έγγραφο εκφράζουν τον συγγραφέα και μόνο. </w:t>
      </w:r>
    </w:p>
    <w:p w14:paraId="2FD1402D" w14:textId="2E8AD357" w:rsidR="00FD3926" w:rsidRDefault="009717E1">
      <w:pPr>
        <w:pStyle w:val="a3"/>
      </w:pPr>
      <w:r>
        <w:rPr>
          <w:lang w:val="en-US"/>
        </w:rPr>
        <w:t>Copyright</w:t>
      </w:r>
      <w:r w:rsidRPr="00B96343">
        <w:t xml:space="preserve"> (</w:t>
      </w:r>
      <w:r>
        <w:rPr>
          <w:lang w:val="en-US"/>
        </w:rPr>
        <w:t>C</w:t>
      </w:r>
      <w:r w:rsidRPr="00B96343">
        <w:t xml:space="preserve">) </w:t>
      </w:r>
      <w:r w:rsidR="008F2D8E">
        <w:t>Κωνσταντίνος Παλέγκας</w:t>
      </w:r>
      <w:r>
        <w:t xml:space="preserve"> &amp; </w:t>
      </w:r>
      <w:r w:rsidR="008F2D8E">
        <w:t>Μάρκο Τσίπουρα</w:t>
      </w:r>
      <w:r>
        <w:t>,</w:t>
      </w:r>
      <w:r w:rsidR="008F2D8E">
        <w:t>2023</w:t>
      </w:r>
      <w:r>
        <w:t xml:space="preserve">, </w:t>
      </w:r>
      <w:r w:rsidR="008F2D8E">
        <w:t>Κοζανη</w:t>
      </w:r>
    </w:p>
    <w:p w14:paraId="0997CBAD" w14:textId="77777777" w:rsidR="00FD3926" w:rsidRDefault="009717E1">
      <w:pPr>
        <w:pStyle w:val="a3"/>
      </w:pPr>
      <w:r>
        <w:rPr>
          <w:lang w:val="en-US"/>
        </w:rPr>
        <w:t>Copyright</w:t>
      </w:r>
      <w:r w:rsidRPr="00B96343">
        <w:t xml:space="preserve"> (</w:t>
      </w:r>
      <w:r>
        <w:rPr>
          <w:lang w:val="en-US"/>
        </w:rPr>
        <w:t>C</w:t>
      </w:r>
      <w:r w:rsidRPr="00B96343">
        <w:t xml:space="preserve">) ________________, ____________________ , _______ , ____________ </w:t>
      </w:r>
    </w:p>
    <w:p w14:paraId="1F6D70B6" w14:textId="77777777" w:rsidR="00FD3926" w:rsidRDefault="009717E1">
      <w:pPr>
        <w:pStyle w:val="a3"/>
      </w:pPr>
      <w:r>
        <w:t>Υπογραφή Φοιτητή</w:t>
      </w:r>
      <w:r w:rsidRPr="00B96343">
        <w:t>: ________________</w:t>
      </w:r>
    </w:p>
    <w:p w14:paraId="4489A6D2" w14:textId="77777777" w:rsidR="00FD3926" w:rsidRDefault="00FD3926">
      <w:pPr>
        <w:pStyle w:val="a0"/>
        <w:sectPr w:rsidR="00FD3926" w:rsidSect="005B5103">
          <w:headerReference w:type="default" r:id="rId16"/>
          <w:footerReference w:type="default" r:id="rId17"/>
          <w:pgSz w:w="11906" w:h="16838"/>
          <w:pgMar w:top="1134" w:right="1134" w:bottom="1134" w:left="1134" w:header="709" w:footer="851" w:gutter="0"/>
          <w:pgBorders w:offsetFrom="page">
            <w:top w:val="single" w:sz="18" w:space="24" w:color="D6712F"/>
            <w:left w:val="single" w:sz="18" w:space="24" w:color="D6712F"/>
            <w:bottom w:val="single" w:sz="18" w:space="24" w:color="D6712F"/>
            <w:right w:val="single" w:sz="18" w:space="24" w:color="D6712F"/>
          </w:pgBorders>
          <w:cols w:space="720"/>
          <w:titlePg/>
        </w:sectPr>
      </w:pPr>
    </w:p>
    <w:p w14:paraId="6FD1A2AC" w14:textId="77777777" w:rsidR="00070596" w:rsidRDefault="00070596" w:rsidP="00070596">
      <w:pPr>
        <w:pStyle w:val="a0"/>
      </w:pPr>
    </w:p>
    <w:p w14:paraId="585A9F43" w14:textId="77777777" w:rsidR="00070596" w:rsidRDefault="00070596" w:rsidP="00070596">
      <w:pPr>
        <w:pStyle w:val="a0"/>
      </w:pPr>
    </w:p>
    <w:p w14:paraId="279CB411" w14:textId="77777777" w:rsidR="00070596" w:rsidRDefault="00070596" w:rsidP="00070596">
      <w:pPr>
        <w:pStyle w:val="a0"/>
      </w:pPr>
    </w:p>
    <w:p w14:paraId="41B4CB24" w14:textId="77777777" w:rsidR="00070596" w:rsidRDefault="00070596" w:rsidP="00070596">
      <w:pPr>
        <w:pStyle w:val="a0"/>
      </w:pPr>
    </w:p>
    <w:p w14:paraId="4FE1EB2F" w14:textId="77777777" w:rsidR="00070596" w:rsidRDefault="00070596" w:rsidP="00070596">
      <w:pPr>
        <w:pStyle w:val="a0"/>
      </w:pPr>
    </w:p>
    <w:p w14:paraId="29085260" w14:textId="77777777" w:rsidR="00070596" w:rsidRDefault="00070596" w:rsidP="00070596">
      <w:pPr>
        <w:pStyle w:val="a0"/>
        <w:tabs>
          <w:tab w:val="left" w:pos="5985"/>
        </w:tabs>
      </w:pPr>
    </w:p>
    <w:p w14:paraId="3F4D00B8" w14:textId="77777777" w:rsidR="00070596" w:rsidRDefault="00070596" w:rsidP="00070596">
      <w:pPr>
        <w:pStyle w:val="a0"/>
      </w:pPr>
    </w:p>
    <w:p w14:paraId="08217681" w14:textId="77777777" w:rsidR="00070596" w:rsidRDefault="00070596" w:rsidP="00070596">
      <w:pPr>
        <w:pStyle w:val="a0"/>
      </w:pPr>
    </w:p>
    <w:p w14:paraId="06CBD64F" w14:textId="77777777" w:rsidR="00070596" w:rsidRDefault="00070596" w:rsidP="00070596">
      <w:pPr>
        <w:pStyle w:val="a0"/>
      </w:pPr>
    </w:p>
    <w:p w14:paraId="54E944F4" w14:textId="77777777" w:rsidR="00070596" w:rsidRDefault="00070596" w:rsidP="00070596">
      <w:pPr>
        <w:pStyle w:val="a0"/>
      </w:pPr>
    </w:p>
    <w:p w14:paraId="14071D95" w14:textId="77777777" w:rsidR="00926C1A" w:rsidRPr="00926C1A" w:rsidRDefault="00926C1A" w:rsidP="00926C1A">
      <w:pPr>
        <w:pStyle w:val="a0"/>
        <w:rPr>
          <w:rFonts w:eastAsia="Arial Unicode MS" w:cs="Arial Unicode MS"/>
          <w:vanish/>
          <w:color w:val="auto"/>
        </w:rPr>
      </w:pPr>
      <w:r w:rsidRPr="00926C1A">
        <w:rPr>
          <w:rFonts w:eastAsia="Arial Unicode MS" w:cs="Arial Unicode MS"/>
          <w:vanish/>
          <w:color w:val="auto"/>
        </w:rPr>
        <w:t xml:space="preserve">ΑΥΤΗ Η ΣΕΛΙΔΑ ΕΙΝΑΙ ΣΚΟΠΙΜΑ ΛΕΥΚΗ </w:t>
      </w:r>
    </w:p>
    <w:p w14:paraId="7006A7E8" w14:textId="77777777" w:rsidR="00926C1A" w:rsidRDefault="00926C1A" w:rsidP="00070596">
      <w:pPr>
        <w:pStyle w:val="a0"/>
        <w:rPr>
          <w:rFonts w:eastAsia="Arial Unicode MS" w:cs="Arial Unicode MS"/>
        </w:rPr>
      </w:pPr>
    </w:p>
    <w:p w14:paraId="4A6453C3" w14:textId="77777777" w:rsidR="00926C1A" w:rsidRDefault="00926C1A" w:rsidP="00070596">
      <w:pPr>
        <w:pStyle w:val="a0"/>
        <w:rPr>
          <w:rFonts w:eastAsia="Arial Unicode MS" w:cs="Arial Unicode MS"/>
        </w:rPr>
      </w:pPr>
    </w:p>
    <w:p w14:paraId="05EE29A6" w14:textId="77777777" w:rsidR="00926C1A" w:rsidRPr="0049477E" w:rsidRDefault="00926C1A" w:rsidP="00070596">
      <w:pPr>
        <w:pStyle w:val="a0"/>
        <w:sectPr w:rsidR="00926C1A" w:rsidRPr="0049477E" w:rsidSect="00F749F7">
          <w:headerReference w:type="default" r:id="rId18"/>
          <w:pgSz w:w="11906" w:h="16838"/>
          <w:pgMar w:top="1134" w:right="1134" w:bottom="1134" w:left="1134" w:header="709" w:footer="851" w:gutter="0"/>
          <w:cols w:space="720"/>
          <w:titlePg/>
        </w:sectPr>
      </w:pPr>
    </w:p>
    <w:p w14:paraId="1CC07590" w14:textId="77777777" w:rsidR="00FD3926" w:rsidRPr="00A53806" w:rsidRDefault="00070596" w:rsidP="00A53806">
      <w:pPr>
        <w:pStyle w:val="a4"/>
      </w:pPr>
      <w:bookmarkStart w:id="0" w:name="_Toc94373553"/>
      <w:bookmarkStart w:id="1" w:name="_Toc94378771"/>
      <w:r w:rsidRPr="00A53806">
        <w:lastRenderedPageBreak/>
        <w:t>Περίληψη</w:t>
      </w:r>
      <w:bookmarkEnd w:id="0"/>
      <w:bookmarkEnd w:id="1"/>
      <w:r w:rsidR="009717E1" w:rsidRPr="00A53806">
        <w:t xml:space="preserve"> </w:t>
      </w:r>
    </w:p>
    <w:p w14:paraId="1E6AC7E4" w14:textId="77777777" w:rsidR="00FD3926" w:rsidRPr="005B5103" w:rsidRDefault="009717E1">
      <w:pPr>
        <w:pStyle w:val="a3"/>
        <w:rPr>
          <w:i/>
          <w:iCs/>
        </w:rPr>
      </w:pPr>
      <w:r w:rsidRPr="005B5103">
        <w:rPr>
          <w:i/>
          <w:iCs/>
        </w:rPr>
        <w:t xml:space="preserve">Σύντομη περιγραφή του θέματος σε μορφή κειμένου στην Ελληνική . Το μέγεθος δε θα πρέπει να υπερβαίνει τη 1 σελίδα. </w:t>
      </w:r>
    </w:p>
    <w:p w14:paraId="0183409C" w14:textId="77777777" w:rsidR="00FD3926" w:rsidRDefault="00FD3926">
      <w:pPr>
        <w:pStyle w:val="a3"/>
      </w:pPr>
    </w:p>
    <w:p w14:paraId="23525ECA" w14:textId="77777777" w:rsidR="005B5103" w:rsidRDefault="005B5103">
      <w:pPr>
        <w:pStyle w:val="a3"/>
      </w:pPr>
    </w:p>
    <w:p w14:paraId="2A0B351D" w14:textId="77777777" w:rsidR="00FD3926" w:rsidRPr="009F523A" w:rsidRDefault="00B2746A">
      <w:pPr>
        <w:pStyle w:val="a0"/>
        <w:jc w:val="both"/>
        <w:rPr>
          <w:sz w:val="24"/>
          <w:szCs w:val="24"/>
          <w:lang w:val="en-US"/>
        </w:rPr>
      </w:pPr>
      <w:r>
        <w:rPr>
          <w:b/>
          <w:bCs/>
          <w:sz w:val="35"/>
          <w:szCs w:val="35"/>
        </w:rPr>
        <w:t>Λέξεις</w:t>
      </w:r>
      <w:r w:rsidR="009717E1" w:rsidRPr="009F523A">
        <w:rPr>
          <w:b/>
          <w:bCs/>
          <w:sz w:val="35"/>
          <w:szCs w:val="35"/>
          <w:lang w:val="en-US"/>
        </w:rPr>
        <w:t xml:space="preserve"> </w:t>
      </w:r>
      <w:r>
        <w:rPr>
          <w:b/>
          <w:bCs/>
          <w:sz w:val="35"/>
          <w:szCs w:val="35"/>
        </w:rPr>
        <w:t>Κλειδιά</w:t>
      </w:r>
      <w:r w:rsidR="009717E1" w:rsidRPr="009F523A">
        <w:rPr>
          <w:b/>
          <w:bCs/>
          <w:sz w:val="35"/>
          <w:szCs w:val="35"/>
          <w:lang w:val="en-US"/>
        </w:rPr>
        <w:t>́</w:t>
      </w:r>
      <w:r w:rsidR="005B5103" w:rsidRPr="009F523A">
        <w:rPr>
          <w:b/>
          <w:bCs/>
          <w:sz w:val="35"/>
          <w:szCs w:val="35"/>
          <w:lang w:val="en-US"/>
        </w:rPr>
        <w:t xml:space="preserve">: </w:t>
      </w:r>
    </w:p>
    <w:p w14:paraId="0B0174B0" w14:textId="77777777" w:rsidR="00B2746A" w:rsidRPr="009F523A" w:rsidRDefault="009717E1" w:rsidP="00B2746A">
      <w:pPr>
        <w:pStyle w:val="a0"/>
        <w:rPr>
          <w:lang w:val="en-US"/>
        </w:rPr>
      </w:pPr>
      <w:r w:rsidRPr="009F523A">
        <w:rPr>
          <w:lang w:val="en-US"/>
        </w:rPr>
        <w:br w:type="page"/>
      </w:r>
    </w:p>
    <w:p w14:paraId="51E64948" w14:textId="77777777" w:rsidR="00B2746A" w:rsidRPr="009F523A" w:rsidRDefault="00B2746A" w:rsidP="00B2746A">
      <w:pPr>
        <w:pStyle w:val="a0"/>
        <w:rPr>
          <w:lang w:val="en-US"/>
        </w:rPr>
      </w:pPr>
    </w:p>
    <w:p w14:paraId="0A964057" w14:textId="77777777" w:rsidR="00B2746A" w:rsidRPr="009F523A" w:rsidRDefault="00B2746A" w:rsidP="00B2746A">
      <w:pPr>
        <w:pStyle w:val="a0"/>
        <w:rPr>
          <w:lang w:val="en-US"/>
        </w:rPr>
      </w:pPr>
    </w:p>
    <w:p w14:paraId="412EF810" w14:textId="77777777" w:rsidR="00B2746A" w:rsidRPr="009F523A" w:rsidRDefault="00B2746A" w:rsidP="00B2746A">
      <w:pPr>
        <w:pStyle w:val="a0"/>
        <w:rPr>
          <w:lang w:val="en-US"/>
        </w:rPr>
      </w:pPr>
    </w:p>
    <w:p w14:paraId="41EF48F7" w14:textId="77777777" w:rsidR="00B2746A" w:rsidRPr="009F523A" w:rsidRDefault="00B2746A" w:rsidP="00B2746A">
      <w:pPr>
        <w:pStyle w:val="a0"/>
        <w:rPr>
          <w:lang w:val="en-US"/>
        </w:rPr>
      </w:pPr>
    </w:p>
    <w:p w14:paraId="13CF0CB1" w14:textId="77777777" w:rsidR="00B2746A" w:rsidRPr="009F523A" w:rsidRDefault="00B2746A" w:rsidP="00B2746A">
      <w:pPr>
        <w:pStyle w:val="a0"/>
        <w:tabs>
          <w:tab w:val="left" w:pos="5985"/>
        </w:tabs>
        <w:rPr>
          <w:lang w:val="en-US"/>
        </w:rPr>
      </w:pPr>
    </w:p>
    <w:p w14:paraId="0926976E" w14:textId="77777777" w:rsidR="00B2746A" w:rsidRPr="009F523A" w:rsidRDefault="00B2746A" w:rsidP="00B2746A">
      <w:pPr>
        <w:pStyle w:val="a0"/>
        <w:rPr>
          <w:lang w:val="en-US"/>
        </w:rPr>
      </w:pPr>
    </w:p>
    <w:p w14:paraId="288C021F" w14:textId="77777777" w:rsidR="00B2746A" w:rsidRPr="009F523A" w:rsidRDefault="00B2746A" w:rsidP="00B2746A">
      <w:pPr>
        <w:pStyle w:val="a0"/>
        <w:rPr>
          <w:lang w:val="en-US"/>
        </w:rPr>
      </w:pPr>
    </w:p>
    <w:p w14:paraId="1E3A2AB8" w14:textId="77777777" w:rsidR="00B2746A" w:rsidRPr="009F523A" w:rsidRDefault="00B2746A" w:rsidP="00B2746A">
      <w:pPr>
        <w:pStyle w:val="a0"/>
        <w:rPr>
          <w:lang w:val="en-US"/>
        </w:rPr>
      </w:pPr>
    </w:p>
    <w:p w14:paraId="388584F3" w14:textId="77777777" w:rsidR="00B2746A" w:rsidRPr="009F523A" w:rsidRDefault="00B2746A" w:rsidP="00B2746A">
      <w:pPr>
        <w:pStyle w:val="a0"/>
        <w:rPr>
          <w:lang w:val="en-US"/>
        </w:rPr>
      </w:pPr>
    </w:p>
    <w:p w14:paraId="754A2947" w14:textId="77777777" w:rsidR="00926C1A" w:rsidRPr="009F523A" w:rsidRDefault="00926C1A" w:rsidP="00926C1A">
      <w:pPr>
        <w:pStyle w:val="a0"/>
        <w:rPr>
          <w:rFonts w:eastAsia="Arial Unicode MS" w:cs="Arial Unicode MS"/>
          <w:vanish/>
          <w:color w:val="auto"/>
          <w:lang w:val="en-US"/>
        </w:rPr>
      </w:pPr>
      <w:r w:rsidRPr="00926C1A">
        <w:rPr>
          <w:rFonts w:eastAsia="Arial Unicode MS" w:cs="Arial Unicode MS"/>
          <w:vanish/>
          <w:color w:val="auto"/>
        </w:rPr>
        <w:t>ΑΥΤΗ</w:t>
      </w:r>
      <w:r w:rsidRPr="009F523A">
        <w:rPr>
          <w:rFonts w:eastAsia="Arial Unicode MS" w:cs="Arial Unicode MS"/>
          <w:vanish/>
          <w:color w:val="auto"/>
          <w:lang w:val="en-US"/>
        </w:rPr>
        <w:t xml:space="preserve"> </w:t>
      </w:r>
      <w:r w:rsidRPr="00926C1A">
        <w:rPr>
          <w:rFonts w:eastAsia="Arial Unicode MS" w:cs="Arial Unicode MS"/>
          <w:vanish/>
          <w:color w:val="auto"/>
        </w:rPr>
        <w:t>Η</w:t>
      </w:r>
      <w:r w:rsidRPr="009F523A">
        <w:rPr>
          <w:rFonts w:eastAsia="Arial Unicode MS" w:cs="Arial Unicode MS"/>
          <w:vanish/>
          <w:color w:val="auto"/>
          <w:lang w:val="en-US"/>
        </w:rPr>
        <w:t xml:space="preserve"> </w:t>
      </w:r>
      <w:r w:rsidRPr="00926C1A">
        <w:rPr>
          <w:rFonts w:eastAsia="Arial Unicode MS" w:cs="Arial Unicode MS"/>
          <w:vanish/>
          <w:color w:val="auto"/>
        </w:rPr>
        <w:t>ΣΕΛΙΔΑ</w:t>
      </w:r>
      <w:r w:rsidRPr="009F523A">
        <w:rPr>
          <w:rFonts w:eastAsia="Arial Unicode MS" w:cs="Arial Unicode MS"/>
          <w:vanish/>
          <w:color w:val="auto"/>
          <w:lang w:val="en-US"/>
        </w:rPr>
        <w:t xml:space="preserve"> </w:t>
      </w:r>
      <w:r w:rsidRPr="00926C1A">
        <w:rPr>
          <w:rFonts w:eastAsia="Arial Unicode MS" w:cs="Arial Unicode MS"/>
          <w:vanish/>
          <w:color w:val="auto"/>
        </w:rPr>
        <w:t>ΕΙΝΑΙ</w:t>
      </w:r>
      <w:r w:rsidRPr="009F523A">
        <w:rPr>
          <w:rFonts w:eastAsia="Arial Unicode MS" w:cs="Arial Unicode MS"/>
          <w:vanish/>
          <w:color w:val="auto"/>
          <w:lang w:val="en-US"/>
        </w:rPr>
        <w:t xml:space="preserve"> </w:t>
      </w:r>
      <w:r w:rsidRPr="00926C1A">
        <w:rPr>
          <w:rFonts w:eastAsia="Arial Unicode MS" w:cs="Arial Unicode MS"/>
          <w:vanish/>
          <w:color w:val="auto"/>
        </w:rPr>
        <w:t>ΣΚΟΠΙΜΑ</w:t>
      </w:r>
      <w:r w:rsidRPr="009F523A">
        <w:rPr>
          <w:rFonts w:eastAsia="Arial Unicode MS" w:cs="Arial Unicode MS"/>
          <w:vanish/>
          <w:color w:val="auto"/>
          <w:lang w:val="en-US"/>
        </w:rPr>
        <w:t xml:space="preserve"> </w:t>
      </w:r>
      <w:r w:rsidRPr="00926C1A">
        <w:rPr>
          <w:rFonts w:eastAsia="Arial Unicode MS" w:cs="Arial Unicode MS"/>
          <w:vanish/>
          <w:color w:val="auto"/>
        </w:rPr>
        <w:t>ΛΕΥΚΗ</w:t>
      </w:r>
      <w:r w:rsidRPr="009F523A">
        <w:rPr>
          <w:rFonts w:eastAsia="Arial Unicode MS" w:cs="Arial Unicode MS"/>
          <w:vanish/>
          <w:color w:val="auto"/>
          <w:lang w:val="en-US"/>
        </w:rPr>
        <w:t xml:space="preserve"> </w:t>
      </w:r>
    </w:p>
    <w:p w14:paraId="391E822D" w14:textId="77777777" w:rsidR="00926C1A" w:rsidRPr="009F523A" w:rsidRDefault="00926C1A" w:rsidP="00B2746A">
      <w:pPr>
        <w:pStyle w:val="a0"/>
        <w:rPr>
          <w:rFonts w:eastAsia="Arial Unicode MS" w:cs="Arial Unicode MS"/>
          <w:lang w:val="en-US"/>
        </w:rPr>
      </w:pPr>
    </w:p>
    <w:p w14:paraId="6274DC13" w14:textId="77777777" w:rsidR="00926C1A" w:rsidRPr="009F523A" w:rsidRDefault="00926C1A" w:rsidP="00B2746A">
      <w:pPr>
        <w:pStyle w:val="a0"/>
        <w:rPr>
          <w:rFonts w:eastAsia="Arial Unicode MS" w:cs="Arial Unicode MS"/>
          <w:lang w:val="en-US"/>
        </w:rPr>
      </w:pPr>
    </w:p>
    <w:p w14:paraId="382BBC0A" w14:textId="77777777" w:rsidR="00926C1A" w:rsidRPr="009F523A" w:rsidRDefault="00926C1A" w:rsidP="00B2746A">
      <w:pPr>
        <w:pStyle w:val="a0"/>
        <w:rPr>
          <w:lang w:val="en-US"/>
        </w:rPr>
        <w:sectPr w:rsidR="00926C1A" w:rsidRPr="009F523A" w:rsidSect="00BF3F59">
          <w:headerReference w:type="default" r:id="rId19"/>
          <w:footerReference w:type="first" r:id="rId20"/>
          <w:pgSz w:w="11906" w:h="16838"/>
          <w:pgMar w:top="1134" w:right="1134" w:bottom="1134" w:left="1134" w:header="709" w:footer="851" w:gutter="0"/>
          <w:pgNumType w:fmt="numberInDash" w:start="1"/>
          <w:cols w:space="720"/>
          <w:titlePg/>
          <w:docGrid w:linePitch="326"/>
        </w:sectPr>
      </w:pPr>
    </w:p>
    <w:p w14:paraId="00D99E22" w14:textId="77777777" w:rsidR="00FD3926" w:rsidRPr="00D91DC5" w:rsidRDefault="009717E1" w:rsidP="00A53806">
      <w:pPr>
        <w:pStyle w:val="a4"/>
        <w:rPr>
          <w:lang w:val="en-US"/>
        </w:rPr>
      </w:pPr>
      <w:bookmarkStart w:id="2" w:name="_Toc94378772"/>
      <w:r w:rsidRPr="00B2746A">
        <w:rPr>
          <w:lang w:val="en-US"/>
        </w:rPr>
        <w:lastRenderedPageBreak/>
        <w:t>Abstract</w:t>
      </w:r>
      <w:bookmarkEnd w:id="2"/>
      <w:r w:rsidRPr="00B2746A">
        <w:rPr>
          <w:lang w:val="en-US"/>
        </w:rPr>
        <w:t xml:space="preserve"> </w:t>
      </w:r>
    </w:p>
    <w:p w14:paraId="3794314E" w14:textId="77777777" w:rsidR="00FD3926" w:rsidRPr="00A53806" w:rsidRDefault="009717E1">
      <w:pPr>
        <w:pStyle w:val="a3"/>
        <w:rPr>
          <w:i/>
          <w:iCs/>
          <w:lang w:val="en-US"/>
        </w:rPr>
      </w:pPr>
      <w:r w:rsidRPr="00A53806">
        <w:rPr>
          <w:i/>
          <w:iCs/>
          <w:lang w:val="en-US"/>
        </w:rPr>
        <w:t>Short description of the topic in text form in English. Text size should not exceed 1 page.</w:t>
      </w:r>
    </w:p>
    <w:p w14:paraId="4B344498" w14:textId="77777777" w:rsidR="00FD3926" w:rsidRDefault="00FD3926">
      <w:pPr>
        <w:pStyle w:val="a3"/>
        <w:rPr>
          <w:lang w:val="en-US"/>
        </w:rPr>
      </w:pPr>
    </w:p>
    <w:p w14:paraId="2F38568F" w14:textId="77777777" w:rsidR="005B5103" w:rsidRPr="00B96343" w:rsidRDefault="005B5103">
      <w:pPr>
        <w:pStyle w:val="a3"/>
        <w:rPr>
          <w:lang w:val="en-US"/>
        </w:rPr>
      </w:pPr>
    </w:p>
    <w:p w14:paraId="1F5D6F89" w14:textId="77777777" w:rsidR="00FD3926" w:rsidRPr="00A6157B" w:rsidRDefault="009717E1" w:rsidP="005B5103">
      <w:pPr>
        <w:pStyle w:val="a0"/>
        <w:jc w:val="both"/>
        <w:rPr>
          <w:b/>
          <w:bCs/>
          <w:sz w:val="35"/>
          <w:szCs w:val="35"/>
        </w:rPr>
      </w:pPr>
      <w:r>
        <w:rPr>
          <w:b/>
          <w:bCs/>
          <w:sz w:val="35"/>
          <w:szCs w:val="35"/>
          <w:lang w:val="en-US"/>
        </w:rPr>
        <w:t>Keywords</w:t>
      </w:r>
      <w:r w:rsidR="005B5103" w:rsidRPr="00A6157B">
        <w:rPr>
          <w:b/>
          <w:bCs/>
          <w:sz w:val="35"/>
          <w:szCs w:val="35"/>
        </w:rPr>
        <w:t xml:space="preserve">: </w:t>
      </w:r>
    </w:p>
    <w:p w14:paraId="5E8CAE77" w14:textId="77777777" w:rsidR="005B5103" w:rsidRPr="005B5103" w:rsidRDefault="005B5103" w:rsidP="005B5103">
      <w:pPr>
        <w:pStyle w:val="a3"/>
      </w:pPr>
    </w:p>
    <w:p w14:paraId="560DE0F3" w14:textId="77777777" w:rsidR="00B2746A" w:rsidRDefault="009717E1" w:rsidP="00B2746A">
      <w:pPr>
        <w:pStyle w:val="a0"/>
      </w:pPr>
      <w:r>
        <w:rPr>
          <w:rFonts w:ascii="Arial Unicode MS" w:eastAsia="Arial Unicode MS" w:hAnsi="Arial Unicode MS" w:cs="Arial Unicode MS"/>
          <w:color w:val="9F8060"/>
          <w:sz w:val="24"/>
          <w:szCs w:val="24"/>
        </w:rPr>
        <w:br w:type="page"/>
      </w:r>
    </w:p>
    <w:p w14:paraId="6D7B9C52" w14:textId="77777777" w:rsidR="00B2746A" w:rsidRDefault="00B2746A" w:rsidP="00B2746A">
      <w:pPr>
        <w:pStyle w:val="a0"/>
      </w:pPr>
    </w:p>
    <w:p w14:paraId="3A28F205" w14:textId="77777777" w:rsidR="00B2746A" w:rsidRDefault="00B2746A" w:rsidP="00B2746A">
      <w:pPr>
        <w:pStyle w:val="a0"/>
      </w:pPr>
    </w:p>
    <w:p w14:paraId="4FD989F3" w14:textId="77777777" w:rsidR="00B2746A" w:rsidRDefault="00B2746A" w:rsidP="00B2746A">
      <w:pPr>
        <w:pStyle w:val="a0"/>
      </w:pPr>
    </w:p>
    <w:p w14:paraId="678E0AD6" w14:textId="77777777" w:rsidR="00B2746A" w:rsidRDefault="00B2746A" w:rsidP="00B2746A">
      <w:pPr>
        <w:pStyle w:val="a0"/>
      </w:pPr>
    </w:p>
    <w:p w14:paraId="4F42B298" w14:textId="77777777" w:rsidR="00B2746A" w:rsidRDefault="00B2746A" w:rsidP="00B2746A">
      <w:pPr>
        <w:pStyle w:val="a0"/>
        <w:tabs>
          <w:tab w:val="left" w:pos="5985"/>
        </w:tabs>
      </w:pPr>
    </w:p>
    <w:p w14:paraId="4CCA5EEA" w14:textId="77777777" w:rsidR="00B2746A" w:rsidRDefault="00B2746A" w:rsidP="00B2746A">
      <w:pPr>
        <w:pStyle w:val="a0"/>
      </w:pPr>
    </w:p>
    <w:p w14:paraId="0AA80DDA" w14:textId="77777777" w:rsidR="00B2746A" w:rsidRDefault="00B2746A" w:rsidP="00B2746A">
      <w:pPr>
        <w:pStyle w:val="a0"/>
      </w:pPr>
    </w:p>
    <w:p w14:paraId="6C282BAD" w14:textId="77777777" w:rsidR="00B2746A" w:rsidRDefault="00B2746A" w:rsidP="00B2746A">
      <w:pPr>
        <w:pStyle w:val="a0"/>
      </w:pPr>
    </w:p>
    <w:p w14:paraId="5C2070A0" w14:textId="77777777" w:rsidR="00B2746A" w:rsidRDefault="00B2746A" w:rsidP="00B2746A">
      <w:pPr>
        <w:pStyle w:val="a0"/>
      </w:pPr>
    </w:p>
    <w:p w14:paraId="638D8FCD" w14:textId="77777777" w:rsidR="00926C1A" w:rsidRPr="00926C1A" w:rsidRDefault="00926C1A" w:rsidP="00926C1A">
      <w:pPr>
        <w:pStyle w:val="a0"/>
        <w:rPr>
          <w:rFonts w:eastAsia="Arial Unicode MS" w:cs="Arial Unicode MS"/>
          <w:vanish/>
          <w:color w:val="auto"/>
        </w:rPr>
      </w:pPr>
      <w:r w:rsidRPr="00926C1A">
        <w:rPr>
          <w:rFonts w:eastAsia="Arial Unicode MS" w:cs="Arial Unicode MS"/>
          <w:vanish/>
          <w:color w:val="auto"/>
        </w:rPr>
        <w:t xml:space="preserve">ΑΥΤΗ Η ΣΕΛΙΔΑ ΕΙΝΑΙ ΣΚΟΠΙΜΑ ΛΕΥΚΗ </w:t>
      </w:r>
    </w:p>
    <w:p w14:paraId="48D297F8" w14:textId="77777777" w:rsidR="00926C1A" w:rsidRDefault="00926C1A" w:rsidP="00B2746A">
      <w:pPr>
        <w:pStyle w:val="a0"/>
        <w:rPr>
          <w:rFonts w:eastAsia="Arial Unicode MS" w:cs="Arial Unicode MS"/>
        </w:rPr>
      </w:pPr>
    </w:p>
    <w:p w14:paraId="521CDF88" w14:textId="77777777" w:rsidR="00926C1A" w:rsidRDefault="00926C1A" w:rsidP="00B2746A">
      <w:pPr>
        <w:pStyle w:val="a0"/>
        <w:rPr>
          <w:rFonts w:eastAsia="Arial Unicode MS" w:cs="Arial Unicode MS"/>
        </w:rPr>
      </w:pPr>
    </w:p>
    <w:p w14:paraId="38B84776" w14:textId="77777777" w:rsidR="00B2746A" w:rsidRPr="0049477E" w:rsidRDefault="00B2746A" w:rsidP="00B2746A">
      <w:pPr>
        <w:pStyle w:val="a0"/>
        <w:sectPr w:rsidR="00B2746A" w:rsidRPr="0049477E" w:rsidSect="00F749F7">
          <w:headerReference w:type="default" r:id="rId21"/>
          <w:pgSz w:w="11906" w:h="16838"/>
          <w:pgMar w:top="1134" w:right="1134" w:bottom="1134" w:left="1134" w:header="709" w:footer="851" w:gutter="0"/>
          <w:cols w:space="720"/>
          <w:titlePg/>
        </w:sectPr>
      </w:pPr>
      <w:r>
        <w:rPr>
          <w:rFonts w:eastAsia="Arial Unicode MS" w:cs="Arial Unicode MS"/>
        </w:rPr>
        <w:t xml:space="preserve"> </w:t>
      </w:r>
    </w:p>
    <w:p w14:paraId="109A58A8" w14:textId="77777777" w:rsidR="00FD3926" w:rsidRDefault="00A53806" w:rsidP="00A53806">
      <w:pPr>
        <w:pStyle w:val="a4"/>
      </w:pPr>
      <w:bookmarkStart w:id="3" w:name="_Toc94378773"/>
      <w:r>
        <w:lastRenderedPageBreak/>
        <w:t>Ευχαριστίες</w:t>
      </w:r>
      <w:bookmarkEnd w:id="3"/>
    </w:p>
    <w:p w14:paraId="0C47CFE5" w14:textId="77777777" w:rsidR="00FD3926" w:rsidRDefault="009717E1">
      <w:pPr>
        <w:pStyle w:val="a3"/>
      </w:pPr>
      <w:r>
        <w:t>Προαιρετικό.</w:t>
      </w:r>
    </w:p>
    <w:p w14:paraId="39FF33C6" w14:textId="77777777" w:rsidR="00FD3926" w:rsidRDefault="009717E1">
      <w:pPr>
        <w:pStyle w:val="a3"/>
      </w:pPr>
      <w:r>
        <w:t>Εδώ μπορείτε να γράψετε ευχαριστίες σε αγαπημένα σας πρόσωπα και κυρίως σε όσους βοήθησαν για την εκπόνηση της πτυχιακής.</w:t>
      </w:r>
    </w:p>
    <w:p w14:paraId="0E71F385" w14:textId="77777777" w:rsidR="00FD3926" w:rsidRDefault="00FD3926">
      <w:pPr>
        <w:pStyle w:val="a0"/>
        <w:jc w:val="left"/>
      </w:pPr>
    </w:p>
    <w:p w14:paraId="4497FED2" w14:textId="77777777" w:rsidR="00FD3926" w:rsidRDefault="00FD3926">
      <w:pPr>
        <w:pStyle w:val="a0"/>
        <w:jc w:val="left"/>
      </w:pPr>
    </w:p>
    <w:p w14:paraId="16179F66" w14:textId="77777777" w:rsidR="00070596" w:rsidRDefault="00070596">
      <w:pPr>
        <w:rPr>
          <w:rFonts w:ascii="Play" w:eastAsia="Play" w:hAnsi="Play" w:cs="Play"/>
          <w:color w:val="000000"/>
          <w:sz w:val="27"/>
          <w:szCs w:val="27"/>
          <w:shd w:val="clear" w:color="auto" w:fill="FFFFFF"/>
          <w:lang w:val="el-GR" w:eastAsia="el-GR"/>
          <w14:textOutline w14:w="0" w14:cap="flat" w14:cmpd="sng" w14:algn="ctr">
            <w14:noFill/>
            <w14:prstDash w14:val="solid"/>
            <w14:bevel/>
          </w14:textOutline>
        </w:rPr>
      </w:pPr>
      <w:r w:rsidRPr="005B5103">
        <w:rPr>
          <w:lang w:val="el-GR"/>
        </w:rPr>
        <w:br w:type="page"/>
      </w:r>
    </w:p>
    <w:p w14:paraId="234ACF1E" w14:textId="77777777" w:rsidR="00FD3926" w:rsidRDefault="00FD3926">
      <w:pPr>
        <w:pStyle w:val="a0"/>
      </w:pPr>
    </w:p>
    <w:p w14:paraId="07F87B2F" w14:textId="77777777" w:rsidR="00FD3926" w:rsidRDefault="00FD3926">
      <w:pPr>
        <w:pStyle w:val="a0"/>
      </w:pPr>
    </w:p>
    <w:p w14:paraId="629A5FE9" w14:textId="77777777" w:rsidR="00FD3926" w:rsidRDefault="00FD3926">
      <w:pPr>
        <w:pStyle w:val="a0"/>
      </w:pPr>
    </w:p>
    <w:p w14:paraId="575E636E" w14:textId="77777777" w:rsidR="00FD3926" w:rsidRDefault="00FD3926">
      <w:pPr>
        <w:pStyle w:val="a0"/>
      </w:pPr>
    </w:p>
    <w:p w14:paraId="5B19617B" w14:textId="77777777" w:rsidR="00FD3926" w:rsidRDefault="00FD3926">
      <w:pPr>
        <w:pStyle w:val="a0"/>
      </w:pPr>
    </w:p>
    <w:p w14:paraId="77BD8273" w14:textId="77777777" w:rsidR="00FD3926" w:rsidRDefault="00FD3926">
      <w:pPr>
        <w:pStyle w:val="a0"/>
      </w:pPr>
    </w:p>
    <w:p w14:paraId="3C425CA8" w14:textId="77777777" w:rsidR="00FD3926" w:rsidRDefault="00FD3926">
      <w:pPr>
        <w:pStyle w:val="a0"/>
      </w:pPr>
    </w:p>
    <w:p w14:paraId="58E95BA4" w14:textId="77777777" w:rsidR="00FD3926" w:rsidRDefault="00FD3926">
      <w:pPr>
        <w:pStyle w:val="a0"/>
      </w:pPr>
    </w:p>
    <w:p w14:paraId="0B6D8EC7" w14:textId="77777777" w:rsidR="00FD3926" w:rsidRDefault="00FD3926">
      <w:pPr>
        <w:pStyle w:val="a0"/>
      </w:pPr>
    </w:p>
    <w:p w14:paraId="050B26DD" w14:textId="77777777" w:rsidR="00926C1A" w:rsidRPr="00926C1A" w:rsidRDefault="00926C1A" w:rsidP="00926C1A">
      <w:pPr>
        <w:pStyle w:val="a0"/>
        <w:rPr>
          <w:rFonts w:eastAsia="Arial Unicode MS" w:cs="Arial Unicode MS"/>
          <w:vanish/>
          <w:color w:val="auto"/>
        </w:rPr>
      </w:pPr>
      <w:r w:rsidRPr="00926C1A">
        <w:rPr>
          <w:rFonts w:eastAsia="Arial Unicode MS" w:cs="Arial Unicode MS"/>
          <w:vanish/>
          <w:color w:val="auto"/>
        </w:rPr>
        <w:t xml:space="preserve">ΑΥΤΗ Η ΣΕΛΙΔΑ ΕΙΝΑΙ ΣΚΟΠΙΜΑ ΛΕΥΚΗ </w:t>
      </w:r>
    </w:p>
    <w:p w14:paraId="17DE931A" w14:textId="77777777" w:rsidR="00926C1A" w:rsidRDefault="00926C1A" w:rsidP="00B2746A">
      <w:pPr>
        <w:pStyle w:val="a0"/>
        <w:rPr>
          <w:rFonts w:eastAsia="Arial Unicode MS" w:cs="Arial Unicode MS"/>
        </w:rPr>
      </w:pPr>
    </w:p>
    <w:p w14:paraId="50BE035E" w14:textId="77777777" w:rsidR="00926C1A" w:rsidRDefault="00926C1A" w:rsidP="00B2746A">
      <w:pPr>
        <w:pStyle w:val="a0"/>
        <w:rPr>
          <w:rFonts w:eastAsia="Arial Unicode MS" w:cs="Arial Unicode MS"/>
        </w:rPr>
      </w:pPr>
    </w:p>
    <w:p w14:paraId="24940C76" w14:textId="77777777" w:rsidR="00926C1A" w:rsidRPr="0049477E" w:rsidRDefault="00926C1A" w:rsidP="00B2746A">
      <w:pPr>
        <w:pStyle w:val="a0"/>
        <w:sectPr w:rsidR="00926C1A" w:rsidRPr="0049477E" w:rsidSect="00F749F7">
          <w:headerReference w:type="default" r:id="rId22"/>
          <w:pgSz w:w="11906" w:h="16838"/>
          <w:pgMar w:top="1134" w:right="1134" w:bottom="1134" w:left="1134" w:header="709" w:footer="851" w:gutter="0"/>
          <w:cols w:space="720"/>
          <w:titlePg/>
        </w:sectPr>
      </w:pPr>
    </w:p>
    <w:p w14:paraId="5EAEC024" w14:textId="77777777" w:rsidR="00FD3926" w:rsidRPr="00D91DC5" w:rsidRDefault="00325C8F" w:rsidP="00B2746A">
      <w:pPr>
        <w:pStyle w:val="a4"/>
        <w:rPr>
          <w:noProof/>
        </w:rPr>
      </w:pPr>
      <w:bookmarkStart w:id="4" w:name="_Toc94378774"/>
      <w:r>
        <w:rPr>
          <w:noProof/>
        </w:rPr>
        <w:lastRenderedPageBreak/>
        <w:t>Περιεχόμενα</w:t>
      </w:r>
      <w:bookmarkEnd w:id="4"/>
      <w:r w:rsidR="009717E1">
        <w:rPr>
          <w:noProof/>
        </w:rPr>
        <w:t xml:space="preserve"> </w:t>
      </w:r>
    </w:p>
    <w:p w14:paraId="710E0489" w14:textId="77777777" w:rsidR="004F7A15" w:rsidRDefault="004F7A15">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r>
        <w:rPr>
          <w:caps w:val="0"/>
          <w:noProof/>
          <w:shd w:val="clear" w:color="auto" w:fill="FFFFFF"/>
        </w:rPr>
        <w:fldChar w:fldCharType="begin"/>
      </w:r>
      <w:r>
        <w:rPr>
          <w:caps w:val="0"/>
          <w:noProof/>
          <w:shd w:val="clear" w:color="auto" w:fill="FFFFFF"/>
        </w:rPr>
        <w:instrText xml:space="preserve"> TOC \o "3-3" \h \z \t "Επικεφαλίδα 1;1;Επικεφαλίδα 2;2;Τίτλοι_κεφαλαίων;1;Τίτλοι_Ενοτήτων;2;Λεζάντα_Εικόνας;2;Τίτλος_Πίνακα;2" </w:instrText>
      </w:r>
      <w:r>
        <w:rPr>
          <w:caps w:val="0"/>
          <w:noProof/>
          <w:shd w:val="clear" w:color="auto" w:fill="FFFFFF"/>
        </w:rPr>
        <w:fldChar w:fldCharType="separate"/>
      </w:r>
      <w:hyperlink w:anchor="_Toc94378771" w:history="1">
        <w:r w:rsidRPr="00D74A63">
          <w:rPr>
            <w:rStyle w:val="Hyperlink"/>
            <w:noProof/>
          </w:rPr>
          <w:t>Περίληψη</w:t>
        </w:r>
        <w:r>
          <w:rPr>
            <w:noProof/>
            <w:webHidden/>
          </w:rPr>
          <w:tab/>
        </w:r>
        <w:r>
          <w:rPr>
            <w:noProof/>
            <w:webHidden/>
          </w:rPr>
          <w:fldChar w:fldCharType="begin"/>
        </w:r>
        <w:r>
          <w:rPr>
            <w:noProof/>
            <w:webHidden/>
          </w:rPr>
          <w:instrText xml:space="preserve"> PAGEREF _Toc94378771 \h </w:instrText>
        </w:r>
        <w:r>
          <w:rPr>
            <w:noProof/>
            <w:webHidden/>
          </w:rPr>
        </w:r>
        <w:r>
          <w:rPr>
            <w:noProof/>
            <w:webHidden/>
          </w:rPr>
          <w:fldChar w:fldCharType="separate"/>
        </w:r>
        <w:r>
          <w:rPr>
            <w:noProof/>
            <w:webHidden/>
          </w:rPr>
          <w:t>1</w:t>
        </w:r>
        <w:r>
          <w:rPr>
            <w:noProof/>
            <w:webHidden/>
          </w:rPr>
          <w:fldChar w:fldCharType="end"/>
        </w:r>
      </w:hyperlink>
    </w:p>
    <w:p w14:paraId="41D0E558"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72" w:history="1">
        <w:r w:rsidR="004F7A15" w:rsidRPr="00D74A63">
          <w:rPr>
            <w:rStyle w:val="Hyperlink"/>
            <w:noProof/>
            <w:lang w:val="en-US"/>
          </w:rPr>
          <w:t>Abstract</w:t>
        </w:r>
        <w:r w:rsidR="004F7A15">
          <w:rPr>
            <w:noProof/>
            <w:webHidden/>
          </w:rPr>
          <w:tab/>
        </w:r>
        <w:r w:rsidR="004F7A15">
          <w:rPr>
            <w:noProof/>
            <w:webHidden/>
          </w:rPr>
          <w:fldChar w:fldCharType="begin"/>
        </w:r>
        <w:r w:rsidR="004F7A15">
          <w:rPr>
            <w:noProof/>
            <w:webHidden/>
          </w:rPr>
          <w:instrText xml:space="preserve"> PAGEREF _Toc94378772 \h </w:instrText>
        </w:r>
        <w:r w:rsidR="004F7A15">
          <w:rPr>
            <w:noProof/>
            <w:webHidden/>
          </w:rPr>
        </w:r>
        <w:r w:rsidR="004F7A15">
          <w:rPr>
            <w:noProof/>
            <w:webHidden/>
          </w:rPr>
          <w:fldChar w:fldCharType="separate"/>
        </w:r>
        <w:r w:rsidR="004F7A15">
          <w:rPr>
            <w:noProof/>
            <w:webHidden/>
          </w:rPr>
          <w:t>3</w:t>
        </w:r>
        <w:r w:rsidR="004F7A15">
          <w:rPr>
            <w:noProof/>
            <w:webHidden/>
          </w:rPr>
          <w:fldChar w:fldCharType="end"/>
        </w:r>
      </w:hyperlink>
    </w:p>
    <w:p w14:paraId="05FB3844"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73" w:history="1">
        <w:r w:rsidR="004F7A15" w:rsidRPr="00D74A63">
          <w:rPr>
            <w:rStyle w:val="Hyperlink"/>
            <w:noProof/>
          </w:rPr>
          <w:t>Ευχαριστίες</w:t>
        </w:r>
        <w:r w:rsidR="004F7A15">
          <w:rPr>
            <w:noProof/>
            <w:webHidden/>
          </w:rPr>
          <w:tab/>
        </w:r>
        <w:r w:rsidR="004F7A15">
          <w:rPr>
            <w:noProof/>
            <w:webHidden/>
          </w:rPr>
          <w:fldChar w:fldCharType="begin"/>
        </w:r>
        <w:r w:rsidR="004F7A15">
          <w:rPr>
            <w:noProof/>
            <w:webHidden/>
          </w:rPr>
          <w:instrText xml:space="preserve"> PAGEREF _Toc94378773 \h </w:instrText>
        </w:r>
        <w:r w:rsidR="004F7A15">
          <w:rPr>
            <w:noProof/>
            <w:webHidden/>
          </w:rPr>
        </w:r>
        <w:r w:rsidR="004F7A15">
          <w:rPr>
            <w:noProof/>
            <w:webHidden/>
          </w:rPr>
          <w:fldChar w:fldCharType="separate"/>
        </w:r>
        <w:r w:rsidR="004F7A15">
          <w:rPr>
            <w:noProof/>
            <w:webHidden/>
          </w:rPr>
          <w:t>5</w:t>
        </w:r>
        <w:r w:rsidR="004F7A15">
          <w:rPr>
            <w:noProof/>
            <w:webHidden/>
          </w:rPr>
          <w:fldChar w:fldCharType="end"/>
        </w:r>
      </w:hyperlink>
    </w:p>
    <w:p w14:paraId="11AA2D45"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74" w:history="1">
        <w:r w:rsidR="004F7A15" w:rsidRPr="00D74A63">
          <w:rPr>
            <w:rStyle w:val="Hyperlink"/>
            <w:noProof/>
          </w:rPr>
          <w:t>Περιεχόμενα</w:t>
        </w:r>
        <w:r w:rsidR="004F7A15">
          <w:rPr>
            <w:noProof/>
            <w:webHidden/>
          </w:rPr>
          <w:tab/>
        </w:r>
        <w:r w:rsidR="004F7A15">
          <w:rPr>
            <w:noProof/>
            <w:webHidden/>
          </w:rPr>
          <w:fldChar w:fldCharType="begin"/>
        </w:r>
        <w:r w:rsidR="004F7A15">
          <w:rPr>
            <w:noProof/>
            <w:webHidden/>
          </w:rPr>
          <w:instrText xml:space="preserve"> PAGEREF _Toc94378774 \h </w:instrText>
        </w:r>
        <w:r w:rsidR="004F7A15">
          <w:rPr>
            <w:noProof/>
            <w:webHidden/>
          </w:rPr>
        </w:r>
        <w:r w:rsidR="004F7A15">
          <w:rPr>
            <w:noProof/>
            <w:webHidden/>
          </w:rPr>
          <w:fldChar w:fldCharType="separate"/>
        </w:r>
        <w:r w:rsidR="004F7A15">
          <w:rPr>
            <w:noProof/>
            <w:webHidden/>
          </w:rPr>
          <w:t>7</w:t>
        </w:r>
        <w:r w:rsidR="004F7A15">
          <w:rPr>
            <w:noProof/>
            <w:webHidden/>
          </w:rPr>
          <w:fldChar w:fldCharType="end"/>
        </w:r>
      </w:hyperlink>
    </w:p>
    <w:p w14:paraId="48977C1E"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75" w:history="1">
        <w:r w:rsidR="004F7A15" w:rsidRPr="00D74A63">
          <w:rPr>
            <w:rStyle w:val="Hyperlink"/>
            <w:noProof/>
          </w:rPr>
          <w:t>Κατάλογος Σχημάτων</w:t>
        </w:r>
        <w:r w:rsidR="004F7A15">
          <w:rPr>
            <w:noProof/>
            <w:webHidden/>
          </w:rPr>
          <w:tab/>
        </w:r>
        <w:r w:rsidR="004F7A15">
          <w:rPr>
            <w:noProof/>
            <w:webHidden/>
          </w:rPr>
          <w:fldChar w:fldCharType="begin"/>
        </w:r>
        <w:r w:rsidR="004F7A15">
          <w:rPr>
            <w:noProof/>
            <w:webHidden/>
          </w:rPr>
          <w:instrText xml:space="preserve"> PAGEREF _Toc94378775 \h </w:instrText>
        </w:r>
        <w:r w:rsidR="004F7A15">
          <w:rPr>
            <w:noProof/>
            <w:webHidden/>
          </w:rPr>
        </w:r>
        <w:r w:rsidR="004F7A15">
          <w:rPr>
            <w:noProof/>
            <w:webHidden/>
          </w:rPr>
          <w:fldChar w:fldCharType="separate"/>
        </w:r>
        <w:r w:rsidR="004F7A15">
          <w:rPr>
            <w:noProof/>
            <w:webHidden/>
          </w:rPr>
          <w:t>10</w:t>
        </w:r>
        <w:r w:rsidR="004F7A15">
          <w:rPr>
            <w:noProof/>
            <w:webHidden/>
          </w:rPr>
          <w:fldChar w:fldCharType="end"/>
        </w:r>
      </w:hyperlink>
    </w:p>
    <w:p w14:paraId="768172BF"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76" w:history="1">
        <w:r w:rsidR="004F7A15" w:rsidRPr="00D74A63">
          <w:rPr>
            <w:rStyle w:val="Hyperlink"/>
            <w:noProof/>
          </w:rPr>
          <w:t>Κατάλογος Εικόνων</w:t>
        </w:r>
        <w:r w:rsidR="004F7A15">
          <w:rPr>
            <w:noProof/>
            <w:webHidden/>
          </w:rPr>
          <w:tab/>
        </w:r>
        <w:r w:rsidR="004F7A15">
          <w:rPr>
            <w:noProof/>
            <w:webHidden/>
          </w:rPr>
          <w:fldChar w:fldCharType="begin"/>
        </w:r>
        <w:r w:rsidR="004F7A15">
          <w:rPr>
            <w:noProof/>
            <w:webHidden/>
          </w:rPr>
          <w:instrText xml:space="preserve"> PAGEREF _Toc94378776 \h </w:instrText>
        </w:r>
        <w:r w:rsidR="004F7A15">
          <w:rPr>
            <w:noProof/>
            <w:webHidden/>
          </w:rPr>
        </w:r>
        <w:r w:rsidR="004F7A15">
          <w:rPr>
            <w:noProof/>
            <w:webHidden/>
          </w:rPr>
          <w:fldChar w:fldCharType="separate"/>
        </w:r>
        <w:r w:rsidR="004F7A15">
          <w:rPr>
            <w:noProof/>
            <w:webHidden/>
          </w:rPr>
          <w:t>11</w:t>
        </w:r>
        <w:r w:rsidR="004F7A15">
          <w:rPr>
            <w:noProof/>
            <w:webHidden/>
          </w:rPr>
          <w:fldChar w:fldCharType="end"/>
        </w:r>
      </w:hyperlink>
    </w:p>
    <w:p w14:paraId="5F1C0026"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77" w:history="1">
        <w:r w:rsidR="004F7A15" w:rsidRPr="00D74A63">
          <w:rPr>
            <w:rStyle w:val="Hyperlink"/>
          </w:rPr>
          <w:t xml:space="preserve">Εικόνα 1: </w:t>
        </w:r>
        <w:r w:rsidR="004F7A15" w:rsidRPr="00D74A63">
          <w:rPr>
            <w:rStyle w:val="Hyperlink"/>
            <w:lang w:val="en-US"/>
          </w:rPr>
          <w:t>Logo</w:t>
        </w:r>
        <w:r w:rsidR="004F7A15" w:rsidRPr="00D74A63">
          <w:rPr>
            <w:rStyle w:val="Hyperlink"/>
          </w:rPr>
          <w:t xml:space="preserve"> Τμηματοσ στην αγγλικη, ιστοσελιδα </w:t>
        </w:r>
        <w:r w:rsidR="004F7A15" w:rsidRPr="00D74A63">
          <w:rPr>
            <w:rStyle w:val="Hyperlink"/>
            <w:lang w:val="en-US"/>
          </w:rPr>
          <w:t>ece</w:t>
        </w:r>
        <w:r w:rsidR="004F7A15" w:rsidRPr="00D74A63">
          <w:rPr>
            <w:rStyle w:val="Hyperlink"/>
          </w:rPr>
          <w:t>.</w:t>
        </w:r>
        <w:r w:rsidR="004F7A15" w:rsidRPr="00D74A63">
          <w:rPr>
            <w:rStyle w:val="Hyperlink"/>
            <w:lang w:val="en-US"/>
          </w:rPr>
          <w:t>uowm</w:t>
        </w:r>
        <w:r w:rsidR="004F7A15" w:rsidRPr="00D74A63">
          <w:rPr>
            <w:rStyle w:val="Hyperlink"/>
          </w:rPr>
          <w:t>.</w:t>
        </w:r>
        <w:r w:rsidR="004F7A15" w:rsidRPr="00D74A63">
          <w:rPr>
            <w:rStyle w:val="Hyperlink"/>
            <w:lang w:val="en-US"/>
          </w:rPr>
          <w:t>gr</w:t>
        </w:r>
        <w:r w:rsidR="004F7A15">
          <w:rPr>
            <w:webHidden/>
          </w:rPr>
          <w:tab/>
        </w:r>
        <w:r w:rsidR="004F7A15">
          <w:rPr>
            <w:webHidden/>
          </w:rPr>
          <w:fldChar w:fldCharType="begin"/>
        </w:r>
        <w:r w:rsidR="004F7A15">
          <w:rPr>
            <w:webHidden/>
          </w:rPr>
          <w:instrText xml:space="preserve"> PAGEREF _Toc94378777 \h </w:instrText>
        </w:r>
        <w:r w:rsidR="004F7A15">
          <w:rPr>
            <w:webHidden/>
          </w:rPr>
        </w:r>
        <w:r w:rsidR="004F7A15">
          <w:rPr>
            <w:webHidden/>
          </w:rPr>
          <w:fldChar w:fldCharType="separate"/>
        </w:r>
        <w:r w:rsidR="004F7A15">
          <w:rPr>
            <w:webHidden/>
          </w:rPr>
          <w:t>11</w:t>
        </w:r>
        <w:r w:rsidR="004F7A15">
          <w:rPr>
            <w:webHidden/>
          </w:rPr>
          <w:fldChar w:fldCharType="end"/>
        </w:r>
      </w:hyperlink>
    </w:p>
    <w:p w14:paraId="503E87E6"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78" w:history="1">
        <w:r w:rsidR="004F7A15" w:rsidRPr="00D74A63">
          <w:rPr>
            <w:rStyle w:val="Hyperlink"/>
            <w:noProof/>
          </w:rPr>
          <w:t>Κατάλογος Πινάκων</w:t>
        </w:r>
        <w:r w:rsidR="004F7A15">
          <w:rPr>
            <w:noProof/>
            <w:webHidden/>
          </w:rPr>
          <w:tab/>
        </w:r>
        <w:r w:rsidR="004F7A15">
          <w:rPr>
            <w:noProof/>
            <w:webHidden/>
          </w:rPr>
          <w:fldChar w:fldCharType="begin"/>
        </w:r>
        <w:r w:rsidR="004F7A15">
          <w:rPr>
            <w:noProof/>
            <w:webHidden/>
          </w:rPr>
          <w:instrText xml:space="preserve"> PAGEREF _Toc94378778 \h </w:instrText>
        </w:r>
        <w:r w:rsidR="004F7A15">
          <w:rPr>
            <w:noProof/>
            <w:webHidden/>
          </w:rPr>
        </w:r>
        <w:r w:rsidR="004F7A15">
          <w:rPr>
            <w:noProof/>
            <w:webHidden/>
          </w:rPr>
          <w:fldChar w:fldCharType="separate"/>
        </w:r>
        <w:r w:rsidR="004F7A15">
          <w:rPr>
            <w:noProof/>
            <w:webHidden/>
          </w:rPr>
          <w:t>12</w:t>
        </w:r>
        <w:r w:rsidR="004F7A15">
          <w:rPr>
            <w:noProof/>
            <w:webHidden/>
          </w:rPr>
          <w:fldChar w:fldCharType="end"/>
        </w:r>
      </w:hyperlink>
    </w:p>
    <w:p w14:paraId="09F05115"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79" w:history="1">
        <w:r w:rsidR="004F7A15" w:rsidRPr="00D74A63">
          <w:rPr>
            <w:rStyle w:val="Hyperlink"/>
          </w:rPr>
          <w:t>Πίνακας 1: Δοκιμαστικός πίνακας.</w:t>
        </w:r>
        <w:r w:rsidR="004F7A15">
          <w:rPr>
            <w:webHidden/>
          </w:rPr>
          <w:tab/>
        </w:r>
        <w:r w:rsidR="004F7A15">
          <w:rPr>
            <w:webHidden/>
          </w:rPr>
          <w:fldChar w:fldCharType="begin"/>
        </w:r>
        <w:r w:rsidR="004F7A15">
          <w:rPr>
            <w:webHidden/>
          </w:rPr>
          <w:instrText xml:space="preserve"> PAGEREF _Toc94378779 \h </w:instrText>
        </w:r>
        <w:r w:rsidR="004F7A15">
          <w:rPr>
            <w:webHidden/>
          </w:rPr>
        </w:r>
        <w:r w:rsidR="004F7A15">
          <w:rPr>
            <w:webHidden/>
          </w:rPr>
          <w:fldChar w:fldCharType="separate"/>
        </w:r>
        <w:r w:rsidR="004F7A15">
          <w:rPr>
            <w:webHidden/>
          </w:rPr>
          <w:t>12</w:t>
        </w:r>
        <w:r w:rsidR="004F7A15">
          <w:rPr>
            <w:webHidden/>
          </w:rPr>
          <w:fldChar w:fldCharType="end"/>
        </w:r>
      </w:hyperlink>
    </w:p>
    <w:p w14:paraId="636353E4"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80" w:history="1">
        <w:r w:rsidR="004F7A15" w:rsidRPr="00D74A63">
          <w:rPr>
            <w:rStyle w:val="Hyperlink"/>
            <w:noProof/>
          </w:rPr>
          <w:t>Πρόλογος</w:t>
        </w:r>
        <w:r w:rsidR="004F7A15">
          <w:rPr>
            <w:noProof/>
            <w:webHidden/>
          </w:rPr>
          <w:tab/>
        </w:r>
        <w:r w:rsidR="004F7A15">
          <w:rPr>
            <w:noProof/>
            <w:webHidden/>
          </w:rPr>
          <w:fldChar w:fldCharType="begin"/>
        </w:r>
        <w:r w:rsidR="004F7A15">
          <w:rPr>
            <w:noProof/>
            <w:webHidden/>
          </w:rPr>
          <w:instrText xml:space="preserve"> PAGEREF _Toc94378780 \h </w:instrText>
        </w:r>
        <w:r w:rsidR="004F7A15">
          <w:rPr>
            <w:noProof/>
            <w:webHidden/>
          </w:rPr>
        </w:r>
        <w:r w:rsidR="004F7A15">
          <w:rPr>
            <w:noProof/>
            <w:webHidden/>
          </w:rPr>
          <w:fldChar w:fldCharType="separate"/>
        </w:r>
        <w:r w:rsidR="004F7A15">
          <w:rPr>
            <w:noProof/>
            <w:webHidden/>
          </w:rPr>
          <w:t>13</w:t>
        </w:r>
        <w:r w:rsidR="004F7A15">
          <w:rPr>
            <w:noProof/>
            <w:webHidden/>
          </w:rPr>
          <w:fldChar w:fldCharType="end"/>
        </w:r>
      </w:hyperlink>
    </w:p>
    <w:p w14:paraId="749633AE"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81" w:history="1">
        <w:r w:rsidR="004F7A15" w:rsidRPr="00D74A63">
          <w:rPr>
            <w:rStyle w:val="Hyperlink"/>
            <w:noProof/>
          </w:rPr>
          <w:t>Κεφάλαιο 1: Εισαγωγή́</w:t>
        </w:r>
        <w:r w:rsidR="004F7A15">
          <w:rPr>
            <w:noProof/>
            <w:webHidden/>
          </w:rPr>
          <w:tab/>
        </w:r>
        <w:r w:rsidR="004F7A15">
          <w:rPr>
            <w:noProof/>
            <w:webHidden/>
          </w:rPr>
          <w:fldChar w:fldCharType="begin"/>
        </w:r>
        <w:r w:rsidR="004F7A15">
          <w:rPr>
            <w:noProof/>
            <w:webHidden/>
          </w:rPr>
          <w:instrText xml:space="preserve"> PAGEREF _Toc94378781 \h </w:instrText>
        </w:r>
        <w:r w:rsidR="004F7A15">
          <w:rPr>
            <w:noProof/>
            <w:webHidden/>
          </w:rPr>
        </w:r>
        <w:r w:rsidR="004F7A15">
          <w:rPr>
            <w:noProof/>
            <w:webHidden/>
          </w:rPr>
          <w:fldChar w:fldCharType="separate"/>
        </w:r>
        <w:r w:rsidR="004F7A15">
          <w:rPr>
            <w:noProof/>
            <w:webHidden/>
          </w:rPr>
          <w:t>14</w:t>
        </w:r>
        <w:r w:rsidR="004F7A15">
          <w:rPr>
            <w:noProof/>
            <w:webHidden/>
          </w:rPr>
          <w:fldChar w:fldCharType="end"/>
        </w:r>
      </w:hyperlink>
    </w:p>
    <w:p w14:paraId="4149A2F5"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82" w:history="1">
        <w:r w:rsidR="004F7A15" w:rsidRPr="00D74A63">
          <w:rPr>
            <w:rStyle w:val="Hyperlink"/>
          </w:rPr>
          <w:t>1.1 Αντικείμενο της διπλωματικής</w:t>
        </w:r>
        <w:r w:rsidR="004F7A15">
          <w:rPr>
            <w:webHidden/>
          </w:rPr>
          <w:tab/>
        </w:r>
        <w:r w:rsidR="004F7A15">
          <w:rPr>
            <w:webHidden/>
          </w:rPr>
          <w:fldChar w:fldCharType="begin"/>
        </w:r>
        <w:r w:rsidR="004F7A15">
          <w:rPr>
            <w:webHidden/>
          </w:rPr>
          <w:instrText xml:space="preserve"> PAGEREF _Toc94378782 \h </w:instrText>
        </w:r>
        <w:r w:rsidR="004F7A15">
          <w:rPr>
            <w:webHidden/>
          </w:rPr>
        </w:r>
        <w:r w:rsidR="004F7A15">
          <w:rPr>
            <w:webHidden/>
          </w:rPr>
          <w:fldChar w:fldCharType="separate"/>
        </w:r>
        <w:r w:rsidR="004F7A15">
          <w:rPr>
            <w:webHidden/>
          </w:rPr>
          <w:t>14</w:t>
        </w:r>
        <w:r w:rsidR="004F7A15">
          <w:rPr>
            <w:webHidden/>
          </w:rPr>
          <w:fldChar w:fldCharType="end"/>
        </w:r>
      </w:hyperlink>
    </w:p>
    <w:p w14:paraId="40FD5783"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83" w:history="1">
        <w:r w:rsidR="004F7A15" w:rsidRPr="00D74A63">
          <w:rPr>
            <w:rStyle w:val="Hyperlink"/>
          </w:rPr>
          <w:t>1.2 Οργάνωση του τόμου</w:t>
        </w:r>
        <w:r w:rsidR="004F7A15">
          <w:rPr>
            <w:webHidden/>
          </w:rPr>
          <w:tab/>
        </w:r>
        <w:r w:rsidR="004F7A15">
          <w:rPr>
            <w:webHidden/>
          </w:rPr>
          <w:fldChar w:fldCharType="begin"/>
        </w:r>
        <w:r w:rsidR="004F7A15">
          <w:rPr>
            <w:webHidden/>
          </w:rPr>
          <w:instrText xml:space="preserve"> PAGEREF _Toc94378783 \h </w:instrText>
        </w:r>
        <w:r w:rsidR="004F7A15">
          <w:rPr>
            <w:webHidden/>
          </w:rPr>
        </w:r>
        <w:r w:rsidR="004F7A15">
          <w:rPr>
            <w:webHidden/>
          </w:rPr>
          <w:fldChar w:fldCharType="separate"/>
        </w:r>
        <w:r w:rsidR="004F7A15">
          <w:rPr>
            <w:webHidden/>
          </w:rPr>
          <w:t>14</w:t>
        </w:r>
        <w:r w:rsidR="004F7A15">
          <w:rPr>
            <w:webHidden/>
          </w:rPr>
          <w:fldChar w:fldCharType="end"/>
        </w:r>
      </w:hyperlink>
    </w:p>
    <w:p w14:paraId="52131382"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84" w:history="1">
        <w:r w:rsidR="004F7A15" w:rsidRPr="00D74A63">
          <w:rPr>
            <w:rStyle w:val="Hyperlink"/>
            <w:noProof/>
          </w:rPr>
          <w:t>Κεφάλαιο 2: Θεωρητικό́ Υπόβαθρο</w:t>
        </w:r>
        <w:r w:rsidR="004F7A15">
          <w:rPr>
            <w:noProof/>
            <w:webHidden/>
          </w:rPr>
          <w:tab/>
        </w:r>
        <w:r w:rsidR="004F7A15">
          <w:rPr>
            <w:noProof/>
            <w:webHidden/>
          </w:rPr>
          <w:fldChar w:fldCharType="begin"/>
        </w:r>
        <w:r w:rsidR="004F7A15">
          <w:rPr>
            <w:noProof/>
            <w:webHidden/>
          </w:rPr>
          <w:instrText xml:space="preserve"> PAGEREF _Toc94378784 \h </w:instrText>
        </w:r>
        <w:r w:rsidR="004F7A15">
          <w:rPr>
            <w:noProof/>
            <w:webHidden/>
          </w:rPr>
        </w:r>
        <w:r w:rsidR="004F7A15">
          <w:rPr>
            <w:noProof/>
            <w:webHidden/>
          </w:rPr>
          <w:fldChar w:fldCharType="separate"/>
        </w:r>
        <w:r w:rsidR="004F7A15">
          <w:rPr>
            <w:noProof/>
            <w:webHidden/>
          </w:rPr>
          <w:t>15</w:t>
        </w:r>
        <w:r w:rsidR="004F7A15">
          <w:rPr>
            <w:noProof/>
            <w:webHidden/>
          </w:rPr>
          <w:fldChar w:fldCharType="end"/>
        </w:r>
      </w:hyperlink>
    </w:p>
    <w:p w14:paraId="40E030AD"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85" w:history="1">
        <w:r w:rsidR="004F7A15" w:rsidRPr="00D74A63">
          <w:rPr>
            <w:rStyle w:val="Hyperlink"/>
          </w:rPr>
          <w:t>2.1 Ενότητα</w:t>
        </w:r>
        <w:r w:rsidR="004F7A15">
          <w:rPr>
            <w:webHidden/>
          </w:rPr>
          <w:tab/>
        </w:r>
        <w:r w:rsidR="004F7A15">
          <w:rPr>
            <w:webHidden/>
          </w:rPr>
          <w:fldChar w:fldCharType="begin"/>
        </w:r>
        <w:r w:rsidR="004F7A15">
          <w:rPr>
            <w:webHidden/>
          </w:rPr>
          <w:instrText xml:space="preserve"> PAGEREF _Toc94378785 \h </w:instrText>
        </w:r>
        <w:r w:rsidR="004F7A15">
          <w:rPr>
            <w:webHidden/>
          </w:rPr>
        </w:r>
        <w:r w:rsidR="004F7A15">
          <w:rPr>
            <w:webHidden/>
          </w:rPr>
          <w:fldChar w:fldCharType="separate"/>
        </w:r>
        <w:r w:rsidR="004F7A15">
          <w:rPr>
            <w:webHidden/>
          </w:rPr>
          <w:t>15</w:t>
        </w:r>
        <w:r w:rsidR="004F7A15">
          <w:rPr>
            <w:webHidden/>
          </w:rPr>
          <w:fldChar w:fldCharType="end"/>
        </w:r>
      </w:hyperlink>
    </w:p>
    <w:p w14:paraId="73B83D81" w14:textId="5697FEED"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86" w:history="1">
        <w:r w:rsidR="004F7A15" w:rsidRPr="00D74A63">
          <w:rPr>
            <w:rStyle w:val="Hyperlink"/>
          </w:rPr>
          <w:t>2.</w:t>
        </w:r>
        <w:r w:rsidR="002D7E22">
          <w:rPr>
            <w:rStyle w:val="Hyperlink"/>
            <w:lang w:val="en-US"/>
          </w:rPr>
          <w:t>2</w:t>
        </w:r>
        <w:r w:rsidR="004F7A15" w:rsidRPr="00D74A63">
          <w:rPr>
            <w:rStyle w:val="Hyperlink"/>
          </w:rPr>
          <w:t xml:space="preserve"> </w:t>
        </w:r>
        <w:r w:rsidR="002D7E22">
          <w:rPr>
            <w:rStyle w:val="Hyperlink"/>
          </w:rPr>
          <w:t>Ηλεκτροεγκεφαλογράφημα</w:t>
        </w:r>
        <w:r w:rsidR="004F7A15">
          <w:rPr>
            <w:webHidden/>
          </w:rPr>
          <w:tab/>
        </w:r>
        <w:r w:rsidR="004F7A15">
          <w:rPr>
            <w:webHidden/>
          </w:rPr>
          <w:fldChar w:fldCharType="begin"/>
        </w:r>
        <w:r w:rsidR="004F7A15">
          <w:rPr>
            <w:webHidden/>
          </w:rPr>
          <w:instrText xml:space="preserve"> PAGEREF _Toc94378786 \h </w:instrText>
        </w:r>
        <w:r w:rsidR="004F7A15">
          <w:rPr>
            <w:webHidden/>
          </w:rPr>
        </w:r>
        <w:r w:rsidR="004F7A15">
          <w:rPr>
            <w:webHidden/>
          </w:rPr>
          <w:fldChar w:fldCharType="separate"/>
        </w:r>
        <w:r w:rsidR="004F7A15">
          <w:rPr>
            <w:webHidden/>
          </w:rPr>
          <w:t>15</w:t>
        </w:r>
        <w:r w:rsidR="004F7A15">
          <w:rPr>
            <w:webHidden/>
          </w:rPr>
          <w:fldChar w:fldCharType="end"/>
        </w:r>
      </w:hyperlink>
    </w:p>
    <w:p w14:paraId="7E1C63D6" w14:textId="70BDFD88" w:rsidR="004F7A15" w:rsidRDefault="00000000" w:rsidP="000470B8">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87" w:history="1">
        <w:r w:rsidR="004F7A15" w:rsidRPr="00D74A63">
          <w:rPr>
            <w:rStyle w:val="Hyperlink"/>
            <w:noProof/>
          </w:rPr>
          <w:t>Κεφάλαιο 3: Ανάλυση του Θέματος</w:t>
        </w:r>
        <w:r w:rsidR="004F7A15">
          <w:rPr>
            <w:noProof/>
            <w:webHidden/>
          </w:rPr>
          <w:tab/>
        </w:r>
        <w:r w:rsidR="004F7A15">
          <w:rPr>
            <w:noProof/>
            <w:webHidden/>
          </w:rPr>
          <w:fldChar w:fldCharType="begin"/>
        </w:r>
        <w:r w:rsidR="004F7A15">
          <w:rPr>
            <w:noProof/>
            <w:webHidden/>
          </w:rPr>
          <w:instrText xml:space="preserve"> PAGEREF _Toc94378787 \h </w:instrText>
        </w:r>
        <w:r w:rsidR="004F7A15">
          <w:rPr>
            <w:noProof/>
            <w:webHidden/>
          </w:rPr>
        </w:r>
        <w:r w:rsidR="004F7A15">
          <w:rPr>
            <w:noProof/>
            <w:webHidden/>
          </w:rPr>
          <w:fldChar w:fldCharType="separate"/>
        </w:r>
        <w:r w:rsidR="004F7A15">
          <w:rPr>
            <w:noProof/>
            <w:webHidden/>
          </w:rPr>
          <w:t>16</w:t>
        </w:r>
        <w:r w:rsidR="004F7A15">
          <w:rPr>
            <w:noProof/>
            <w:webHidden/>
          </w:rPr>
          <w:fldChar w:fldCharType="end"/>
        </w:r>
      </w:hyperlink>
    </w:p>
    <w:p w14:paraId="222F1130" w14:textId="46766B83"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88" w:history="1">
        <w:r w:rsidR="004F7A15" w:rsidRPr="00D74A63">
          <w:rPr>
            <w:rStyle w:val="Hyperlink"/>
          </w:rPr>
          <w:t>3.1 Ενότη</w:t>
        </w:r>
        <w:r w:rsidR="004F7A15">
          <w:rPr>
            <w:webHidden/>
          </w:rPr>
          <w:tab/>
        </w:r>
        <w:r w:rsidR="004F7A15">
          <w:rPr>
            <w:webHidden/>
          </w:rPr>
          <w:fldChar w:fldCharType="begin"/>
        </w:r>
        <w:r w:rsidR="004F7A15">
          <w:rPr>
            <w:webHidden/>
          </w:rPr>
          <w:instrText xml:space="preserve"> PAGEREF _Toc94378788 \h </w:instrText>
        </w:r>
        <w:r w:rsidR="004F7A15">
          <w:rPr>
            <w:webHidden/>
          </w:rPr>
        </w:r>
        <w:r w:rsidR="004F7A15">
          <w:rPr>
            <w:webHidden/>
          </w:rPr>
          <w:fldChar w:fldCharType="separate"/>
        </w:r>
        <w:r w:rsidR="004F7A15">
          <w:rPr>
            <w:webHidden/>
          </w:rPr>
          <w:t>16</w:t>
        </w:r>
        <w:r w:rsidR="004F7A15">
          <w:rPr>
            <w:webHidden/>
          </w:rPr>
          <w:fldChar w:fldCharType="end"/>
        </w:r>
      </w:hyperlink>
    </w:p>
    <w:p w14:paraId="02B32F70"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89" w:history="1">
        <w:r w:rsidR="004F7A15" w:rsidRPr="00D74A63">
          <w:rPr>
            <w:rStyle w:val="Hyperlink"/>
            <w:noProof/>
          </w:rPr>
          <w:t>Κεφάλαιο 4: Σχεδίαση του Θέματος</w:t>
        </w:r>
        <w:r w:rsidR="004F7A15">
          <w:rPr>
            <w:noProof/>
            <w:webHidden/>
          </w:rPr>
          <w:tab/>
        </w:r>
        <w:r w:rsidR="004F7A15">
          <w:rPr>
            <w:noProof/>
            <w:webHidden/>
          </w:rPr>
          <w:fldChar w:fldCharType="begin"/>
        </w:r>
        <w:r w:rsidR="004F7A15">
          <w:rPr>
            <w:noProof/>
            <w:webHidden/>
          </w:rPr>
          <w:instrText xml:space="preserve"> PAGEREF _Toc94378789 \h </w:instrText>
        </w:r>
        <w:r w:rsidR="004F7A15">
          <w:rPr>
            <w:noProof/>
            <w:webHidden/>
          </w:rPr>
        </w:r>
        <w:r w:rsidR="004F7A15">
          <w:rPr>
            <w:noProof/>
            <w:webHidden/>
          </w:rPr>
          <w:fldChar w:fldCharType="separate"/>
        </w:r>
        <w:r w:rsidR="004F7A15">
          <w:rPr>
            <w:noProof/>
            <w:webHidden/>
          </w:rPr>
          <w:t>17</w:t>
        </w:r>
        <w:r w:rsidR="004F7A15">
          <w:rPr>
            <w:noProof/>
            <w:webHidden/>
          </w:rPr>
          <w:fldChar w:fldCharType="end"/>
        </w:r>
      </w:hyperlink>
    </w:p>
    <w:p w14:paraId="2F2F9CBA"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0" w:history="1">
        <w:r w:rsidR="004F7A15" w:rsidRPr="00D74A63">
          <w:rPr>
            <w:rStyle w:val="Hyperlink"/>
          </w:rPr>
          <w:t>4.1 Ενότητα</w:t>
        </w:r>
        <w:r w:rsidR="004F7A15">
          <w:rPr>
            <w:webHidden/>
          </w:rPr>
          <w:tab/>
        </w:r>
        <w:r w:rsidR="004F7A15">
          <w:rPr>
            <w:webHidden/>
          </w:rPr>
          <w:fldChar w:fldCharType="begin"/>
        </w:r>
        <w:r w:rsidR="004F7A15">
          <w:rPr>
            <w:webHidden/>
          </w:rPr>
          <w:instrText xml:space="preserve"> PAGEREF _Toc94378790 \h </w:instrText>
        </w:r>
        <w:r w:rsidR="004F7A15">
          <w:rPr>
            <w:webHidden/>
          </w:rPr>
        </w:r>
        <w:r w:rsidR="004F7A15">
          <w:rPr>
            <w:webHidden/>
          </w:rPr>
          <w:fldChar w:fldCharType="separate"/>
        </w:r>
        <w:r w:rsidR="004F7A15">
          <w:rPr>
            <w:webHidden/>
          </w:rPr>
          <w:t>17</w:t>
        </w:r>
        <w:r w:rsidR="004F7A15">
          <w:rPr>
            <w:webHidden/>
          </w:rPr>
          <w:fldChar w:fldCharType="end"/>
        </w:r>
      </w:hyperlink>
    </w:p>
    <w:p w14:paraId="509C5886"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1" w:history="1">
        <w:r w:rsidR="004F7A15" w:rsidRPr="00D74A63">
          <w:rPr>
            <w:rStyle w:val="Hyperlink"/>
          </w:rPr>
          <w:t>4.1.1 Υπό Ενότητα</w:t>
        </w:r>
        <w:r w:rsidR="004F7A15">
          <w:rPr>
            <w:webHidden/>
          </w:rPr>
          <w:tab/>
        </w:r>
        <w:r w:rsidR="004F7A15">
          <w:rPr>
            <w:webHidden/>
          </w:rPr>
          <w:fldChar w:fldCharType="begin"/>
        </w:r>
        <w:r w:rsidR="004F7A15">
          <w:rPr>
            <w:webHidden/>
          </w:rPr>
          <w:instrText xml:space="preserve"> PAGEREF _Toc94378791 \h </w:instrText>
        </w:r>
        <w:r w:rsidR="004F7A15">
          <w:rPr>
            <w:webHidden/>
          </w:rPr>
        </w:r>
        <w:r w:rsidR="004F7A15">
          <w:rPr>
            <w:webHidden/>
          </w:rPr>
          <w:fldChar w:fldCharType="separate"/>
        </w:r>
        <w:r w:rsidR="004F7A15">
          <w:rPr>
            <w:webHidden/>
          </w:rPr>
          <w:t>17</w:t>
        </w:r>
        <w:r w:rsidR="004F7A15">
          <w:rPr>
            <w:webHidden/>
          </w:rPr>
          <w:fldChar w:fldCharType="end"/>
        </w:r>
      </w:hyperlink>
    </w:p>
    <w:p w14:paraId="18FCEC11"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2" w:history="1">
        <w:r w:rsidR="004F7A15" w:rsidRPr="00D74A63">
          <w:rPr>
            <w:rStyle w:val="Hyperlink"/>
          </w:rPr>
          <w:t>4.1.2 Υπό Ενότητα</w:t>
        </w:r>
        <w:r w:rsidR="004F7A15">
          <w:rPr>
            <w:webHidden/>
          </w:rPr>
          <w:tab/>
        </w:r>
        <w:r w:rsidR="004F7A15">
          <w:rPr>
            <w:webHidden/>
          </w:rPr>
          <w:fldChar w:fldCharType="begin"/>
        </w:r>
        <w:r w:rsidR="004F7A15">
          <w:rPr>
            <w:webHidden/>
          </w:rPr>
          <w:instrText xml:space="preserve"> PAGEREF _Toc94378792 \h </w:instrText>
        </w:r>
        <w:r w:rsidR="004F7A15">
          <w:rPr>
            <w:webHidden/>
          </w:rPr>
        </w:r>
        <w:r w:rsidR="004F7A15">
          <w:rPr>
            <w:webHidden/>
          </w:rPr>
          <w:fldChar w:fldCharType="separate"/>
        </w:r>
        <w:r w:rsidR="004F7A15">
          <w:rPr>
            <w:webHidden/>
          </w:rPr>
          <w:t>17</w:t>
        </w:r>
        <w:r w:rsidR="004F7A15">
          <w:rPr>
            <w:webHidden/>
          </w:rPr>
          <w:fldChar w:fldCharType="end"/>
        </w:r>
      </w:hyperlink>
    </w:p>
    <w:p w14:paraId="39F9046B"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3" w:history="1">
        <w:r w:rsidR="004F7A15" w:rsidRPr="00D74A63">
          <w:rPr>
            <w:rStyle w:val="Hyperlink"/>
          </w:rPr>
          <w:t>4.2 Ενότητα</w:t>
        </w:r>
        <w:r w:rsidR="004F7A15">
          <w:rPr>
            <w:webHidden/>
          </w:rPr>
          <w:tab/>
        </w:r>
        <w:r w:rsidR="004F7A15">
          <w:rPr>
            <w:webHidden/>
          </w:rPr>
          <w:fldChar w:fldCharType="begin"/>
        </w:r>
        <w:r w:rsidR="004F7A15">
          <w:rPr>
            <w:webHidden/>
          </w:rPr>
          <w:instrText xml:space="preserve"> PAGEREF _Toc94378793 \h </w:instrText>
        </w:r>
        <w:r w:rsidR="004F7A15">
          <w:rPr>
            <w:webHidden/>
          </w:rPr>
        </w:r>
        <w:r w:rsidR="004F7A15">
          <w:rPr>
            <w:webHidden/>
          </w:rPr>
          <w:fldChar w:fldCharType="separate"/>
        </w:r>
        <w:r w:rsidR="004F7A15">
          <w:rPr>
            <w:webHidden/>
          </w:rPr>
          <w:t>17</w:t>
        </w:r>
        <w:r w:rsidR="004F7A15">
          <w:rPr>
            <w:webHidden/>
          </w:rPr>
          <w:fldChar w:fldCharType="end"/>
        </w:r>
      </w:hyperlink>
    </w:p>
    <w:p w14:paraId="212B5836"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4" w:history="1">
        <w:r w:rsidR="004F7A15" w:rsidRPr="00D74A63">
          <w:rPr>
            <w:rStyle w:val="Hyperlink"/>
          </w:rPr>
          <w:t>4.2.1 Υπό Ενότητα</w:t>
        </w:r>
        <w:r w:rsidR="004F7A15">
          <w:rPr>
            <w:webHidden/>
          </w:rPr>
          <w:tab/>
        </w:r>
        <w:r w:rsidR="004F7A15">
          <w:rPr>
            <w:webHidden/>
          </w:rPr>
          <w:fldChar w:fldCharType="begin"/>
        </w:r>
        <w:r w:rsidR="004F7A15">
          <w:rPr>
            <w:webHidden/>
          </w:rPr>
          <w:instrText xml:space="preserve"> PAGEREF _Toc94378794 \h </w:instrText>
        </w:r>
        <w:r w:rsidR="004F7A15">
          <w:rPr>
            <w:webHidden/>
          </w:rPr>
        </w:r>
        <w:r w:rsidR="004F7A15">
          <w:rPr>
            <w:webHidden/>
          </w:rPr>
          <w:fldChar w:fldCharType="separate"/>
        </w:r>
        <w:r w:rsidR="004F7A15">
          <w:rPr>
            <w:webHidden/>
          </w:rPr>
          <w:t>17</w:t>
        </w:r>
        <w:r w:rsidR="004F7A15">
          <w:rPr>
            <w:webHidden/>
          </w:rPr>
          <w:fldChar w:fldCharType="end"/>
        </w:r>
      </w:hyperlink>
    </w:p>
    <w:p w14:paraId="16E3D335"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5" w:history="1">
        <w:r w:rsidR="004F7A15" w:rsidRPr="00D74A63">
          <w:rPr>
            <w:rStyle w:val="Hyperlink"/>
          </w:rPr>
          <w:t>4.2.2 Υπό Ενότητα</w:t>
        </w:r>
        <w:r w:rsidR="004F7A15">
          <w:rPr>
            <w:webHidden/>
          </w:rPr>
          <w:tab/>
        </w:r>
        <w:r w:rsidR="004F7A15">
          <w:rPr>
            <w:webHidden/>
          </w:rPr>
          <w:fldChar w:fldCharType="begin"/>
        </w:r>
        <w:r w:rsidR="004F7A15">
          <w:rPr>
            <w:webHidden/>
          </w:rPr>
          <w:instrText xml:space="preserve"> PAGEREF _Toc94378795 \h </w:instrText>
        </w:r>
        <w:r w:rsidR="004F7A15">
          <w:rPr>
            <w:webHidden/>
          </w:rPr>
        </w:r>
        <w:r w:rsidR="004F7A15">
          <w:rPr>
            <w:webHidden/>
          </w:rPr>
          <w:fldChar w:fldCharType="separate"/>
        </w:r>
        <w:r w:rsidR="004F7A15">
          <w:rPr>
            <w:webHidden/>
          </w:rPr>
          <w:t>17</w:t>
        </w:r>
        <w:r w:rsidR="004F7A15">
          <w:rPr>
            <w:webHidden/>
          </w:rPr>
          <w:fldChar w:fldCharType="end"/>
        </w:r>
      </w:hyperlink>
    </w:p>
    <w:p w14:paraId="3D2A4596"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6" w:history="1">
        <w:r w:rsidR="004F7A15" w:rsidRPr="00D74A63">
          <w:rPr>
            <w:rStyle w:val="Hyperlink"/>
          </w:rPr>
          <w:t>4.4 Ενότητα</w:t>
        </w:r>
        <w:r w:rsidR="004F7A15">
          <w:rPr>
            <w:webHidden/>
          </w:rPr>
          <w:tab/>
        </w:r>
        <w:r w:rsidR="004F7A15">
          <w:rPr>
            <w:webHidden/>
          </w:rPr>
          <w:fldChar w:fldCharType="begin"/>
        </w:r>
        <w:r w:rsidR="004F7A15">
          <w:rPr>
            <w:webHidden/>
          </w:rPr>
          <w:instrText xml:space="preserve"> PAGEREF _Toc94378796 \h </w:instrText>
        </w:r>
        <w:r w:rsidR="004F7A15">
          <w:rPr>
            <w:webHidden/>
          </w:rPr>
        </w:r>
        <w:r w:rsidR="004F7A15">
          <w:rPr>
            <w:webHidden/>
          </w:rPr>
          <w:fldChar w:fldCharType="separate"/>
        </w:r>
        <w:r w:rsidR="004F7A15">
          <w:rPr>
            <w:webHidden/>
          </w:rPr>
          <w:t>18</w:t>
        </w:r>
        <w:r w:rsidR="004F7A15">
          <w:rPr>
            <w:webHidden/>
          </w:rPr>
          <w:fldChar w:fldCharType="end"/>
        </w:r>
      </w:hyperlink>
    </w:p>
    <w:p w14:paraId="19BC6136"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7" w:history="1">
        <w:r w:rsidR="004F7A15" w:rsidRPr="00D74A63">
          <w:rPr>
            <w:rStyle w:val="Hyperlink"/>
          </w:rPr>
          <w:t>4.3.1 Υπό Ενότητα</w:t>
        </w:r>
        <w:r w:rsidR="004F7A15">
          <w:rPr>
            <w:webHidden/>
          </w:rPr>
          <w:tab/>
        </w:r>
        <w:r w:rsidR="004F7A15">
          <w:rPr>
            <w:webHidden/>
          </w:rPr>
          <w:fldChar w:fldCharType="begin"/>
        </w:r>
        <w:r w:rsidR="004F7A15">
          <w:rPr>
            <w:webHidden/>
          </w:rPr>
          <w:instrText xml:space="preserve"> PAGEREF _Toc94378797 \h </w:instrText>
        </w:r>
        <w:r w:rsidR="004F7A15">
          <w:rPr>
            <w:webHidden/>
          </w:rPr>
        </w:r>
        <w:r w:rsidR="004F7A15">
          <w:rPr>
            <w:webHidden/>
          </w:rPr>
          <w:fldChar w:fldCharType="separate"/>
        </w:r>
        <w:r w:rsidR="004F7A15">
          <w:rPr>
            <w:webHidden/>
          </w:rPr>
          <w:t>18</w:t>
        </w:r>
        <w:r w:rsidR="004F7A15">
          <w:rPr>
            <w:webHidden/>
          </w:rPr>
          <w:fldChar w:fldCharType="end"/>
        </w:r>
      </w:hyperlink>
    </w:p>
    <w:p w14:paraId="6AEA26A9"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798" w:history="1">
        <w:r w:rsidR="004F7A15" w:rsidRPr="00D74A63">
          <w:rPr>
            <w:rStyle w:val="Hyperlink"/>
          </w:rPr>
          <w:t>4.3.2 Υπό Ενότητα</w:t>
        </w:r>
        <w:r w:rsidR="004F7A15">
          <w:rPr>
            <w:webHidden/>
          </w:rPr>
          <w:tab/>
        </w:r>
        <w:r w:rsidR="004F7A15">
          <w:rPr>
            <w:webHidden/>
          </w:rPr>
          <w:fldChar w:fldCharType="begin"/>
        </w:r>
        <w:r w:rsidR="004F7A15">
          <w:rPr>
            <w:webHidden/>
          </w:rPr>
          <w:instrText xml:space="preserve"> PAGEREF _Toc94378798 \h </w:instrText>
        </w:r>
        <w:r w:rsidR="004F7A15">
          <w:rPr>
            <w:webHidden/>
          </w:rPr>
        </w:r>
        <w:r w:rsidR="004F7A15">
          <w:rPr>
            <w:webHidden/>
          </w:rPr>
          <w:fldChar w:fldCharType="separate"/>
        </w:r>
        <w:r w:rsidR="004F7A15">
          <w:rPr>
            <w:webHidden/>
          </w:rPr>
          <w:t>18</w:t>
        </w:r>
        <w:r w:rsidR="004F7A15">
          <w:rPr>
            <w:webHidden/>
          </w:rPr>
          <w:fldChar w:fldCharType="end"/>
        </w:r>
      </w:hyperlink>
    </w:p>
    <w:p w14:paraId="33DA1DA0"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799" w:history="1">
        <w:r w:rsidR="004F7A15" w:rsidRPr="00D74A63">
          <w:rPr>
            <w:rStyle w:val="Hyperlink"/>
            <w:noProof/>
          </w:rPr>
          <w:t>Κεφάλαιο 5: Υλοποίηση</w:t>
        </w:r>
        <w:r w:rsidR="004F7A15">
          <w:rPr>
            <w:noProof/>
            <w:webHidden/>
          </w:rPr>
          <w:tab/>
        </w:r>
        <w:r w:rsidR="004F7A15">
          <w:rPr>
            <w:noProof/>
            <w:webHidden/>
          </w:rPr>
          <w:fldChar w:fldCharType="begin"/>
        </w:r>
        <w:r w:rsidR="004F7A15">
          <w:rPr>
            <w:noProof/>
            <w:webHidden/>
          </w:rPr>
          <w:instrText xml:space="preserve"> PAGEREF _Toc94378799 \h </w:instrText>
        </w:r>
        <w:r w:rsidR="004F7A15">
          <w:rPr>
            <w:noProof/>
            <w:webHidden/>
          </w:rPr>
        </w:r>
        <w:r w:rsidR="004F7A15">
          <w:rPr>
            <w:noProof/>
            <w:webHidden/>
          </w:rPr>
          <w:fldChar w:fldCharType="separate"/>
        </w:r>
        <w:r w:rsidR="004F7A15">
          <w:rPr>
            <w:noProof/>
            <w:webHidden/>
          </w:rPr>
          <w:t>19</w:t>
        </w:r>
        <w:r w:rsidR="004F7A15">
          <w:rPr>
            <w:noProof/>
            <w:webHidden/>
          </w:rPr>
          <w:fldChar w:fldCharType="end"/>
        </w:r>
      </w:hyperlink>
    </w:p>
    <w:p w14:paraId="51AF6342"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0" w:history="1">
        <w:r w:rsidR="004F7A15" w:rsidRPr="00D74A63">
          <w:rPr>
            <w:rStyle w:val="Hyperlink"/>
          </w:rPr>
          <w:t>5.1 Ενότητα</w:t>
        </w:r>
        <w:r w:rsidR="004F7A15">
          <w:rPr>
            <w:webHidden/>
          </w:rPr>
          <w:tab/>
        </w:r>
        <w:r w:rsidR="004F7A15">
          <w:rPr>
            <w:webHidden/>
          </w:rPr>
          <w:fldChar w:fldCharType="begin"/>
        </w:r>
        <w:r w:rsidR="004F7A15">
          <w:rPr>
            <w:webHidden/>
          </w:rPr>
          <w:instrText xml:space="preserve"> PAGEREF _Toc94378800 \h </w:instrText>
        </w:r>
        <w:r w:rsidR="004F7A15">
          <w:rPr>
            <w:webHidden/>
          </w:rPr>
        </w:r>
        <w:r w:rsidR="004F7A15">
          <w:rPr>
            <w:webHidden/>
          </w:rPr>
          <w:fldChar w:fldCharType="separate"/>
        </w:r>
        <w:r w:rsidR="004F7A15">
          <w:rPr>
            <w:webHidden/>
          </w:rPr>
          <w:t>19</w:t>
        </w:r>
        <w:r w:rsidR="004F7A15">
          <w:rPr>
            <w:webHidden/>
          </w:rPr>
          <w:fldChar w:fldCharType="end"/>
        </w:r>
      </w:hyperlink>
    </w:p>
    <w:p w14:paraId="507FB68A"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1" w:history="1">
        <w:r w:rsidR="004F7A15" w:rsidRPr="00D74A63">
          <w:rPr>
            <w:rStyle w:val="Hyperlink"/>
          </w:rPr>
          <w:t>5.1.1 Υπό Ενότητα</w:t>
        </w:r>
        <w:r w:rsidR="004F7A15">
          <w:rPr>
            <w:webHidden/>
          </w:rPr>
          <w:tab/>
        </w:r>
        <w:r w:rsidR="004F7A15">
          <w:rPr>
            <w:webHidden/>
          </w:rPr>
          <w:fldChar w:fldCharType="begin"/>
        </w:r>
        <w:r w:rsidR="004F7A15">
          <w:rPr>
            <w:webHidden/>
          </w:rPr>
          <w:instrText xml:space="preserve"> PAGEREF _Toc94378801 \h </w:instrText>
        </w:r>
        <w:r w:rsidR="004F7A15">
          <w:rPr>
            <w:webHidden/>
          </w:rPr>
        </w:r>
        <w:r w:rsidR="004F7A15">
          <w:rPr>
            <w:webHidden/>
          </w:rPr>
          <w:fldChar w:fldCharType="separate"/>
        </w:r>
        <w:r w:rsidR="004F7A15">
          <w:rPr>
            <w:webHidden/>
          </w:rPr>
          <w:t>19</w:t>
        </w:r>
        <w:r w:rsidR="004F7A15">
          <w:rPr>
            <w:webHidden/>
          </w:rPr>
          <w:fldChar w:fldCharType="end"/>
        </w:r>
      </w:hyperlink>
    </w:p>
    <w:p w14:paraId="4E8AA49F"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2" w:history="1">
        <w:r w:rsidR="004F7A15" w:rsidRPr="00D74A63">
          <w:rPr>
            <w:rStyle w:val="Hyperlink"/>
          </w:rPr>
          <w:t>5.1.2 Υπό Ενότητα</w:t>
        </w:r>
        <w:r w:rsidR="004F7A15">
          <w:rPr>
            <w:webHidden/>
          </w:rPr>
          <w:tab/>
        </w:r>
        <w:r w:rsidR="004F7A15">
          <w:rPr>
            <w:webHidden/>
          </w:rPr>
          <w:fldChar w:fldCharType="begin"/>
        </w:r>
        <w:r w:rsidR="004F7A15">
          <w:rPr>
            <w:webHidden/>
          </w:rPr>
          <w:instrText xml:space="preserve"> PAGEREF _Toc94378802 \h </w:instrText>
        </w:r>
        <w:r w:rsidR="004F7A15">
          <w:rPr>
            <w:webHidden/>
          </w:rPr>
        </w:r>
        <w:r w:rsidR="004F7A15">
          <w:rPr>
            <w:webHidden/>
          </w:rPr>
          <w:fldChar w:fldCharType="separate"/>
        </w:r>
        <w:r w:rsidR="004F7A15">
          <w:rPr>
            <w:webHidden/>
          </w:rPr>
          <w:t>19</w:t>
        </w:r>
        <w:r w:rsidR="004F7A15">
          <w:rPr>
            <w:webHidden/>
          </w:rPr>
          <w:fldChar w:fldCharType="end"/>
        </w:r>
      </w:hyperlink>
    </w:p>
    <w:p w14:paraId="37DA5575"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3" w:history="1">
        <w:r w:rsidR="004F7A15" w:rsidRPr="00D74A63">
          <w:rPr>
            <w:rStyle w:val="Hyperlink"/>
          </w:rPr>
          <w:t>5.2 Ενότητα</w:t>
        </w:r>
        <w:r w:rsidR="004F7A15">
          <w:rPr>
            <w:webHidden/>
          </w:rPr>
          <w:tab/>
        </w:r>
        <w:r w:rsidR="004F7A15">
          <w:rPr>
            <w:webHidden/>
          </w:rPr>
          <w:fldChar w:fldCharType="begin"/>
        </w:r>
        <w:r w:rsidR="004F7A15">
          <w:rPr>
            <w:webHidden/>
          </w:rPr>
          <w:instrText xml:space="preserve"> PAGEREF _Toc94378803 \h </w:instrText>
        </w:r>
        <w:r w:rsidR="004F7A15">
          <w:rPr>
            <w:webHidden/>
          </w:rPr>
        </w:r>
        <w:r w:rsidR="004F7A15">
          <w:rPr>
            <w:webHidden/>
          </w:rPr>
          <w:fldChar w:fldCharType="separate"/>
        </w:r>
        <w:r w:rsidR="004F7A15">
          <w:rPr>
            <w:webHidden/>
          </w:rPr>
          <w:t>19</w:t>
        </w:r>
        <w:r w:rsidR="004F7A15">
          <w:rPr>
            <w:webHidden/>
          </w:rPr>
          <w:fldChar w:fldCharType="end"/>
        </w:r>
      </w:hyperlink>
    </w:p>
    <w:p w14:paraId="4E0D4058"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4" w:history="1">
        <w:r w:rsidR="004F7A15" w:rsidRPr="00D74A63">
          <w:rPr>
            <w:rStyle w:val="Hyperlink"/>
          </w:rPr>
          <w:t>5.2.1 Υπό Ενότητα</w:t>
        </w:r>
        <w:r w:rsidR="004F7A15">
          <w:rPr>
            <w:webHidden/>
          </w:rPr>
          <w:tab/>
        </w:r>
        <w:r w:rsidR="004F7A15">
          <w:rPr>
            <w:webHidden/>
          </w:rPr>
          <w:fldChar w:fldCharType="begin"/>
        </w:r>
        <w:r w:rsidR="004F7A15">
          <w:rPr>
            <w:webHidden/>
          </w:rPr>
          <w:instrText xml:space="preserve"> PAGEREF _Toc94378804 \h </w:instrText>
        </w:r>
        <w:r w:rsidR="004F7A15">
          <w:rPr>
            <w:webHidden/>
          </w:rPr>
        </w:r>
        <w:r w:rsidR="004F7A15">
          <w:rPr>
            <w:webHidden/>
          </w:rPr>
          <w:fldChar w:fldCharType="separate"/>
        </w:r>
        <w:r w:rsidR="004F7A15">
          <w:rPr>
            <w:webHidden/>
          </w:rPr>
          <w:t>19</w:t>
        </w:r>
        <w:r w:rsidR="004F7A15">
          <w:rPr>
            <w:webHidden/>
          </w:rPr>
          <w:fldChar w:fldCharType="end"/>
        </w:r>
      </w:hyperlink>
    </w:p>
    <w:p w14:paraId="6D6A5DD0"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5" w:history="1">
        <w:r w:rsidR="004F7A15" w:rsidRPr="00D74A63">
          <w:rPr>
            <w:rStyle w:val="Hyperlink"/>
          </w:rPr>
          <w:t>5.2.2 Υπό Ενότητα</w:t>
        </w:r>
        <w:r w:rsidR="004F7A15">
          <w:rPr>
            <w:webHidden/>
          </w:rPr>
          <w:tab/>
        </w:r>
        <w:r w:rsidR="004F7A15">
          <w:rPr>
            <w:webHidden/>
          </w:rPr>
          <w:fldChar w:fldCharType="begin"/>
        </w:r>
        <w:r w:rsidR="004F7A15">
          <w:rPr>
            <w:webHidden/>
          </w:rPr>
          <w:instrText xml:space="preserve"> PAGEREF _Toc94378805 \h </w:instrText>
        </w:r>
        <w:r w:rsidR="004F7A15">
          <w:rPr>
            <w:webHidden/>
          </w:rPr>
        </w:r>
        <w:r w:rsidR="004F7A15">
          <w:rPr>
            <w:webHidden/>
          </w:rPr>
          <w:fldChar w:fldCharType="separate"/>
        </w:r>
        <w:r w:rsidR="004F7A15">
          <w:rPr>
            <w:webHidden/>
          </w:rPr>
          <w:t>20</w:t>
        </w:r>
        <w:r w:rsidR="004F7A15">
          <w:rPr>
            <w:webHidden/>
          </w:rPr>
          <w:fldChar w:fldCharType="end"/>
        </w:r>
      </w:hyperlink>
    </w:p>
    <w:p w14:paraId="249DD958"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6" w:history="1">
        <w:r w:rsidR="004F7A15" w:rsidRPr="00D74A63">
          <w:rPr>
            <w:rStyle w:val="Hyperlink"/>
          </w:rPr>
          <w:t>5.4 Ενότητα</w:t>
        </w:r>
        <w:r w:rsidR="004F7A15">
          <w:rPr>
            <w:webHidden/>
          </w:rPr>
          <w:tab/>
        </w:r>
        <w:r w:rsidR="004F7A15">
          <w:rPr>
            <w:webHidden/>
          </w:rPr>
          <w:fldChar w:fldCharType="begin"/>
        </w:r>
        <w:r w:rsidR="004F7A15">
          <w:rPr>
            <w:webHidden/>
          </w:rPr>
          <w:instrText xml:space="preserve"> PAGEREF _Toc94378806 \h </w:instrText>
        </w:r>
        <w:r w:rsidR="004F7A15">
          <w:rPr>
            <w:webHidden/>
          </w:rPr>
        </w:r>
        <w:r w:rsidR="004F7A15">
          <w:rPr>
            <w:webHidden/>
          </w:rPr>
          <w:fldChar w:fldCharType="separate"/>
        </w:r>
        <w:r w:rsidR="004F7A15">
          <w:rPr>
            <w:webHidden/>
          </w:rPr>
          <w:t>20</w:t>
        </w:r>
        <w:r w:rsidR="004F7A15">
          <w:rPr>
            <w:webHidden/>
          </w:rPr>
          <w:fldChar w:fldCharType="end"/>
        </w:r>
      </w:hyperlink>
    </w:p>
    <w:p w14:paraId="56A7C448"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7" w:history="1">
        <w:r w:rsidR="004F7A15" w:rsidRPr="00D74A63">
          <w:rPr>
            <w:rStyle w:val="Hyperlink"/>
          </w:rPr>
          <w:t>5.3.1 Υπό Ενότητα</w:t>
        </w:r>
        <w:r w:rsidR="004F7A15">
          <w:rPr>
            <w:webHidden/>
          </w:rPr>
          <w:tab/>
        </w:r>
        <w:r w:rsidR="004F7A15">
          <w:rPr>
            <w:webHidden/>
          </w:rPr>
          <w:fldChar w:fldCharType="begin"/>
        </w:r>
        <w:r w:rsidR="004F7A15">
          <w:rPr>
            <w:webHidden/>
          </w:rPr>
          <w:instrText xml:space="preserve"> PAGEREF _Toc94378807 \h </w:instrText>
        </w:r>
        <w:r w:rsidR="004F7A15">
          <w:rPr>
            <w:webHidden/>
          </w:rPr>
        </w:r>
        <w:r w:rsidR="004F7A15">
          <w:rPr>
            <w:webHidden/>
          </w:rPr>
          <w:fldChar w:fldCharType="separate"/>
        </w:r>
        <w:r w:rsidR="004F7A15">
          <w:rPr>
            <w:webHidden/>
          </w:rPr>
          <w:t>20</w:t>
        </w:r>
        <w:r w:rsidR="004F7A15">
          <w:rPr>
            <w:webHidden/>
          </w:rPr>
          <w:fldChar w:fldCharType="end"/>
        </w:r>
      </w:hyperlink>
    </w:p>
    <w:p w14:paraId="7D21EAA6"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08" w:history="1">
        <w:r w:rsidR="004F7A15" w:rsidRPr="00D74A63">
          <w:rPr>
            <w:rStyle w:val="Hyperlink"/>
          </w:rPr>
          <w:t>5.3.2 Υπό Ενότητα</w:t>
        </w:r>
        <w:r w:rsidR="004F7A15">
          <w:rPr>
            <w:webHidden/>
          </w:rPr>
          <w:tab/>
        </w:r>
        <w:r w:rsidR="004F7A15">
          <w:rPr>
            <w:webHidden/>
          </w:rPr>
          <w:fldChar w:fldCharType="begin"/>
        </w:r>
        <w:r w:rsidR="004F7A15">
          <w:rPr>
            <w:webHidden/>
          </w:rPr>
          <w:instrText xml:space="preserve"> PAGEREF _Toc94378808 \h </w:instrText>
        </w:r>
        <w:r w:rsidR="004F7A15">
          <w:rPr>
            <w:webHidden/>
          </w:rPr>
        </w:r>
        <w:r w:rsidR="004F7A15">
          <w:rPr>
            <w:webHidden/>
          </w:rPr>
          <w:fldChar w:fldCharType="separate"/>
        </w:r>
        <w:r w:rsidR="004F7A15">
          <w:rPr>
            <w:webHidden/>
          </w:rPr>
          <w:t>20</w:t>
        </w:r>
        <w:r w:rsidR="004F7A15">
          <w:rPr>
            <w:webHidden/>
          </w:rPr>
          <w:fldChar w:fldCharType="end"/>
        </w:r>
      </w:hyperlink>
    </w:p>
    <w:p w14:paraId="1933E31C"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809" w:history="1">
        <w:r w:rsidR="004F7A15" w:rsidRPr="00D74A63">
          <w:rPr>
            <w:rStyle w:val="Hyperlink"/>
            <w:noProof/>
          </w:rPr>
          <w:t>Κεφάλαιο 6: Αποτελέσματα</w:t>
        </w:r>
        <w:r w:rsidR="004F7A15">
          <w:rPr>
            <w:noProof/>
            <w:webHidden/>
          </w:rPr>
          <w:tab/>
        </w:r>
        <w:r w:rsidR="004F7A15">
          <w:rPr>
            <w:noProof/>
            <w:webHidden/>
          </w:rPr>
          <w:fldChar w:fldCharType="begin"/>
        </w:r>
        <w:r w:rsidR="004F7A15">
          <w:rPr>
            <w:noProof/>
            <w:webHidden/>
          </w:rPr>
          <w:instrText xml:space="preserve"> PAGEREF _Toc94378809 \h </w:instrText>
        </w:r>
        <w:r w:rsidR="004F7A15">
          <w:rPr>
            <w:noProof/>
            <w:webHidden/>
          </w:rPr>
        </w:r>
        <w:r w:rsidR="004F7A15">
          <w:rPr>
            <w:noProof/>
            <w:webHidden/>
          </w:rPr>
          <w:fldChar w:fldCharType="separate"/>
        </w:r>
        <w:r w:rsidR="004F7A15">
          <w:rPr>
            <w:noProof/>
            <w:webHidden/>
          </w:rPr>
          <w:t>21</w:t>
        </w:r>
        <w:r w:rsidR="004F7A15">
          <w:rPr>
            <w:noProof/>
            <w:webHidden/>
          </w:rPr>
          <w:fldChar w:fldCharType="end"/>
        </w:r>
      </w:hyperlink>
    </w:p>
    <w:p w14:paraId="769C65F0"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0" w:history="1">
        <w:r w:rsidR="004F7A15" w:rsidRPr="00D74A63">
          <w:rPr>
            <w:rStyle w:val="Hyperlink"/>
          </w:rPr>
          <w:t>6.1 Αποτελέσματα της Μελέτης</w:t>
        </w:r>
        <w:r w:rsidR="004F7A15">
          <w:rPr>
            <w:webHidden/>
          </w:rPr>
          <w:tab/>
        </w:r>
        <w:r w:rsidR="004F7A15">
          <w:rPr>
            <w:webHidden/>
          </w:rPr>
          <w:fldChar w:fldCharType="begin"/>
        </w:r>
        <w:r w:rsidR="004F7A15">
          <w:rPr>
            <w:webHidden/>
          </w:rPr>
          <w:instrText xml:space="preserve"> PAGEREF _Toc94378810 \h </w:instrText>
        </w:r>
        <w:r w:rsidR="004F7A15">
          <w:rPr>
            <w:webHidden/>
          </w:rPr>
        </w:r>
        <w:r w:rsidR="004F7A15">
          <w:rPr>
            <w:webHidden/>
          </w:rPr>
          <w:fldChar w:fldCharType="separate"/>
        </w:r>
        <w:r w:rsidR="004F7A15">
          <w:rPr>
            <w:webHidden/>
          </w:rPr>
          <w:t>21</w:t>
        </w:r>
        <w:r w:rsidR="004F7A15">
          <w:rPr>
            <w:webHidden/>
          </w:rPr>
          <w:fldChar w:fldCharType="end"/>
        </w:r>
      </w:hyperlink>
    </w:p>
    <w:p w14:paraId="68FF8DF0"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1" w:history="1">
        <w:r w:rsidR="004F7A15" w:rsidRPr="00D74A63">
          <w:rPr>
            <w:rStyle w:val="Hyperlink"/>
          </w:rPr>
          <w:t>6.1.1 Υπό Ενότητα</w:t>
        </w:r>
        <w:r w:rsidR="004F7A15">
          <w:rPr>
            <w:webHidden/>
          </w:rPr>
          <w:tab/>
        </w:r>
        <w:r w:rsidR="004F7A15">
          <w:rPr>
            <w:webHidden/>
          </w:rPr>
          <w:fldChar w:fldCharType="begin"/>
        </w:r>
        <w:r w:rsidR="004F7A15">
          <w:rPr>
            <w:webHidden/>
          </w:rPr>
          <w:instrText xml:space="preserve"> PAGEREF _Toc94378811 \h </w:instrText>
        </w:r>
        <w:r w:rsidR="004F7A15">
          <w:rPr>
            <w:webHidden/>
          </w:rPr>
        </w:r>
        <w:r w:rsidR="004F7A15">
          <w:rPr>
            <w:webHidden/>
          </w:rPr>
          <w:fldChar w:fldCharType="separate"/>
        </w:r>
        <w:r w:rsidR="004F7A15">
          <w:rPr>
            <w:webHidden/>
          </w:rPr>
          <w:t>21</w:t>
        </w:r>
        <w:r w:rsidR="004F7A15">
          <w:rPr>
            <w:webHidden/>
          </w:rPr>
          <w:fldChar w:fldCharType="end"/>
        </w:r>
      </w:hyperlink>
    </w:p>
    <w:p w14:paraId="2EF523CE"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2" w:history="1">
        <w:r w:rsidR="004F7A15" w:rsidRPr="00D74A63">
          <w:rPr>
            <w:rStyle w:val="Hyperlink"/>
          </w:rPr>
          <w:t>6.2 Σχολιασμός Αποτελεσμάτων</w:t>
        </w:r>
        <w:r w:rsidR="004F7A15">
          <w:rPr>
            <w:webHidden/>
          </w:rPr>
          <w:tab/>
        </w:r>
        <w:r w:rsidR="004F7A15">
          <w:rPr>
            <w:webHidden/>
          </w:rPr>
          <w:fldChar w:fldCharType="begin"/>
        </w:r>
        <w:r w:rsidR="004F7A15">
          <w:rPr>
            <w:webHidden/>
          </w:rPr>
          <w:instrText xml:space="preserve"> PAGEREF _Toc94378812 \h </w:instrText>
        </w:r>
        <w:r w:rsidR="004F7A15">
          <w:rPr>
            <w:webHidden/>
          </w:rPr>
        </w:r>
        <w:r w:rsidR="004F7A15">
          <w:rPr>
            <w:webHidden/>
          </w:rPr>
          <w:fldChar w:fldCharType="separate"/>
        </w:r>
        <w:r w:rsidR="004F7A15">
          <w:rPr>
            <w:webHidden/>
          </w:rPr>
          <w:t>21</w:t>
        </w:r>
        <w:r w:rsidR="004F7A15">
          <w:rPr>
            <w:webHidden/>
          </w:rPr>
          <w:fldChar w:fldCharType="end"/>
        </w:r>
      </w:hyperlink>
    </w:p>
    <w:p w14:paraId="0D6B53BB"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3" w:history="1">
        <w:r w:rsidR="004F7A15" w:rsidRPr="00D74A63">
          <w:rPr>
            <w:rStyle w:val="Hyperlink"/>
          </w:rPr>
          <w:t>6.1.1 Υπό Ενότητα</w:t>
        </w:r>
        <w:r w:rsidR="004F7A15">
          <w:rPr>
            <w:webHidden/>
          </w:rPr>
          <w:tab/>
        </w:r>
        <w:r w:rsidR="004F7A15">
          <w:rPr>
            <w:webHidden/>
          </w:rPr>
          <w:fldChar w:fldCharType="begin"/>
        </w:r>
        <w:r w:rsidR="004F7A15">
          <w:rPr>
            <w:webHidden/>
          </w:rPr>
          <w:instrText xml:space="preserve"> PAGEREF _Toc94378813 \h </w:instrText>
        </w:r>
        <w:r w:rsidR="004F7A15">
          <w:rPr>
            <w:webHidden/>
          </w:rPr>
        </w:r>
        <w:r w:rsidR="004F7A15">
          <w:rPr>
            <w:webHidden/>
          </w:rPr>
          <w:fldChar w:fldCharType="separate"/>
        </w:r>
        <w:r w:rsidR="004F7A15">
          <w:rPr>
            <w:webHidden/>
          </w:rPr>
          <w:t>21</w:t>
        </w:r>
        <w:r w:rsidR="004F7A15">
          <w:rPr>
            <w:webHidden/>
          </w:rPr>
          <w:fldChar w:fldCharType="end"/>
        </w:r>
      </w:hyperlink>
    </w:p>
    <w:p w14:paraId="6977E1C1"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814" w:history="1">
        <w:r w:rsidR="004F7A15" w:rsidRPr="00D74A63">
          <w:rPr>
            <w:rStyle w:val="Hyperlink"/>
            <w:noProof/>
          </w:rPr>
          <w:t>Κεφάλαιο 7: Συμπεράσματα</w:t>
        </w:r>
        <w:r w:rsidR="004F7A15">
          <w:rPr>
            <w:noProof/>
            <w:webHidden/>
          </w:rPr>
          <w:tab/>
        </w:r>
        <w:r w:rsidR="004F7A15">
          <w:rPr>
            <w:noProof/>
            <w:webHidden/>
          </w:rPr>
          <w:fldChar w:fldCharType="begin"/>
        </w:r>
        <w:r w:rsidR="004F7A15">
          <w:rPr>
            <w:noProof/>
            <w:webHidden/>
          </w:rPr>
          <w:instrText xml:space="preserve"> PAGEREF _Toc94378814 \h </w:instrText>
        </w:r>
        <w:r w:rsidR="004F7A15">
          <w:rPr>
            <w:noProof/>
            <w:webHidden/>
          </w:rPr>
        </w:r>
        <w:r w:rsidR="004F7A15">
          <w:rPr>
            <w:noProof/>
            <w:webHidden/>
          </w:rPr>
          <w:fldChar w:fldCharType="separate"/>
        </w:r>
        <w:r w:rsidR="004F7A15">
          <w:rPr>
            <w:noProof/>
            <w:webHidden/>
          </w:rPr>
          <w:t>22</w:t>
        </w:r>
        <w:r w:rsidR="004F7A15">
          <w:rPr>
            <w:noProof/>
            <w:webHidden/>
          </w:rPr>
          <w:fldChar w:fldCharType="end"/>
        </w:r>
      </w:hyperlink>
    </w:p>
    <w:p w14:paraId="371CAB7D"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5" w:history="1">
        <w:r w:rsidR="004F7A15" w:rsidRPr="00D74A63">
          <w:rPr>
            <w:rStyle w:val="Hyperlink"/>
          </w:rPr>
          <w:t>7.1 Συμπεράσματα της Μελέτης</w:t>
        </w:r>
        <w:r w:rsidR="004F7A15">
          <w:rPr>
            <w:webHidden/>
          </w:rPr>
          <w:tab/>
        </w:r>
        <w:r w:rsidR="004F7A15">
          <w:rPr>
            <w:webHidden/>
          </w:rPr>
          <w:fldChar w:fldCharType="begin"/>
        </w:r>
        <w:r w:rsidR="004F7A15">
          <w:rPr>
            <w:webHidden/>
          </w:rPr>
          <w:instrText xml:space="preserve"> PAGEREF _Toc94378815 \h </w:instrText>
        </w:r>
        <w:r w:rsidR="004F7A15">
          <w:rPr>
            <w:webHidden/>
          </w:rPr>
        </w:r>
        <w:r w:rsidR="004F7A15">
          <w:rPr>
            <w:webHidden/>
          </w:rPr>
          <w:fldChar w:fldCharType="separate"/>
        </w:r>
        <w:r w:rsidR="004F7A15">
          <w:rPr>
            <w:webHidden/>
          </w:rPr>
          <w:t>22</w:t>
        </w:r>
        <w:r w:rsidR="004F7A15">
          <w:rPr>
            <w:webHidden/>
          </w:rPr>
          <w:fldChar w:fldCharType="end"/>
        </w:r>
      </w:hyperlink>
    </w:p>
    <w:p w14:paraId="61EBB658"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6" w:history="1">
        <w:r w:rsidR="004F7A15" w:rsidRPr="00D74A63">
          <w:rPr>
            <w:rStyle w:val="Hyperlink"/>
          </w:rPr>
          <w:t>7.1.1 Υπό Ενότητα</w:t>
        </w:r>
        <w:r w:rsidR="004F7A15">
          <w:rPr>
            <w:webHidden/>
          </w:rPr>
          <w:tab/>
        </w:r>
        <w:r w:rsidR="004F7A15">
          <w:rPr>
            <w:webHidden/>
          </w:rPr>
          <w:fldChar w:fldCharType="begin"/>
        </w:r>
        <w:r w:rsidR="004F7A15">
          <w:rPr>
            <w:webHidden/>
          </w:rPr>
          <w:instrText xml:space="preserve"> PAGEREF _Toc94378816 \h </w:instrText>
        </w:r>
        <w:r w:rsidR="004F7A15">
          <w:rPr>
            <w:webHidden/>
          </w:rPr>
        </w:r>
        <w:r w:rsidR="004F7A15">
          <w:rPr>
            <w:webHidden/>
          </w:rPr>
          <w:fldChar w:fldCharType="separate"/>
        </w:r>
        <w:r w:rsidR="004F7A15">
          <w:rPr>
            <w:webHidden/>
          </w:rPr>
          <w:t>22</w:t>
        </w:r>
        <w:r w:rsidR="004F7A15">
          <w:rPr>
            <w:webHidden/>
          </w:rPr>
          <w:fldChar w:fldCharType="end"/>
        </w:r>
      </w:hyperlink>
    </w:p>
    <w:p w14:paraId="2ABF494D" w14:textId="77777777" w:rsidR="004F7A15" w:rsidRDefault="00000000">
      <w:pPr>
        <w:pStyle w:val="TOC2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7" w:history="1">
        <w:r w:rsidR="004F7A15" w:rsidRPr="00D74A63">
          <w:rPr>
            <w:rStyle w:val="Hyperlink"/>
          </w:rPr>
          <w:t>7.2 Μελλοντική Εργασία</w:t>
        </w:r>
        <w:r w:rsidR="004F7A15">
          <w:rPr>
            <w:webHidden/>
          </w:rPr>
          <w:tab/>
        </w:r>
        <w:r w:rsidR="004F7A15">
          <w:rPr>
            <w:webHidden/>
          </w:rPr>
          <w:fldChar w:fldCharType="begin"/>
        </w:r>
        <w:r w:rsidR="004F7A15">
          <w:rPr>
            <w:webHidden/>
          </w:rPr>
          <w:instrText xml:space="preserve"> PAGEREF _Toc94378817 \h </w:instrText>
        </w:r>
        <w:r w:rsidR="004F7A15">
          <w:rPr>
            <w:webHidden/>
          </w:rPr>
        </w:r>
        <w:r w:rsidR="004F7A15">
          <w:rPr>
            <w:webHidden/>
          </w:rPr>
          <w:fldChar w:fldCharType="separate"/>
        </w:r>
        <w:r w:rsidR="004F7A15">
          <w:rPr>
            <w:webHidden/>
          </w:rPr>
          <w:t>22</w:t>
        </w:r>
        <w:r w:rsidR="004F7A15">
          <w:rPr>
            <w:webHidden/>
          </w:rPr>
          <w:fldChar w:fldCharType="end"/>
        </w:r>
      </w:hyperlink>
    </w:p>
    <w:p w14:paraId="076BE811" w14:textId="77777777" w:rsidR="004F7A15" w:rsidRDefault="00000000">
      <w:pPr>
        <w:pStyle w:val="TOC30"/>
        <w:rPr>
          <w:rFonts w:asciiTheme="minorHAnsi" w:eastAsiaTheme="minorEastAsia" w:hAnsiTheme="minorHAnsi" w:cstheme="minorBidi"/>
          <w:color w:val="auto"/>
          <w:sz w:val="22"/>
          <w:szCs w:val="22"/>
          <w:bdr w:val="none" w:sz="0" w:space="0" w:color="auto"/>
          <w:lang w:bidi="he-IL"/>
          <w14:textOutline w14:w="0" w14:cap="rnd" w14:cmpd="sng" w14:algn="ctr">
            <w14:noFill/>
            <w14:prstDash w14:val="solid"/>
            <w14:bevel/>
          </w14:textOutline>
        </w:rPr>
      </w:pPr>
      <w:hyperlink w:anchor="_Toc94378818" w:history="1">
        <w:r w:rsidR="004F7A15" w:rsidRPr="00D74A63">
          <w:rPr>
            <w:rStyle w:val="Hyperlink"/>
          </w:rPr>
          <w:t>7.1.1 Υπό Ενότητα</w:t>
        </w:r>
        <w:r w:rsidR="004F7A15">
          <w:rPr>
            <w:webHidden/>
          </w:rPr>
          <w:tab/>
        </w:r>
        <w:r w:rsidR="004F7A15">
          <w:rPr>
            <w:webHidden/>
          </w:rPr>
          <w:fldChar w:fldCharType="begin"/>
        </w:r>
        <w:r w:rsidR="004F7A15">
          <w:rPr>
            <w:webHidden/>
          </w:rPr>
          <w:instrText xml:space="preserve"> PAGEREF _Toc94378818 \h </w:instrText>
        </w:r>
        <w:r w:rsidR="004F7A15">
          <w:rPr>
            <w:webHidden/>
          </w:rPr>
        </w:r>
        <w:r w:rsidR="004F7A15">
          <w:rPr>
            <w:webHidden/>
          </w:rPr>
          <w:fldChar w:fldCharType="separate"/>
        </w:r>
        <w:r w:rsidR="004F7A15">
          <w:rPr>
            <w:webHidden/>
          </w:rPr>
          <w:t>22</w:t>
        </w:r>
        <w:r w:rsidR="004F7A15">
          <w:rPr>
            <w:webHidden/>
          </w:rPr>
          <w:fldChar w:fldCharType="end"/>
        </w:r>
      </w:hyperlink>
    </w:p>
    <w:p w14:paraId="51B28687"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819" w:history="1">
        <w:r w:rsidR="004F7A15" w:rsidRPr="00D74A63">
          <w:rPr>
            <w:rStyle w:val="Hyperlink"/>
            <w:noProof/>
          </w:rPr>
          <w:t>Παράρτημα Α – Ερωτηματολόγιο Μελέτης</w:t>
        </w:r>
        <w:r w:rsidR="004F7A15">
          <w:rPr>
            <w:noProof/>
            <w:webHidden/>
          </w:rPr>
          <w:tab/>
        </w:r>
        <w:r w:rsidR="004F7A15">
          <w:rPr>
            <w:noProof/>
            <w:webHidden/>
          </w:rPr>
          <w:fldChar w:fldCharType="begin"/>
        </w:r>
        <w:r w:rsidR="004F7A15">
          <w:rPr>
            <w:noProof/>
            <w:webHidden/>
          </w:rPr>
          <w:instrText xml:space="preserve"> PAGEREF _Toc94378819 \h </w:instrText>
        </w:r>
        <w:r w:rsidR="004F7A15">
          <w:rPr>
            <w:noProof/>
            <w:webHidden/>
          </w:rPr>
        </w:r>
        <w:r w:rsidR="004F7A15">
          <w:rPr>
            <w:noProof/>
            <w:webHidden/>
          </w:rPr>
          <w:fldChar w:fldCharType="separate"/>
        </w:r>
        <w:r w:rsidR="004F7A15">
          <w:rPr>
            <w:noProof/>
            <w:webHidden/>
          </w:rPr>
          <w:t>23</w:t>
        </w:r>
        <w:r w:rsidR="004F7A15">
          <w:rPr>
            <w:noProof/>
            <w:webHidden/>
          </w:rPr>
          <w:fldChar w:fldCharType="end"/>
        </w:r>
      </w:hyperlink>
    </w:p>
    <w:p w14:paraId="48DFC548"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820" w:history="1">
        <w:r w:rsidR="004F7A15" w:rsidRPr="00D74A63">
          <w:rPr>
            <w:rStyle w:val="Hyperlink"/>
            <w:noProof/>
          </w:rPr>
          <w:t>Παράρτημα Β – Κώδικάς Εφαρμογής</w:t>
        </w:r>
        <w:r w:rsidR="004F7A15">
          <w:rPr>
            <w:noProof/>
            <w:webHidden/>
          </w:rPr>
          <w:tab/>
        </w:r>
        <w:r w:rsidR="004F7A15">
          <w:rPr>
            <w:noProof/>
            <w:webHidden/>
          </w:rPr>
          <w:fldChar w:fldCharType="begin"/>
        </w:r>
        <w:r w:rsidR="004F7A15">
          <w:rPr>
            <w:noProof/>
            <w:webHidden/>
          </w:rPr>
          <w:instrText xml:space="preserve"> PAGEREF _Toc94378820 \h </w:instrText>
        </w:r>
        <w:r w:rsidR="004F7A15">
          <w:rPr>
            <w:noProof/>
            <w:webHidden/>
          </w:rPr>
        </w:r>
        <w:r w:rsidR="004F7A15">
          <w:rPr>
            <w:noProof/>
            <w:webHidden/>
          </w:rPr>
          <w:fldChar w:fldCharType="separate"/>
        </w:r>
        <w:r w:rsidR="004F7A15">
          <w:rPr>
            <w:noProof/>
            <w:webHidden/>
          </w:rPr>
          <w:t>24</w:t>
        </w:r>
        <w:r w:rsidR="004F7A15">
          <w:rPr>
            <w:noProof/>
            <w:webHidden/>
          </w:rPr>
          <w:fldChar w:fldCharType="end"/>
        </w:r>
      </w:hyperlink>
    </w:p>
    <w:p w14:paraId="4BA025A2"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821" w:history="1">
        <w:r w:rsidR="004F7A15" w:rsidRPr="00D74A63">
          <w:rPr>
            <w:rStyle w:val="Hyperlink"/>
            <w:noProof/>
          </w:rPr>
          <w:t>Βιβλιογραφία</w:t>
        </w:r>
        <w:r w:rsidR="004F7A15">
          <w:rPr>
            <w:noProof/>
            <w:webHidden/>
          </w:rPr>
          <w:tab/>
        </w:r>
        <w:r w:rsidR="004F7A15">
          <w:rPr>
            <w:noProof/>
            <w:webHidden/>
          </w:rPr>
          <w:fldChar w:fldCharType="begin"/>
        </w:r>
        <w:r w:rsidR="004F7A15">
          <w:rPr>
            <w:noProof/>
            <w:webHidden/>
          </w:rPr>
          <w:instrText xml:space="preserve"> PAGEREF _Toc94378821 \h </w:instrText>
        </w:r>
        <w:r w:rsidR="004F7A15">
          <w:rPr>
            <w:noProof/>
            <w:webHidden/>
          </w:rPr>
        </w:r>
        <w:r w:rsidR="004F7A15">
          <w:rPr>
            <w:noProof/>
            <w:webHidden/>
          </w:rPr>
          <w:fldChar w:fldCharType="separate"/>
        </w:r>
        <w:r w:rsidR="004F7A15">
          <w:rPr>
            <w:noProof/>
            <w:webHidden/>
          </w:rPr>
          <w:t>25</w:t>
        </w:r>
        <w:r w:rsidR="004F7A15">
          <w:rPr>
            <w:noProof/>
            <w:webHidden/>
          </w:rPr>
          <w:fldChar w:fldCharType="end"/>
        </w:r>
      </w:hyperlink>
    </w:p>
    <w:p w14:paraId="59D0A6D2"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822" w:history="1">
        <w:r w:rsidR="004F7A15" w:rsidRPr="00D74A63">
          <w:rPr>
            <w:rStyle w:val="Hyperlink"/>
            <w:noProof/>
          </w:rPr>
          <w:t>Συντομογραφίες - Αρκτικόλεξα - Ακρωνύμια</w:t>
        </w:r>
        <w:r w:rsidR="004F7A15">
          <w:rPr>
            <w:noProof/>
            <w:webHidden/>
          </w:rPr>
          <w:tab/>
        </w:r>
        <w:r w:rsidR="004F7A15">
          <w:rPr>
            <w:noProof/>
            <w:webHidden/>
          </w:rPr>
          <w:fldChar w:fldCharType="begin"/>
        </w:r>
        <w:r w:rsidR="004F7A15">
          <w:rPr>
            <w:noProof/>
            <w:webHidden/>
          </w:rPr>
          <w:instrText xml:space="preserve"> PAGEREF _Toc94378822 \h </w:instrText>
        </w:r>
        <w:r w:rsidR="004F7A15">
          <w:rPr>
            <w:noProof/>
            <w:webHidden/>
          </w:rPr>
        </w:r>
        <w:r w:rsidR="004F7A15">
          <w:rPr>
            <w:noProof/>
            <w:webHidden/>
          </w:rPr>
          <w:fldChar w:fldCharType="separate"/>
        </w:r>
        <w:r w:rsidR="004F7A15">
          <w:rPr>
            <w:noProof/>
            <w:webHidden/>
          </w:rPr>
          <w:t>26</w:t>
        </w:r>
        <w:r w:rsidR="004F7A15">
          <w:rPr>
            <w:noProof/>
            <w:webHidden/>
          </w:rPr>
          <w:fldChar w:fldCharType="end"/>
        </w:r>
      </w:hyperlink>
    </w:p>
    <w:p w14:paraId="349CA081" w14:textId="77777777" w:rsidR="004F7A15" w:rsidRDefault="00000000">
      <w:pPr>
        <w:pStyle w:val="TOC10"/>
        <w:rPr>
          <w:rFonts w:asciiTheme="minorHAnsi" w:eastAsiaTheme="minorEastAsia" w:hAnsiTheme="minorHAnsi" w:cstheme="minorBidi"/>
          <w:caps w:val="0"/>
          <w:noProof/>
          <w:color w:val="auto"/>
          <w:sz w:val="22"/>
          <w:szCs w:val="22"/>
          <w:bdr w:val="none" w:sz="0" w:space="0" w:color="auto"/>
          <w:lang w:bidi="he-IL"/>
          <w14:textOutline w14:w="0" w14:cap="rnd" w14:cmpd="sng" w14:algn="ctr">
            <w14:noFill/>
            <w14:prstDash w14:val="solid"/>
            <w14:bevel/>
          </w14:textOutline>
        </w:rPr>
      </w:pPr>
      <w:hyperlink w:anchor="_Toc94378823" w:history="1">
        <w:r w:rsidR="004F7A15" w:rsidRPr="00D74A63">
          <w:rPr>
            <w:rStyle w:val="Hyperlink"/>
            <w:noProof/>
          </w:rPr>
          <w:t>Απόδοση Ξενόγλωσσων Όρων</w:t>
        </w:r>
        <w:r w:rsidR="004F7A15">
          <w:rPr>
            <w:noProof/>
            <w:webHidden/>
          </w:rPr>
          <w:tab/>
        </w:r>
        <w:r w:rsidR="004F7A15">
          <w:rPr>
            <w:noProof/>
            <w:webHidden/>
          </w:rPr>
          <w:fldChar w:fldCharType="begin"/>
        </w:r>
        <w:r w:rsidR="004F7A15">
          <w:rPr>
            <w:noProof/>
            <w:webHidden/>
          </w:rPr>
          <w:instrText xml:space="preserve"> PAGEREF _Toc94378823 \h </w:instrText>
        </w:r>
        <w:r w:rsidR="004F7A15">
          <w:rPr>
            <w:noProof/>
            <w:webHidden/>
          </w:rPr>
        </w:r>
        <w:r w:rsidR="004F7A15">
          <w:rPr>
            <w:noProof/>
            <w:webHidden/>
          </w:rPr>
          <w:fldChar w:fldCharType="separate"/>
        </w:r>
        <w:r w:rsidR="004F7A15">
          <w:rPr>
            <w:noProof/>
            <w:webHidden/>
          </w:rPr>
          <w:t>27</w:t>
        </w:r>
        <w:r w:rsidR="004F7A15">
          <w:rPr>
            <w:noProof/>
            <w:webHidden/>
          </w:rPr>
          <w:fldChar w:fldCharType="end"/>
        </w:r>
      </w:hyperlink>
    </w:p>
    <w:p w14:paraId="77C64303" w14:textId="77777777" w:rsidR="00B2746A" w:rsidRDefault="004F7A15">
      <w:pPr>
        <w:rPr>
          <w:rFonts w:ascii="Play" w:eastAsia="Play" w:hAnsi="Play" w:cs="Play"/>
          <w:color w:val="000000"/>
          <w:shd w:val="clear" w:color="auto" w:fill="FFFFFF"/>
          <w:lang w:val="el-GR" w:eastAsia="el-GR"/>
          <w14:textOutline w14:w="0" w14:cap="flat" w14:cmpd="sng" w14:algn="ctr">
            <w14:noFill/>
            <w14:prstDash w14:val="solid"/>
            <w14:bevel/>
          </w14:textOutline>
        </w:rPr>
      </w:pPr>
      <w:r>
        <w:rPr>
          <w:rFonts w:ascii="Play" w:eastAsia="Play" w:hAnsi="Play" w:cs="Play"/>
          <w:caps/>
          <w:noProof/>
          <w:color w:val="000000"/>
          <w:sz w:val="28"/>
          <w:szCs w:val="28"/>
          <w:shd w:val="clear" w:color="auto" w:fill="FFFFFF"/>
          <w:lang w:val="el-GR" w:eastAsia="el-GR"/>
          <w14:textOutline w14:w="0" w14:cap="flat" w14:cmpd="sng" w14:algn="ctr">
            <w14:noFill/>
            <w14:prstDash w14:val="solid"/>
            <w14:bevel/>
          </w14:textOutline>
        </w:rPr>
        <w:fldChar w:fldCharType="end"/>
      </w:r>
    </w:p>
    <w:p w14:paraId="0C05B53E" w14:textId="77777777" w:rsidR="00B2746A" w:rsidRDefault="00B2746A">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5206B568" w14:textId="77777777" w:rsidR="00B2746A" w:rsidRPr="0049477E" w:rsidRDefault="00B2746A" w:rsidP="00B2746A">
      <w:pPr>
        <w:pStyle w:val="a0"/>
        <w:jc w:val="left"/>
        <w:sectPr w:rsidR="00B2746A" w:rsidRPr="0049477E" w:rsidSect="00F749F7">
          <w:headerReference w:type="default" r:id="rId23"/>
          <w:footerReference w:type="even" r:id="rId24"/>
          <w:pgSz w:w="11906" w:h="16838"/>
          <w:pgMar w:top="1134" w:right="1134" w:bottom="1134" w:left="1134" w:header="709" w:footer="851" w:gutter="0"/>
          <w:cols w:space="720"/>
          <w:titlePg/>
        </w:sectPr>
      </w:pPr>
    </w:p>
    <w:p w14:paraId="666A4539" w14:textId="77777777" w:rsidR="00FD3926" w:rsidRPr="00D91DC5" w:rsidRDefault="00070596" w:rsidP="00A53806">
      <w:pPr>
        <w:pStyle w:val="a4"/>
        <w:rPr>
          <w:noProof/>
        </w:rPr>
      </w:pPr>
      <w:bookmarkStart w:id="5" w:name="_Toc94378775"/>
      <w:r>
        <w:lastRenderedPageBreak/>
        <w:t>Κατάλογος</w:t>
      </w:r>
      <w:r w:rsidR="009717E1">
        <w:t xml:space="preserve"> </w:t>
      </w:r>
      <w:r w:rsidR="005B5103">
        <w:rPr>
          <w:noProof/>
        </w:rPr>
        <w:t>Σχημάτων</w:t>
      </w:r>
      <w:bookmarkEnd w:id="5"/>
      <w:r w:rsidR="009717E1">
        <w:rPr>
          <w:noProof/>
        </w:rPr>
        <w:t xml:space="preserve"> </w:t>
      </w:r>
    </w:p>
    <w:p w14:paraId="15EE91DF" w14:textId="77777777" w:rsidR="00FD3926" w:rsidRDefault="00FD3926">
      <w:pPr>
        <w:pStyle w:val="a0"/>
        <w:jc w:val="left"/>
      </w:pPr>
    </w:p>
    <w:p w14:paraId="7C5EDCA5" w14:textId="77777777" w:rsidR="00B2746A" w:rsidRDefault="00B2746A" w:rsidP="00B2746A">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5E438E77" w14:textId="77777777" w:rsidR="00B2746A" w:rsidRPr="0049477E" w:rsidRDefault="00B2746A" w:rsidP="00B2746A">
      <w:pPr>
        <w:pStyle w:val="a0"/>
        <w:jc w:val="left"/>
        <w:sectPr w:rsidR="00B2746A" w:rsidRPr="0049477E" w:rsidSect="00F749F7">
          <w:headerReference w:type="default" r:id="rId25"/>
          <w:pgSz w:w="11906" w:h="16838"/>
          <w:pgMar w:top="1134" w:right="1134" w:bottom="1134" w:left="1134" w:header="709" w:footer="851" w:gutter="0"/>
          <w:cols w:space="720"/>
          <w:titlePg/>
        </w:sectPr>
      </w:pPr>
    </w:p>
    <w:p w14:paraId="60BD540E" w14:textId="77777777" w:rsidR="00FD3926" w:rsidRDefault="00070596" w:rsidP="00A53806">
      <w:pPr>
        <w:pStyle w:val="a4"/>
      </w:pPr>
      <w:bookmarkStart w:id="6" w:name="_Toc94378776"/>
      <w:r>
        <w:lastRenderedPageBreak/>
        <w:t>Κατάλογος</w:t>
      </w:r>
      <w:r w:rsidR="009717E1">
        <w:t xml:space="preserve"> </w:t>
      </w:r>
      <w:r>
        <w:t>Εικόνων</w:t>
      </w:r>
      <w:bookmarkEnd w:id="6"/>
      <w:r w:rsidR="009717E1">
        <w:t xml:space="preserve"> </w:t>
      </w:r>
    </w:p>
    <w:p w14:paraId="5A4E7B58" w14:textId="77777777" w:rsidR="00FD3926" w:rsidRDefault="009717E1">
      <w:pPr>
        <w:pStyle w:val="a3"/>
      </w:pPr>
      <w:r>
        <w:t xml:space="preserve">Προτείνεται να χρησιμοποιείτε την αυτοματοποιημένη εισαγωγή </w:t>
      </w:r>
      <w:r w:rsidR="00926C1A">
        <w:t>Εικόνων</w:t>
      </w:r>
      <w:r>
        <w:t xml:space="preserve"> μέσω του </w:t>
      </w:r>
      <w:r>
        <w:rPr>
          <w:lang w:val="en-US"/>
        </w:rPr>
        <w:t>Insert</w:t>
      </w:r>
      <w:r>
        <w:rPr>
          <w:rFonts w:ascii="Arial Unicode MS" w:hAnsi="Arial Unicode MS"/>
          <w:lang w:val="en-US"/>
        </w:rPr>
        <w:sym w:font="Arial Unicode MS" w:char="F0E0"/>
      </w:r>
      <w:r>
        <w:rPr>
          <w:lang w:val="en-US"/>
        </w:rPr>
        <w:t>Reference</w:t>
      </w:r>
      <w:r>
        <w:rPr>
          <w:rFonts w:ascii="Arial Unicode MS" w:hAnsi="Arial Unicode MS"/>
          <w:lang w:val="en-US"/>
        </w:rPr>
        <w:sym w:font="Arial Unicode MS" w:char="F0E0"/>
      </w:r>
      <w:r>
        <w:rPr>
          <w:lang w:val="en-US"/>
        </w:rPr>
        <w:t>Caption</w:t>
      </w:r>
      <w:r>
        <w:t xml:space="preserve"> όταν βάζετε τη λεζάντα μιας εικόνας στο κείμενο. Έτσι, ο πίνακας εικόνων θα μπορεί να ενημερώνεται αυτόματα με δεξί κλικ πάνω του και </w:t>
      </w:r>
      <w:r>
        <w:rPr>
          <w:lang w:val="en-US"/>
        </w:rPr>
        <w:t>Update</w:t>
      </w:r>
      <w:r>
        <w:t xml:space="preserve"> </w:t>
      </w:r>
      <w:r>
        <w:rPr>
          <w:lang w:val="en-US"/>
        </w:rPr>
        <w:t>Field</w:t>
      </w:r>
      <w:r>
        <w:t>.</w:t>
      </w:r>
    </w:p>
    <w:p w14:paraId="0FDECC24" w14:textId="77777777" w:rsidR="00FD3926" w:rsidRDefault="009717E1">
      <w:pPr>
        <w:pStyle w:val="a3"/>
      </w:pPr>
      <w:r>
        <w:t xml:space="preserve">Για τους χρήστες </w:t>
      </w:r>
      <w:r>
        <w:rPr>
          <w:lang w:val="en-US"/>
        </w:rPr>
        <w:t>pages</w:t>
      </w:r>
      <w:r w:rsidRPr="00B96343">
        <w:t xml:space="preserve"> </w:t>
      </w:r>
      <w:r>
        <w:t>προτείνεται να δημιουργείται πίνακα περιεχομένων που θα έχει εύρος όλο το έγγραφο και χρησιμοποιεί ως στυλ παραγράφων το  στύλ Λεζάντα_Εικόνας.</w:t>
      </w:r>
    </w:p>
    <w:p w14:paraId="714A4D81" w14:textId="77777777" w:rsidR="00FD3926" w:rsidRDefault="009717E1">
      <w:pPr>
        <w:pStyle w:val="a3"/>
      </w:pPr>
      <w:r>
        <w:t>Όταν βάζετε μια εικόνα στο κείμενό σας, θα πρέπει να αναφέρετε οπωσδήποτε από πού την έχετε πάρει, βάζοντας την κατάλληλη αναφορά στη βιβλιογραφία ή κάνοντας άμεση αναφορά ακριβώς δίπλα από την εικόνα.</w:t>
      </w:r>
    </w:p>
    <w:p w14:paraId="4A8C3231" w14:textId="77777777" w:rsidR="00FD3926" w:rsidRDefault="009717E1">
      <w:pPr>
        <w:pStyle w:val="a3"/>
      </w:pPr>
      <w:r>
        <w:t xml:space="preserve">Για την Λεζάντα εικόνας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Λεζάντα</w:t>
      </w:r>
      <w:r w:rsidRPr="00B96343">
        <w:t>_</w:t>
      </w:r>
      <w:r>
        <w:t>Εικόνας</w:t>
      </w:r>
      <w:r w:rsidRPr="00B96343">
        <w:t xml:space="preserve"> </w:t>
      </w:r>
      <w:r>
        <w:t>.</w:t>
      </w:r>
    </w:p>
    <w:p w14:paraId="7F6E6407" w14:textId="77777777" w:rsidR="00FD3926" w:rsidRDefault="009717E1">
      <w:pPr>
        <w:pStyle w:val="a3"/>
      </w:pPr>
      <w:r>
        <w:rPr>
          <w:noProof/>
        </w:rPr>
        <w:drawing>
          <wp:anchor distT="152400" distB="152400" distL="152400" distR="152400" simplePos="0" relativeHeight="251684864" behindDoc="0" locked="0" layoutInCell="1" allowOverlap="1" wp14:anchorId="146E4D2E" wp14:editId="6693A87D">
            <wp:simplePos x="0" y="0"/>
            <wp:positionH relativeFrom="margin">
              <wp:posOffset>1154631</wp:posOffset>
            </wp:positionH>
            <wp:positionV relativeFrom="line">
              <wp:posOffset>441790</wp:posOffset>
            </wp:positionV>
            <wp:extent cx="3798030" cy="1409841"/>
            <wp:effectExtent l="0" t="0" r="0" b="0"/>
            <wp:wrapThrough wrapText="bothSides" distL="152400" distR="152400">
              <wp:wrapPolygon edited="1">
                <wp:start x="675" y="2639"/>
                <wp:lineTo x="675" y="7047"/>
                <wp:lineTo x="567" y="7260"/>
                <wp:lineTo x="539" y="8203"/>
                <wp:lineTo x="729" y="8385"/>
                <wp:lineTo x="729" y="9935"/>
                <wp:lineTo x="515" y="10367"/>
                <wp:lineTo x="594" y="11231"/>
                <wp:lineTo x="862" y="11377"/>
                <wp:lineTo x="995" y="11091"/>
                <wp:lineTo x="995" y="10221"/>
                <wp:lineTo x="729" y="9935"/>
                <wp:lineTo x="729" y="8385"/>
                <wp:lineTo x="835" y="8488"/>
                <wp:lineTo x="995" y="8130"/>
                <wp:lineTo x="1264" y="7984"/>
                <wp:lineTo x="1774" y="9285"/>
                <wp:lineTo x="1666" y="10367"/>
                <wp:lineTo x="1478" y="10367"/>
                <wp:lineTo x="1210" y="10294"/>
                <wp:lineTo x="1183" y="10945"/>
                <wp:lineTo x="1639" y="10872"/>
                <wp:lineTo x="1747" y="11954"/>
                <wp:lineTo x="1345" y="13182"/>
                <wp:lineTo x="1022" y="13328"/>
                <wp:lineTo x="968" y="13037"/>
                <wp:lineTo x="567" y="13037"/>
                <wp:lineTo x="515" y="13833"/>
                <wp:lineTo x="621" y="14192"/>
                <wp:lineTo x="889" y="14265"/>
                <wp:lineTo x="995" y="13906"/>
                <wp:lineTo x="1345" y="13833"/>
                <wp:lineTo x="1853" y="12386"/>
                <wp:lineTo x="2122" y="12751"/>
                <wp:lineTo x="2363" y="12691"/>
                <wp:lineTo x="2363" y="13255"/>
                <wp:lineTo x="1828" y="14769"/>
                <wp:lineTo x="1614" y="14842"/>
                <wp:lineTo x="1587" y="15639"/>
                <wp:lineTo x="1907" y="15712"/>
                <wp:lineTo x="1907" y="15353"/>
                <wp:lineTo x="2095" y="14822"/>
                <wp:lineTo x="2095" y="19470"/>
                <wp:lineTo x="2067" y="20047"/>
                <wp:lineTo x="2257" y="20114"/>
                <wp:lineTo x="2122" y="20047"/>
                <wp:lineTo x="2122" y="19828"/>
                <wp:lineTo x="2257" y="19828"/>
                <wp:lineTo x="2257" y="19537"/>
                <wp:lineTo x="2095" y="19470"/>
                <wp:lineTo x="2095" y="14822"/>
                <wp:lineTo x="2523" y="13614"/>
                <wp:lineTo x="2363" y="13255"/>
                <wp:lineTo x="2363" y="12691"/>
                <wp:lineTo x="2605" y="12631"/>
                <wp:lineTo x="2605" y="13255"/>
                <wp:lineTo x="2605" y="13906"/>
                <wp:lineTo x="2765" y="13979"/>
                <wp:lineTo x="2819" y="13255"/>
                <wp:lineTo x="2765" y="13760"/>
                <wp:lineTo x="2659" y="13833"/>
                <wp:lineTo x="2605" y="13255"/>
                <wp:lineTo x="2605" y="12631"/>
                <wp:lineTo x="2713" y="12605"/>
                <wp:lineTo x="2927" y="12022"/>
                <wp:lineTo x="2927" y="14703"/>
                <wp:lineTo x="2363" y="16217"/>
                <wp:lineTo x="2309" y="17226"/>
                <wp:lineTo x="2203" y="17372"/>
                <wp:lineTo x="2122" y="18168"/>
                <wp:lineTo x="2282" y="18600"/>
                <wp:lineTo x="2363" y="18560"/>
                <wp:lineTo x="2363" y="19470"/>
                <wp:lineTo x="2309" y="19974"/>
                <wp:lineTo x="2390" y="20035"/>
                <wp:lineTo x="2390" y="20047"/>
                <wp:lineTo x="2496" y="20114"/>
                <wp:lineTo x="2390" y="20035"/>
                <wp:lineTo x="2363" y="19610"/>
                <wp:lineTo x="2496" y="19610"/>
                <wp:lineTo x="2363" y="19470"/>
                <wp:lineTo x="2363" y="18560"/>
                <wp:lineTo x="2578" y="18454"/>
                <wp:lineTo x="2578" y="19470"/>
                <wp:lineTo x="2551" y="20047"/>
                <wp:lineTo x="2738" y="20114"/>
                <wp:lineTo x="2605" y="20047"/>
                <wp:lineTo x="2605" y="19828"/>
                <wp:lineTo x="2738" y="19828"/>
                <wp:lineTo x="2738" y="19537"/>
                <wp:lineTo x="2578" y="19470"/>
                <wp:lineTo x="2578" y="18454"/>
                <wp:lineTo x="2659" y="17731"/>
                <wp:lineTo x="2551" y="17372"/>
                <wp:lineTo x="2496" y="16508"/>
                <wp:lineTo x="2927" y="15404"/>
                <wp:lineTo x="2927" y="19470"/>
                <wp:lineTo x="2927" y="19974"/>
                <wp:lineTo x="3004" y="20023"/>
                <wp:lineTo x="3006" y="20047"/>
                <wp:lineTo x="3040" y="20047"/>
                <wp:lineTo x="3004" y="20023"/>
                <wp:lineTo x="2927" y="19470"/>
                <wp:lineTo x="2927" y="15404"/>
                <wp:lineTo x="3061" y="15061"/>
                <wp:lineTo x="2927" y="14703"/>
                <wp:lineTo x="2927" y="12022"/>
                <wp:lineTo x="2952" y="11954"/>
                <wp:lineTo x="3088" y="12258"/>
                <wp:lineTo x="3088" y="13255"/>
                <wp:lineTo x="3088" y="13401"/>
                <wp:lineTo x="3221" y="13474"/>
                <wp:lineTo x="3248" y="13760"/>
                <wp:lineTo x="3115" y="13833"/>
                <wp:lineTo x="3088" y="13401"/>
                <wp:lineTo x="3088" y="13255"/>
                <wp:lineTo x="3034" y="13833"/>
                <wp:lineTo x="3142" y="13865"/>
                <wp:lineTo x="3040" y="20047"/>
                <wp:lineTo x="3142" y="20114"/>
                <wp:lineTo x="3142" y="19470"/>
                <wp:lineTo x="3088" y="20047"/>
                <wp:lineTo x="3040" y="20047"/>
                <wp:lineTo x="3142" y="13865"/>
                <wp:lineTo x="3275" y="13906"/>
                <wp:lineTo x="3275" y="13328"/>
                <wp:lineTo x="3088" y="13255"/>
                <wp:lineTo x="3088" y="12258"/>
                <wp:lineTo x="3275" y="12678"/>
                <wp:lineTo x="3381" y="12694"/>
                <wp:lineTo x="3381" y="17226"/>
                <wp:lineTo x="3275" y="17445"/>
                <wp:lineTo x="3221" y="18241"/>
                <wp:lineTo x="3221" y="19470"/>
                <wp:lineTo x="3194" y="20047"/>
                <wp:lineTo x="3408" y="20114"/>
                <wp:lineTo x="3408" y="19537"/>
                <wp:lineTo x="3356" y="19518"/>
                <wp:lineTo x="3356" y="19537"/>
                <wp:lineTo x="3356" y="19974"/>
                <wp:lineTo x="3248" y="20047"/>
                <wp:lineTo x="3248" y="19610"/>
                <wp:lineTo x="3356" y="19537"/>
                <wp:lineTo x="3356" y="19518"/>
                <wp:lineTo x="3221" y="19470"/>
                <wp:lineTo x="3221" y="18241"/>
                <wp:lineTo x="3435" y="18673"/>
                <wp:lineTo x="3462" y="18633"/>
                <wp:lineTo x="3462" y="19470"/>
                <wp:lineTo x="3517" y="20114"/>
                <wp:lineTo x="3598" y="20114"/>
                <wp:lineTo x="3623" y="19695"/>
                <wp:lineTo x="3571" y="19901"/>
                <wp:lineTo x="3462" y="19470"/>
                <wp:lineTo x="3462" y="18633"/>
                <wp:lineTo x="3677" y="18319"/>
                <wp:lineTo x="3623" y="19695"/>
                <wp:lineTo x="3677" y="20114"/>
                <wp:lineTo x="3758" y="20114"/>
                <wp:lineTo x="3812" y="19470"/>
                <wp:lineTo x="3731" y="19828"/>
                <wp:lineTo x="3677" y="19470"/>
                <wp:lineTo x="3623" y="19683"/>
                <wp:lineTo x="3623" y="19695"/>
                <wp:lineTo x="3677" y="18319"/>
                <wp:lineTo x="3731" y="18241"/>
                <wp:lineTo x="3650" y="17372"/>
                <wp:lineTo x="3381" y="17226"/>
                <wp:lineTo x="3381" y="12694"/>
                <wp:lineTo x="3435" y="12702"/>
                <wp:lineTo x="3435" y="16217"/>
                <wp:lineTo x="3408" y="16721"/>
                <wp:lineTo x="3571" y="16508"/>
                <wp:lineTo x="3435" y="16217"/>
                <wp:lineTo x="3435" y="12702"/>
                <wp:lineTo x="3489" y="12710"/>
                <wp:lineTo x="3489" y="13255"/>
                <wp:lineTo x="3571" y="13906"/>
                <wp:lineTo x="3650" y="13547"/>
                <wp:lineTo x="3731" y="13979"/>
                <wp:lineTo x="3837" y="13255"/>
                <wp:lineTo x="3758" y="13547"/>
                <wp:lineTo x="3704" y="13255"/>
                <wp:lineTo x="3598" y="13547"/>
                <wp:lineTo x="3489" y="13255"/>
                <wp:lineTo x="3489" y="12710"/>
                <wp:lineTo x="3758" y="12751"/>
                <wp:lineTo x="3864" y="12584"/>
                <wp:lineTo x="3864" y="19470"/>
                <wp:lineTo x="3864" y="20114"/>
                <wp:lineTo x="3918" y="19610"/>
                <wp:lineTo x="4027" y="19610"/>
                <wp:lineTo x="4027" y="20114"/>
                <wp:lineTo x="4133" y="19537"/>
                <wp:lineTo x="4187" y="20114"/>
                <wp:lineTo x="4214" y="19537"/>
                <wp:lineTo x="3864" y="19470"/>
                <wp:lineTo x="3864" y="12584"/>
                <wp:lineTo x="3972" y="12414"/>
                <wp:lineTo x="3972" y="14703"/>
                <wp:lineTo x="3891" y="15134"/>
                <wp:lineTo x="4401" y="16436"/>
                <wp:lineTo x="4455" y="17226"/>
                <wp:lineTo x="4374" y="17372"/>
                <wp:lineTo x="4266" y="18095"/>
                <wp:lineTo x="4428" y="18600"/>
                <wp:lineTo x="4455" y="18587"/>
                <wp:lineTo x="4455" y="19470"/>
                <wp:lineTo x="4455" y="19610"/>
                <wp:lineTo x="4562" y="19683"/>
                <wp:lineTo x="4589" y="19901"/>
                <wp:lineTo x="4480" y="20047"/>
                <wp:lineTo x="4455" y="19610"/>
                <wp:lineTo x="4455" y="19470"/>
                <wp:lineTo x="4401" y="20047"/>
                <wp:lineTo x="4589" y="20187"/>
                <wp:lineTo x="4428" y="20333"/>
                <wp:lineTo x="4589" y="20406"/>
                <wp:lineTo x="4616" y="19470"/>
                <wp:lineTo x="4455" y="19470"/>
                <wp:lineTo x="4455" y="18587"/>
                <wp:lineTo x="4697" y="18477"/>
                <wp:lineTo x="4697" y="19470"/>
                <wp:lineTo x="4697" y="20114"/>
                <wp:lineTo x="4749" y="19610"/>
                <wp:lineTo x="4830" y="19610"/>
                <wp:lineTo x="4697" y="19470"/>
                <wp:lineTo x="4697" y="18477"/>
                <wp:lineTo x="4749" y="18454"/>
                <wp:lineTo x="4803" y="17664"/>
                <wp:lineTo x="4697" y="17372"/>
                <wp:lineTo x="4643" y="16363"/>
                <wp:lineTo x="3972" y="14703"/>
                <wp:lineTo x="3972" y="12414"/>
                <wp:lineTo x="4051" y="12290"/>
                <wp:lineTo x="4051" y="13255"/>
                <wp:lineTo x="4051" y="13979"/>
                <wp:lineTo x="4106" y="13547"/>
                <wp:lineTo x="4187" y="13906"/>
                <wp:lineTo x="4241" y="13614"/>
                <wp:lineTo x="4293" y="13979"/>
                <wp:lineTo x="4320" y="13328"/>
                <wp:lineTo x="4214" y="13547"/>
                <wp:lineTo x="4160" y="13328"/>
                <wp:lineTo x="4051" y="13255"/>
                <wp:lineTo x="4051" y="12290"/>
                <wp:lineTo x="4079" y="12246"/>
                <wp:lineTo x="4241" y="12459"/>
                <wp:lineTo x="4507" y="12682"/>
                <wp:lineTo x="4507" y="13255"/>
                <wp:lineTo x="4428" y="13687"/>
                <wp:lineTo x="4990" y="15134"/>
                <wp:lineTo x="4990" y="15639"/>
                <wp:lineTo x="5286" y="15785"/>
                <wp:lineTo x="5340" y="14915"/>
                <wp:lineTo x="5205" y="14915"/>
                <wp:lineTo x="4507" y="13255"/>
                <wp:lineTo x="4507" y="12682"/>
                <wp:lineTo x="4589" y="12751"/>
                <wp:lineTo x="5126" y="12532"/>
                <wp:lineTo x="5528" y="13687"/>
                <wp:lineTo x="5902" y="13833"/>
                <wp:lineTo x="5929" y="14052"/>
                <wp:lineTo x="6198" y="14338"/>
                <wp:lineTo x="6412" y="13906"/>
                <wp:lineTo x="6358" y="13037"/>
                <wp:lineTo x="6063" y="12897"/>
                <wp:lineTo x="5956" y="13182"/>
                <wp:lineTo x="5634" y="13328"/>
                <wp:lineTo x="5286" y="12386"/>
                <wp:lineTo x="5259" y="12027"/>
                <wp:lineTo x="5151" y="11668"/>
                <wp:lineTo x="4936" y="12100"/>
                <wp:lineTo x="4480" y="12246"/>
                <wp:lineTo x="4320" y="11954"/>
                <wp:lineTo x="4160" y="10872"/>
                <wp:lineTo x="5769" y="10945"/>
                <wp:lineTo x="5742" y="10294"/>
                <wp:lineTo x="5313" y="10440"/>
                <wp:lineTo x="5178" y="9425"/>
                <wp:lineTo x="5607" y="8130"/>
                <wp:lineTo x="5902" y="7984"/>
                <wp:lineTo x="5929" y="8203"/>
                <wp:lineTo x="6117" y="8384"/>
                <wp:lineTo x="6117" y="9935"/>
                <wp:lineTo x="5956" y="10148"/>
                <wp:lineTo x="5902" y="11018"/>
                <wp:lineTo x="6063" y="11377"/>
                <wp:lineTo x="6358" y="11164"/>
                <wp:lineTo x="6385" y="10221"/>
                <wp:lineTo x="6117" y="9935"/>
                <wp:lineTo x="6117" y="8384"/>
                <wp:lineTo x="6225" y="8488"/>
                <wp:lineTo x="6412" y="8057"/>
                <wp:lineTo x="6331" y="7187"/>
                <wp:lineTo x="6063" y="7047"/>
                <wp:lineTo x="5956" y="7333"/>
                <wp:lineTo x="5607" y="7479"/>
                <wp:lineTo x="5099" y="8847"/>
                <wp:lineTo x="4911" y="8847"/>
                <wp:lineTo x="4803" y="8832"/>
                <wp:lineTo x="4803" y="9358"/>
                <wp:lineTo x="4963" y="9571"/>
                <wp:lineTo x="5072" y="10440"/>
                <wp:lineTo x="4187" y="10440"/>
                <wp:lineTo x="4187" y="10148"/>
                <wp:lineTo x="4374" y="9425"/>
                <wp:lineTo x="4803" y="9358"/>
                <wp:lineTo x="4803" y="8832"/>
                <wp:lineTo x="4401" y="8780"/>
                <wp:lineTo x="4106" y="9358"/>
                <wp:lineTo x="3837" y="8847"/>
                <wp:lineTo x="3704" y="8847"/>
                <wp:lineTo x="3704" y="9358"/>
                <wp:lineTo x="3864" y="9644"/>
                <wp:lineTo x="4051" y="9644"/>
                <wp:lineTo x="3972" y="10367"/>
                <wp:lineTo x="4027" y="11808"/>
                <wp:lineTo x="3972" y="11808"/>
                <wp:lineTo x="3837" y="12100"/>
                <wp:lineTo x="3408" y="12246"/>
                <wp:lineTo x="3142" y="11595"/>
                <wp:lineTo x="3088" y="10221"/>
                <wp:lineTo x="3302" y="9425"/>
                <wp:lineTo x="3704" y="9358"/>
                <wp:lineTo x="3704" y="8847"/>
                <wp:lineTo x="3275" y="8847"/>
                <wp:lineTo x="2952" y="9644"/>
                <wp:lineTo x="2713" y="8993"/>
                <wp:lineTo x="2496" y="8864"/>
                <wp:lineTo x="2496" y="9358"/>
                <wp:lineTo x="2659" y="9571"/>
                <wp:lineTo x="2792" y="10367"/>
                <wp:lineTo x="1880" y="10440"/>
                <wp:lineTo x="2067" y="9425"/>
                <wp:lineTo x="2496" y="9358"/>
                <wp:lineTo x="2496" y="8864"/>
                <wp:lineTo x="2230" y="8707"/>
                <wp:lineTo x="1961" y="9066"/>
                <wp:lineTo x="1853" y="8789"/>
                <wp:lineTo x="1853" y="10872"/>
                <wp:lineTo x="2873" y="10945"/>
                <wp:lineTo x="2927" y="11741"/>
                <wp:lineTo x="2846" y="11668"/>
                <wp:lineTo x="2632" y="12100"/>
                <wp:lineTo x="2176" y="12246"/>
                <wp:lineTo x="2016" y="11954"/>
                <wp:lineTo x="1853" y="10872"/>
                <wp:lineTo x="1853" y="8789"/>
                <wp:lineTo x="1424" y="7692"/>
                <wp:lineTo x="1022" y="7479"/>
                <wp:lineTo x="943" y="7187"/>
                <wp:lineTo x="675" y="7047"/>
                <wp:lineTo x="675" y="2639"/>
                <wp:lineTo x="1693" y="2639"/>
                <wp:lineTo x="1693" y="5527"/>
                <wp:lineTo x="1614" y="5600"/>
                <wp:lineTo x="1587" y="6397"/>
                <wp:lineTo x="1747" y="6464"/>
                <wp:lineTo x="2336" y="7984"/>
                <wp:lineTo x="2496" y="7838"/>
                <wp:lineTo x="1961" y="6251"/>
                <wp:lineTo x="1934" y="5673"/>
                <wp:lineTo x="1693" y="5527"/>
                <wp:lineTo x="1693" y="2639"/>
                <wp:lineTo x="2336" y="2639"/>
                <wp:lineTo x="2203" y="2858"/>
                <wp:lineTo x="2122" y="3575"/>
                <wp:lineTo x="2282" y="4013"/>
                <wp:lineTo x="2309" y="5022"/>
                <wp:lineTo x="2900" y="6537"/>
                <wp:lineTo x="3034" y="6324"/>
                <wp:lineTo x="2551" y="4950"/>
                <wp:lineTo x="2496" y="4013"/>
                <wp:lineTo x="2605" y="3867"/>
                <wp:lineTo x="2605" y="2925"/>
                <wp:lineTo x="2336" y="2639"/>
                <wp:lineTo x="3408" y="2639"/>
                <wp:lineTo x="3356" y="2712"/>
                <wp:lineTo x="3194" y="3290"/>
                <wp:lineTo x="3356" y="4080"/>
                <wp:lineTo x="3435" y="4027"/>
                <wp:lineTo x="3435" y="4591"/>
                <wp:lineTo x="3381" y="4950"/>
                <wp:lineTo x="3517" y="5095"/>
                <wp:lineTo x="3571" y="4731"/>
                <wp:lineTo x="3435" y="4591"/>
                <wp:lineTo x="3435" y="4027"/>
                <wp:lineTo x="3677" y="3867"/>
                <wp:lineTo x="3677" y="2858"/>
                <wp:lineTo x="3408" y="2639"/>
                <wp:lineTo x="4480" y="2639"/>
                <wp:lineTo x="4320" y="2925"/>
                <wp:lineTo x="4293" y="3721"/>
                <wp:lineTo x="4428" y="4013"/>
                <wp:lineTo x="4455" y="4731"/>
                <wp:lineTo x="3945" y="6105"/>
                <wp:lineTo x="4000" y="6537"/>
                <wp:lineTo x="4589" y="5095"/>
                <wp:lineTo x="4643" y="4080"/>
                <wp:lineTo x="4749" y="3867"/>
                <wp:lineTo x="4749" y="2858"/>
                <wp:lineTo x="4480" y="2639"/>
                <wp:lineTo x="5099" y="2639"/>
                <wp:lineTo x="5099" y="5527"/>
                <wp:lineTo x="5018" y="5600"/>
                <wp:lineTo x="5018" y="6032"/>
                <wp:lineTo x="4455" y="7625"/>
                <wp:lineTo x="4534" y="7984"/>
                <wp:lineTo x="5072" y="6609"/>
                <wp:lineTo x="5313" y="6537"/>
                <wp:lineTo x="5340" y="5673"/>
                <wp:lineTo x="5099" y="5527"/>
                <wp:lineTo x="5099" y="2639"/>
                <wp:lineTo x="6920" y="2639"/>
                <wp:lineTo x="6920" y="5022"/>
                <wp:lineTo x="6895" y="6464"/>
                <wp:lineTo x="6920" y="6464"/>
                <wp:lineTo x="6920" y="7552"/>
                <wp:lineTo x="6920" y="8847"/>
                <wp:lineTo x="6974" y="8858"/>
                <wp:lineTo x="6974" y="10075"/>
                <wp:lineTo x="6920" y="10148"/>
                <wp:lineTo x="6895" y="10726"/>
                <wp:lineTo x="7162" y="10872"/>
                <wp:lineTo x="7162" y="11304"/>
                <wp:lineTo x="6895" y="11304"/>
                <wp:lineTo x="6895" y="11523"/>
                <wp:lineTo x="6920" y="11517"/>
                <wp:lineTo x="6920" y="12605"/>
                <wp:lineTo x="6895" y="14052"/>
                <wp:lineTo x="6974" y="14037"/>
                <wp:lineTo x="6974" y="15134"/>
                <wp:lineTo x="6974" y="15998"/>
                <wp:lineTo x="7056" y="15998"/>
                <wp:lineTo x="7162" y="16290"/>
                <wp:lineTo x="7001" y="16436"/>
                <wp:lineTo x="6974" y="15998"/>
                <wp:lineTo x="6974" y="15134"/>
                <wp:lineTo x="6920" y="15858"/>
                <wp:lineTo x="6895" y="16508"/>
                <wp:lineTo x="7349" y="16575"/>
                <wp:lineTo x="7297" y="16436"/>
                <wp:lineTo x="7297" y="15931"/>
                <wp:lineTo x="7216" y="15931"/>
                <wp:lineTo x="7216" y="16144"/>
                <wp:lineTo x="7110" y="15858"/>
                <wp:lineTo x="7029" y="15280"/>
                <wp:lineTo x="7135" y="15353"/>
                <wp:lineTo x="7189" y="15134"/>
                <wp:lineTo x="6974" y="15134"/>
                <wp:lineTo x="6974" y="14037"/>
                <wp:lineTo x="7297" y="13979"/>
                <wp:lineTo x="7324" y="12751"/>
                <wp:lineTo x="7001" y="12634"/>
                <wp:lineTo x="7001" y="12824"/>
                <wp:lineTo x="7216" y="12897"/>
                <wp:lineTo x="7243" y="13760"/>
                <wp:lineTo x="7001" y="13906"/>
                <wp:lineTo x="7001" y="12824"/>
                <wp:lineTo x="7001" y="12634"/>
                <wp:lineTo x="6920" y="12605"/>
                <wp:lineTo x="6920" y="11517"/>
                <wp:lineTo x="7243" y="11450"/>
                <wp:lineTo x="7243" y="10799"/>
                <wp:lineTo x="6974" y="10653"/>
                <wp:lineTo x="6974" y="10294"/>
                <wp:lineTo x="7243" y="10221"/>
                <wp:lineTo x="6974" y="10075"/>
                <wp:lineTo x="6974" y="8858"/>
                <wp:lineTo x="7270" y="8920"/>
                <wp:lineTo x="7324" y="7552"/>
                <wp:lineTo x="7243" y="7552"/>
                <wp:lineTo x="7243" y="8707"/>
                <wp:lineTo x="7056" y="8847"/>
                <wp:lineTo x="7001" y="7625"/>
                <wp:lineTo x="6920" y="7552"/>
                <wp:lineTo x="6920" y="6464"/>
                <wp:lineTo x="7001" y="6464"/>
                <wp:lineTo x="7001" y="5819"/>
                <wp:lineTo x="7270" y="5819"/>
                <wp:lineTo x="7270" y="6464"/>
                <wp:lineTo x="7349" y="6464"/>
                <wp:lineTo x="7349" y="5022"/>
                <wp:lineTo x="7270" y="5022"/>
                <wp:lineTo x="7270" y="5600"/>
                <wp:lineTo x="7001" y="5673"/>
                <wp:lineTo x="7001" y="5022"/>
                <wp:lineTo x="6920" y="5022"/>
                <wp:lineTo x="6920" y="2639"/>
                <wp:lineTo x="7457" y="2639"/>
                <wp:lineTo x="7457" y="7552"/>
                <wp:lineTo x="7457" y="8993"/>
                <wp:lineTo x="7457" y="10075"/>
                <wp:lineTo x="7403" y="10148"/>
                <wp:lineTo x="7376" y="11377"/>
                <wp:lineTo x="7457" y="11410"/>
                <wp:lineTo x="7457" y="12605"/>
                <wp:lineTo x="7457" y="14052"/>
                <wp:lineTo x="7699" y="14052"/>
                <wp:lineTo x="7699" y="15134"/>
                <wp:lineTo x="7645" y="15207"/>
                <wp:lineTo x="7591" y="16436"/>
                <wp:lineTo x="7968" y="16575"/>
                <wp:lineTo x="7968" y="16363"/>
                <wp:lineTo x="7699" y="16363"/>
                <wp:lineTo x="7672" y="15420"/>
                <wp:lineTo x="7968" y="15207"/>
                <wp:lineTo x="7699" y="15134"/>
                <wp:lineTo x="7699" y="14052"/>
                <wp:lineTo x="7832" y="14052"/>
                <wp:lineTo x="7539" y="13906"/>
                <wp:lineTo x="7539" y="13401"/>
                <wp:lineTo x="7780" y="13401"/>
                <wp:lineTo x="7539" y="13255"/>
                <wp:lineTo x="7539" y="12824"/>
                <wp:lineTo x="7805" y="12824"/>
                <wp:lineTo x="7805" y="12605"/>
                <wp:lineTo x="7457" y="12605"/>
                <wp:lineTo x="7457" y="11410"/>
                <wp:lineTo x="7726" y="11523"/>
                <wp:lineTo x="7726" y="11304"/>
                <wp:lineTo x="7457" y="11304"/>
                <wp:lineTo x="7430" y="10367"/>
                <wp:lineTo x="7726" y="10148"/>
                <wp:lineTo x="7457" y="10075"/>
                <wp:lineTo x="7457" y="8993"/>
                <wp:lineTo x="7539" y="8993"/>
                <wp:lineTo x="7539" y="7984"/>
                <wp:lineTo x="7753" y="8847"/>
                <wp:lineTo x="7832" y="8919"/>
                <wp:lineTo x="7832" y="10075"/>
                <wp:lineTo x="7805" y="11523"/>
                <wp:lineTo x="7913" y="11523"/>
                <wp:lineTo x="7913" y="12605"/>
                <wp:lineTo x="7913" y="14052"/>
                <wp:lineTo x="7995" y="14052"/>
                <wp:lineTo x="7995" y="13547"/>
                <wp:lineTo x="8155" y="13498"/>
                <wp:lineTo x="8155" y="15134"/>
                <wp:lineTo x="8101" y="15207"/>
                <wp:lineTo x="8047" y="16436"/>
                <wp:lineTo x="8448" y="16508"/>
                <wp:lineTo x="8475" y="15280"/>
                <wp:lineTo x="8342" y="15219"/>
                <wp:lineTo x="8342" y="15353"/>
                <wp:lineTo x="8396" y="16363"/>
                <wp:lineTo x="8182" y="16436"/>
                <wp:lineTo x="8128" y="15420"/>
                <wp:lineTo x="8342" y="15353"/>
                <wp:lineTo x="8342" y="15219"/>
                <wp:lineTo x="8155" y="15134"/>
                <wp:lineTo x="8155" y="13498"/>
                <wp:lineTo x="8234" y="13474"/>
                <wp:lineTo x="8261" y="12678"/>
                <wp:lineTo x="7995" y="12622"/>
                <wp:lineTo x="7995" y="12824"/>
                <wp:lineTo x="8128" y="12824"/>
                <wp:lineTo x="8209" y="13182"/>
                <wp:lineTo x="8019" y="13401"/>
                <wp:lineTo x="7995" y="12824"/>
                <wp:lineTo x="7995" y="12622"/>
                <wp:lineTo x="7913" y="12605"/>
                <wp:lineTo x="7913" y="11523"/>
                <wp:lineTo x="7913" y="10872"/>
                <wp:lineTo x="8182" y="10872"/>
                <wp:lineTo x="8182" y="11523"/>
                <wp:lineTo x="8261" y="11523"/>
                <wp:lineTo x="8261" y="10075"/>
                <wp:lineTo x="8182" y="10075"/>
                <wp:lineTo x="8182" y="10653"/>
                <wp:lineTo x="7913" y="10726"/>
                <wp:lineTo x="7913" y="10075"/>
                <wp:lineTo x="7832" y="10075"/>
                <wp:lineTo x="7832" y="8919"/>
                <wp:lineTo x="7913" y="8993"/>
                <wp:lineTo x="7913" y="7552"/>
                <wp:lineTo x="7832" y="7552"/>
                <wp:lineTo x="7832" y="8634"/>
                <wp:lineTo x="7591" y="7692"/>
                <wp:lineTo x="7457" y="7552"/>
                <wp:lineTo x="7457" y="2639"/>
                <wp:lineTo x="7485" y="2639"/>
                <wp:lineTo x="7485" y="5022"/>
                <wp:lineTo x="7485" y="6464"/>
                <wp:lineTo x="7832" y="6464"/>
                <wp:lineTo x="7564" y="6324"/>
                <wp:lineTo x="7564" y="5819"/>
                <wp:lineTo x="7805" y="5819"/>
                <wp:lineTo x="7564" y="5673"/>
                <wp:lineTo x="7564" y="5241"/>
                <wp:lineTo x="7832" y="5241"/>
                <wp:lineTo x="7832" y="5022"/>
                <wp:lineTo x="7485" y="5022"/>
                <wp:lineTo x="7485" y="2639"/>
                <wp:lineTo x="7940" y="2639"/>
                <wp:lineTo x="7940" y="5022"/>
                <wp:lineTo x="7940" y="6464"/>
                <wp:lineTo x="8209" y="6464"/>
                <wp:lineTo x="8209" y="7552"/>
                <wp:lineTo x="8369" y="8920"/>
                <wp:lineTo x="8475" y="8978"/>
                <wp:lineTo x="8475" y="10075"/>
                <wp:lineTo x="8475" y="10294"/>
                <wp:lineTo x="8665" y="10294"/>
                <wp:lineTo x="8717" y="10294"/>
                <wp:lineTo x="8717" y="11304"/>
                <wp:lineTo x="8475" y="11304"/>
                <wp:lineTo x="8475" y="10294"/>
                <wp:lineTo x="8475" y="10075"/>
                <wp:lineTo x="8423" y="10148"/>
                <wp:lineTo x="8396" y="11377"/>
                <wp:lineTo x="8530" y="11403"/>
                <wp:lineTo x="8530" y="12605"/>
                <wp:lineTo x="8342" y="13979"/>
                <wp:lineTo x="8423" y="14052"/>
                <wp:lineTo x="8448" y="13687"/>
                <wp:lineTo x="8611" y="13637"/>
                <wp:lineTo x="8611" y="15134"/>
                <wp:lineTo x="8611" y="16575"/>
                <wp:lineTo x="8690" y="16575"/>
                <wp:lineTo x="8690" y="15566"/>
                <wp:lineTo x="8825" y="16508"/>
                <wp:lineTo x="8931" y="16575"/>
                <wp:lineTo x="9067" y="15712"/>
                <wp:lineTo x="9094" y="16575"/>
                <wp:lineTo x="9173" y="16575"/>
                <wp:lineTo x="9173" y="15134"/>
                <wp:lineTo x="9040" y="15134"/>
                <wp:lineTo x="8904" y="16071"/>
                <wp:lineTo x="8744" y="15207"/>
                <wp:lineTo x="8611" y="15134"/>
                <wp:lineTo x="8611" y="13637"/>
                <wp:lineTo x="8690" y="13614"/>
                <wp:lineTo x="8717" y="13979"/>
                <wp:lineTo x="8825" y="14052"/>
                <wp:lineTo x="8665" y="12751"/>
                <wp:lineTo x="8584" y="12663"/>
                <wp:lineTo x="8584" y="12970"/>
                <wp:lineTo x="8638" y="13474"/>
                <wp:lineTo x="8502" y="13474"/>
                <wp:lineTo x="8584" y="12970"/>
                <wp:lineTo x="8584" y="12663"/>
                <wp:lineTo x="8530" y="12605"/>
                <wp:lineTo x="8530" y="11403"/>
                <wp:lineTo x="8771" y="11450"/>
                <wp:lineTo x="8798" y="10221"/>
                <wp:lineTo x="8475" y="10075"/>
                <wp:lineTo x="8475" y="8978"/>
                <wp:lineTo x="8502" y="8993"/>
                <wp:lineTo x="8690" y="7552"/>
                <wp:lineTo x="8611" y="7552"/>
                <wp:lineTo x="8448" y="8634"/>
                <wp:lineTo x="8315" y="7692"/>
                <wp:lineTo x="8209" y="7552"/>
                <wp:lineTo x="8209" y="6464"/>
                <wp:lineTo x="8288" y="6464"/>
                <wp:lineTo x="8047" y="6324"/>
                <wp:lineTo x="8019" y="5022"/>
                <wp:lineTo x="7940" y="5022"/>
                <wp:lineTo x="7940" y="2639"/>
                <wp:lineTo x="8369" y="2639"/>
                <wp:lineTo x="8369" y="5022"/>
                <wp:lineTo x="8369" y="6464"/>
                <wp:lineTo x="8690" y="6464"/>
                <wp:lineTo x="8448" y="6324"/>
                <wp:lineTo x="8448" y="5022"/>
                <wp:lineTo x="8369" y="5022"/>
                <wp:lineTo x="8369" y="2639"/>
                <wp:lineTo x="8771" y="2639"/>
                <wp:lineTo x="8771" y="5022"/>
                <wp:lineTo x="8771" y="6464"/>
                <wp:lineTo x="8771" y="7552"/>
                <wp:lineTo x="8771" y="8993"/>
                <wp:lineTo x="8904" y="8993"/>
                <wp:lineTo x="8904" y="12605"/>
                <wp:lineTo x="8904" y="14052"/>
                <wp:lineTo x="8985" y="14052"/>
                <wp:lineTo x="8985" y="13474"/>
                <wp:lineTo x="9067" y="13474"/>
                <wp:lineTo x="9146" y="13906"/>
                <wp:lineTo x="9308" y="14052"/>
                <wp:lineTo x="9308" y="15134"/>
                <wp:lineTo x="9308" y="16575"/>
                <wp:lineTo x="9387" y="16575"/>
                <wp:lineTo x="9387" y="16071"/>
                <wp:lineTo x="9629" y="15998"/>
                <wp:lineTo x="9656" y="15280"/>
                <wp:lineTo x="9387" y="15167"/>
                <wp:lineTo x="9387" y="15280"/>
                <wp:lineTo x="9523" y="15353"/>
                <wp:lineTo x="9575" y="15785"/>
                <wp:lineTo x="9387" y="15931"/>
                <wp:lineTo x="9387" y="15280"/>
                <wp:lineTo x="9387" y="15167"/>
                <wp:lineTo x="9308" y="15134"/>
                <wp:lineTo x="9308" y="14052"/>
                <wp:lineTo x="9173" y="13474"/>
                <wp:lineTo x="9227" y="13401"/>
                <wp:lineTo x="9281" y="12751"/>
                <wp:lineTo x="8985" y="12636"/>
                <wp:lineTo x="8985" y="12824"/>
                <wp:lineTo x="9119" y="12824"/>
                <wp:lineTo x="9200" y="13110"/>
                <wp:lineTo x="8985" y="13255"/>
                <wp:lineTo x="8985" y="12824"/>
                <wp:lineTo x="8985" y="12636"/>
                <wp:lineTo x="8904" y="12605"/>
                <wp:lineTo x="8904" y="8993"/>
                <wp:lineTo x="9013" y="8993"/>
                <wp:lineTo x="9013" y="10075"/>
                <wp:lineTo x="9013" y="10294"/>
                <wp:lineTo x="9200" y="10294"/>
                <wp:lineTo x="9254" y="10294"/>
                <wp:lineTo x="9281" y="11231"/>
                <wp:lineTo x="9067" y="11377"/>
                <wp:lineTo x="9013" y="10294"/>
                <wp:lineTo x="9013" y="10075"/>
                <wp:lineTo x="8958" y="10148"/>
                <wp:lineTo x="8931" y="11377"/>
                <wp:lineTo x="9308" y="11450"/>
                <wp:lineTo x="9333" y="10221"/>
                <wp:lineTo x="9013" y="10075"/>
                <wp:lineTo x="9013" y="8993"/>
                <wp:lineTo x="9146" y="8993"/>
                <wp:lineTo x="8879" y="8847"/>
                <wp:lineTo x="8852" y="8342"/>
                <wp:lineTo x="9094" y="8342"/>
                <wp:lineTo x="8879" y="8203"/>
                <wp:lineTo x="8852" y="7765"/>
                <wp:lineTo x="9119" y="7765"/>
                <wp:lineTo x="9119" y="7552"/>
                <wp:lineTo x="8771" y="7552"/>
                <wp:lineTo x="8771" y="6464"/>
                <wp:lineTo x="9146" y="6464"/>
                <wp:lineTo x="8879" y="6324"/>
                <wp:lineTo x="8852" y="5819"/>
                <wp:lineTo x="9119" y="5819"/>
                <wp:lineTo x="8879" y="5673"/>
                <wp:lineTo x="8852" y="5241"/>
                <wp:lineTo x="9146" y="5168"/>
                <wp:lineTo x="8771" y="5022"/>
                <wp:lineTo x="8771" y="2639"/>
                <wp:lineTo x="9227" y="2639"/>
                <wp:lineTo x="9227" y="7552"/>
                <wp:lineTo x="9227" y="8993"/>
                <wp:lineTo x="9333" y="8993"/>
                <wp:lineTo x="9333" y="8415"/>
                <wp:lineTo x="9360" y="8415"/>
                <wp:lineTo x="9360" y="12605"/>
                <wp:lineTo x="9360" y="12678"/>
                <wp:lineTo x="9523" y="12824"/>
                <wp:lineTo x="9523" y="14052"/>
                <wp:lineTo x="9602" y="14052"/>
                <wp:lineTo x="9602" y="12824"/>
                <wp:lineTo x="9764" y="12760"/>
                <wp:lineTo x="9764" y="15134"/>
                <wp:lineTo x="9764" y="16436"/>
                <wp:lineTo x="10139" y="16508"/>
                <wp:lineTo x="10166" y="15134"/>
                <wp:lineTo x="10085" y="15134"/>
                <wp:lineTo x="10085" y="16290"/>
                <wp:lineTo x="9897" y="16436"/>
                <wp:lineTo x="9843" y="15134"/>
                <wp:lineTo x="9764" y="15134"/>
                <wp:lineTo x="9764" y="12760"/>
                <wp:lineTo x="9789" y="12751"/>
                <wp:lineTo x="9360" y="12605"/>
                <wp:lineTo x="9360" y="8415"/>
                <wp:lineTo x="9414" y="8415"/>
                <wp:lineTo x="9496" y="8847"/>
                <wp:lineTo x="9496" y="10075"/>
                <wp:lineTo x="9468" y="11523"/>
                <wp:lineTo x="9816" y="11523"/>
                <wp:lineTo x="9575" y="11377"/>
                <wp:lineTo x="9575" y="10075"/>
                <wp:lineTo x="9496" y="10075"/>
                <wp:lineTo x="9496" y="8847"/>
                <wp:lineTo x="9629" y="8993"/>
                <wp:lineTo x="9496" y="8488"/>
                <wp:lineTo x="9575" y="8342"/>
                <wp:lineTo x="9602" y="7692"/>
                <wp:lineTo x="9333" y="7591"/>
                <wp:lineTo x="9333" y="7692"/>
                <wp:lineTo x="9441" y="7765"/>
                <wp:lineTo x="9523" y="7765"/>
                <wp:lineTo x="9523" y="8130"/>
                <wp:lineTo x="9333" y="8203"/>
                <wp:lineTo x="9333" y="7692"/>
                <wp:lineTo x="9333" y="7591"/>
                <wp:lineTo x="9227" y="7552"/>
                <wp:lineTo x="9227" y="2639"/>
                <wp:lineTo x="9254" y="2639"/>
                <wp:lineTo x="9254" y="5022"/>
                <wp:lineTo x="9254" y="6464"/>
                <wp:lineTo x="9333" y="6464"/>
                <wp:lineTo x="9333" y="5454"/>
                <wp:lineTo x="9547" y="6324"/>
                <wp:lineTo x="9710" y="6464"/>
                <wp:lineTo x="9710" y="5022"/>
                <wp:lineTo x="9629" y="5022"/>
                <wp:lineTo x="9629" y="6105"/>
                <wp:lineTo x="9387" y="5168"/>
                <wp:lineTo x="9254" y="5022"/>
                <wp:lineTo x="9254" y="2639"/>
                <wp:lineTo x="9789" y="2639"/>
                <wp:lineTo x="9789" y="7552"/>
                <wp:lineTo x="9737" y="7625"/>
                <wp:lineTo x="9710" y="8203"/>
                <wp:lineTo x="9979" y="8342"/>
                <wp:lineTo x="10003" y="8707"/>
                <wp:lineTo x="9710" y="8780"/>
                <wp:lineTo x="9710" y="8993"/>
                <wp:lineTo x="9870" y="8959"/>
                <wp:lineTo x="9870" y="12605"/>
                <wp:lineTo x="9870" y="14052"/>
                <wp:lineTo x="9952" y="14052"/>
                <wp:lineTo x="9952" y="13037"/>
                <wp:lineTo x="10085" y="13979"/>
                <wp:lineTo x="10193" y="14052"/>
                <wp:lineTo x="10245" y="13711"/>
                <wp:lineTo x="10245" y="15134"/>
                <wp:lineTo x="10245" y="15353"/>
                <wp:lineTo x="10432" y="15353"/>
                <wp:lineTo x="10432" y="16575"/>
                <wp:lineTo x="10514" y="16575"/>
                <wp:lineTo x="10514" y="15353"/>
                <wp:lineTo x="10674" y="15280"/>
                <wp:lineTo x="10245" y="15134"/>
                <wp:lineTo x="10245" y="13711"/>
                <wp:lineTo x="10326" y="13182"/>
                <wp:lineTo x="10353" y="14052"/>
                <wp:lineTo x="10432" y="14052"/>
                <wp:lineTo x="10432" y="12605"/>
                <wp:lineTo x="10299" y="12605"/>
                <wp:lineTo x="10166" y="13614"/>
                <wp:lineTo x="10003" y="12605"/>
                <wp:lineTo x="9870" y="12605"/>
                <wp:lineTo x="9870" y="8959"/>
                <wp:lineTo x="10058" y="8920"/>
                <wp:lineTo x="10085" y="8342"/>
                <wp:lineTo x="9816" y="8130"/>
                <wp:lineTo x="9789" y="7765"/>
                <wp:lineTo x="10003" y="7765"/>
                <wp:lineTo x="10058" y="7552"/>
                <wp:lineTo x="9789" y="7552"/>
                <wp:lineTo x="9789" y="2639"/>
                <wp:lineTo x="10139" y="2639"/>
                <wp:lineTo x="10139" y="5022"/>
                <wp:lineTo x="10085" y="5095"/>
                <wp:lineTo x="10031" y="6324"/>
                <wp:lineTo x="10166" y="6374"/>
                <wp:lineTo x="10166" y="10075"/>
                <wp:lineTo x="10166" y="10294"/>
                <wp:lineTo x="10353" y="10294"/>
                <wp:lineTo x="10407" y="10294"/>
                <wp:lineTo x="10432" y="11231"/>
                <wp:lineTo x="10166" y="11304"/>
                <wp:lineTo x="10166" y="10294"/>
                <wp:lineTo x="10166" y="10075"/>
                <wp:lineTo x="10112" y="10148"/>
                <wp:lineTo x="10085" y="11377"/>
                <wp:lineTo x="10459" y="11450"/>
                <wp:lineTo x="10486" y="10221"/>
                <wp:lineTo x="10166" y="10075"/>
                <wp:lineTo x="10166" y="6374"/>
                <wp:lineTo x="10353" y="6443"/>
                <wp:lineTo x="10353" y="7552"/>
                <wp:lineTo x="10353" y="7765"/>
                <wp:lineTo x="10514" y="7765"/>
                <wp:lineTo x="10514" y="8920"/>
                <wp:lineTo x="10568" y="8956"/>
                <wp:lineTo x="10568" y="12605"/>
                <wp:lineTo x="10568" y="14052"/>
                <wp:lineTo x="10782" y="14052"/>
                <wp:lineTo x="10782" y="15134"/>
                <wp:lineTo x="10755" y="16575"/>
                <wp:lineTo x="11130" y="16575"/>
                <wp:lineTo x="10863" y="16436"/>
                <wp:lineTo x="10863" y="15931"/>
                <wp:lineTo x="11103" y="15931"/>
                <wp:lineTo x="10863" y="15785"/>
                <wp:lineTo x="10863" y="15353"/>
                <wp:lineTo x="11130" y="15280"/>
                <wp:lineTo x="10782" y="15134"/>
                <wp:lineTo x="10782" y="14052"/>
                <wp:lineTo x="10915" y="14052"/>
                <wp:lineTo x="10649" y="13906"/>
                <wp:lineTo x="10649" y="13401"/>
                <wp:lineTo x="10888" y="13401"/>
                <wp:lineTo x="10649" y="13255"/>
                <wp:lineTo x="10649" y="12824"/>
                <wp:lineTo x="10915" y="12824"/>
                <wp:lineTo x="10915" y="12605"/>
                <wp:lineTo x="10568" y="12605"/>
                <wp:lineTo x="10568" y="8956"/>
                <wp:lineTo x="10622" y="8993"/>
                <wp:lineTo x="10622" y="10075"/>
                <wp:lineTo x="10622" y="11523"/>
                <wp:lineTo x="10701" y="11523"/>
                <wp:lineTo x="10701" y="10872"/>
                <wp:lineTo x="10969" y="10872"/>
                <wp:lineTo x="10728" y="10726"/>
                <wp:lineTo x="10701" y="10294"/>
                <wp:lineTo x="10997" y="10294"/>
                <wp:lineTo x="10997" y="10075"/>
                <wp:lineTo x="10622" y="10075"/>
                <wp:lineTo x="10622" y="8993"/>
                <wp:lineTo x="10622" y="7765"/>
                <wp:lineTo x="10782" y="7765"/>
                <wp:lineTo x="10782" y="7552"/>
                <wp:lineTo x="10353" y="7552"/>
                <wp:lineTo x="10353" y="6443"/>
                <wp:lineTo x="10407" y="6464"/>
                <wp:lineTo x="10407" y="6251"/>
                <wp:lineTo x="10139" y="6251"/>
                <wp:lineTo x="10112" y="5308"/>
                <wp:lineTo x="10380" y="5168"/>
                <wp:lineTo x="10139" y="5022"/>
                <wp:lineTo x="10139" y="2639"/>
                <wp:lineTo x="10674" y="2639"/>
                <wp:lineTo x="10674" y="5022"/>
                <wp:lineTo x="10674" y="6464"/>
                <wp:lineTo x="10809" y="6440"/>
                <wp:lineTo x="10809" y="7552"/>
                <wp:lineTo x="10942" y="8130"/>
                <wp:lineTo x="10997" y="8993"/>
                <wp:lineTo x="11024" y="8993"/>
                <wp:lineTo x="11024" y="12605"/>
                <wp:lineTo x="11024" y="14052"/>
                <wp:lineTo x="11103" y="14052"/>
                <wp:lineTo x="11103" y="12970"/>
                <wp:lineTo x="11238" y="13535"/>
                <wp:lineTo x="11238" y="15134"/>
                <wp:lineTo x="11238" y="16575"/>
                <wp:lineTo x="11317" y="16575"/>
                <wp:lineTo x="11317" y="15998"/>
                <wp:lineTo x="11398" y="15998"/>
                <wp:lineTo x="11480" y="16436"/>
                <wp:lineTo x="11640" y="16575"/>
                <wp:lineTo x="11507" y="15998"/>
                <wp:lineTo x="11559" y="15931"/>
                <wp:lineTo x="11613" y="15280"/>
                <wp:lineTo x="11317" y="15164"/>
                <wp:lineTo x="11317" y="15353"/>
                <wp:lineTo x="11452" y="15353"/>
                <wp:lineTo x="11531" y="15639"/>
                <wp:lineTo x="11317" y="15785"/>
                <wp:lineTo x="11317" y="15353"/>
                <wp:lineTo x="11317" y="15164"/>
                <wp:lineTo x="11238" y="15134"/>
                <wp:lineTo x="11238" y="13535"/>
                <wp:lineTo x="11344" y="13979"/>
                <wp:lineTo x="11480" y="14052"/>
                <wp:lineTo x="11480" y="12605"/>
                <wp:lineTo x="11398" y="12605"/>
                <wp:lineTo x="11398" y="13687"/>
                <wp:lineTo x="11157" y="12678"/>
                <wp:lineTo x="11024" y="12605"/>
                <wp:lineTo x="11024" y="8993"/>
                <wp:lineTo x="11078" y="8993"/>
                <wp:lineTo x="11078" y="8415"/>
                <wp:lineTo x="11265" y="7692"/>
                <wp:lineTo x="11265" y="10075"/>
                <wp:lineTo x="11265" y="11523"/>
                <wp:lineTo x="11559" y="11523"/>
                <wp:lineTo x="11559" y="12605"/>
                <wp:lineTo x="11559" y="12824"/>
                <wp:lineTo x="11721" y="12824"/>
                <wp:lineTo x="11721" y="13979"/>
                <wp:lineTo x="11827" y="14052"/>
                <wp:lineTo x="11827" y="12824"/>
                <wp:lineTo x="11908" y="12824"/>
                <wp:lineTo x="11908" y="15134"/>
                <wp:lineTo x="11908" y="16575"/>
                <wp:lineTo x="12283" y="16575"/>
                <wp:lineTo x="12014" y="16436"/>
                <wp:lineTo x="11987" y="15931"/>
                <wp:lineTo x="12256" y="15931"/>
                <wp:lineTo x="12014" y="15785"/>
                <wp:lineTo x="11987" y="15353"/>
                <wp:lineTo x="12256" y="15280"/>
                <wp:lineTo x="11908" y="15134"/>
                <wp:lineTo x="11908" y="12824"/>
                <wp:lineTo x="11987" y="12824"/>
                <wp:lineTo x="11987" y="12605"/>
                <wp:lineTo x="11559" y="12605"/>
                <wp:lineTo x="11559" y="11523"/>
                <wp:lineTo x="11640" y="11523"/>
                <wp:lineTo x="11371" y="11377"/>
                <wp:lineTo x="11344" y="10872"/>
                <wp:lineTo x="11586" y="10872"/>
                <wp:lineTo x="11371" y="10726"/>
                <wp:lineTo x="11344" y="10294"/>
                <wp:lineTo x="11613" y="10294"/>
                <wp:lineTo x="11613" y="10075"/>
                <wp:lineTo x="11265" y="10075"/>
                <wp:lineTo x="11265" y="7692"/>
                <wp:lineTo x="11184" y="7552"/>
                <wp:lineTo x="11051" y="8130"/>
                <wp:lineTo x="10942" y="7692"/>
                <wp:lineTo x="10809" y="7552"/>
                <wp:lineTo x="10809" y="6440"/>
                <wp:lineTo x="11051" y="6397"/>
                <wp:lineTo x="11078" y="5168"/>
                <wp:lineTo x="10755" y="5051"/>
                <wp:lineTo x="10755" y="5241"/>
                <wp:lineTo x="10997" y="5308"/>
                <wp:lineTo x="11024" y="6178"/>
                <wp:lineTo x="10782" y="6324"/>
                <wp:lineTo x="10755" y="5241"/>
                <wp:lineTo x="10755" y="5051"/>
                <wp:lineTo x="10674" y="5022"/>
                <wp:lineTo x="10674" y="2639"/>
                <wp:lineTo x="11238" y="2639"/>
                <wp:lineTo x="11238" y="5022"/>
                <wp:lineTo x="11211" y="6464"/>
                <wp:lineTo x="11586" y="6464"/>
                <wp:lineTo x="11317" y="6324"/>
                <wp:lineTo x="11317" y="5819"/>
                <wp:lineTo x="11559" y="5819"/>
                <wp:lineTo x="11317" y="5673"/>
                <wp:lineTo x="11317" y="5241"/>
                <wp:lineTo x="11586" y="5168"/>
                <wp:lineTo x="11238" y="5022"/>
                <wp:lineTo x="11238" y="2639"/>
                <wp:lineTo x="11613" y="2639"/>
                <wp:lineTo x="11613" y="7552"/>
                <wp:lineTo x="11613" y="7765"/>
                <wp:lineTo x="11800" y="7765"/>
                <wp:lineTo x="11854" y="7765"/>
                <wp:lineTo x="11881" y="8707"/>
                <wp:lineTo x="11613" y="8780"/>
                <wp:lineTo x="11613" y="7765"/>
                <wp:lineTo x="11613" y="7552"/>
                <wp:lineTo x="11559" y="7625"/>
                <wp:lineTo x="11531" y="8847"/>
                <wp:lineTo x="11748" y="8889"/>
                <wp:lineTo x="11748" y="10075"/>
                <wp:lineTo x="11721" y="11523"/>
                <wp:lineTo x="11800" y="11523"/>
                <wp:lineTo x="11800" y="10440"/>
                <wp:lineTo x="12042" y="11377"/>
                <wp:lineTo x="12177" y="11523"/>
                <wp:lineTo x="12123" y="10075"/>
                <wp:lineTo x="12096" y="11091"/>
                <wp:lineTo x="11935" y="10440"/>
                <wp:lineTo x="11748" y="10075"/>
                <wp:lineTo x="11748" y="8889"/>
                <wp:lineTo x="11908" y="8920"/>
                <wp:lineTo x="11935" y="7692"/>
                <wp:lineTo x="11613" y="7552"/>
                <wp:lineTo x="11613" y="2639"/>
                <wp:lineTo x="11694" y="2639"/>
                <wp:lineTo x="11694" y="5022"/>
                <wp:lineTo x="11694" y="6464"/>
                <wp:lineTo x="11773" y="6464"/>
                <wp:lineTo x="11773" y="5454"/>
                <wp:lineTo x="11908" y="6397"/>
                <wp:lineTo x="12014" y="6464"/>
                <wp:lineTo x="12069" y="6114"/>
                <wp:lineTo x="12069" y="7552"/>
                <wp:lineTo x="12069" y="8993"/>
                <wp:lineTo x="12150" y="8993"/>
                <wp:lineTo x="12150" y="8342"/>
                <wp:lineTo x="12416" y="8342"/>
                <wp:lineTo x="12416" y="10075"/>
                <wp:lineTo x="12310" y="10221"/>
                <wp:lineTo x="12310" y="11377"/>
                <wp:lineTo x="12337" y="11386"/>
                <wp:lineTo x="12337" y="12605"/>
                <wp:lineTo x="12283" y="12678"/>
                <wp:lineTo x="12256" y="13906"/>
                <wp:lineTo x="12391" y="13930"/>
                <wp:lineTo x="12391" y="15134"/>
                <wp:lineTo x="12391" y="16575"/>
                <wp:lineTo x="12443" y="15493"/>
                <wp:lineTo x="12685" y="16436"/>
                <wp:lineTo x="12847" y="16575"/>
                <wp:lineTo x="12820" y="15134"/>
                <wp:lineTo x="12766" y="16217"/>
                <wp:lineTo x="12525" y="15280"/>
                <wp:lineTo x="12391" y="15134"/>
                <wp:lineTo x="12391" y="13930"/>
                <wp:lineTo x="12658" y="13979"/>
                <wp:lineTo x="12658" y="12678"/>
                <wp:lineTo x="12552" y="12653"/>
                <wp:lineTo x="12552" y="12824"/>
                <wp:lineTo x="12606" y="13760"/>
                <wp:lineTo x="12391" y="13906"/>
                <wp:lineTo x="12337" y="12897"/>
                <wp:lineTo x="12552" y="12824"/>
                <wp:lineTo x="12552" y="12653"/>
                <wp:lineTo x="12337" y="12605"/>
                <wp:lineTo x="12337" y="11386"/>
                <wp:lineTo x="12712" y="11523"/>
                <wp:lineTo x="12739" y="10726"/>
                <wp:lineTo x="12525" y="10726"/>
                <wp:lineTo x="12658" y="10872"/>
                <wp:lineTo x="12658" y="11304"/>
                <wp:lineTo x="12443" y="11377"/>
                <wp:lineTo x="12391" y="10367"/>
                <wp:lineTo x="12712" y="10294"/>
                <wp:lineTo x="12712" y="10075"/>
                <wp:lineTo x="12416" y="10075"/>
                <wp:lineTo x="12416" y="8342"/>
                <wp:lineTo x="12177" y="8203"/>
                <wp:lineTo x="12150" y="7765"/>
                <wp:lineTo x="12443" y="7692"/>
                <wp:lineTo x="12069" y="7552"/>
                <wp:lineTo x="12069" y="6114"/>
                <wp:lineTo x="12150" y="5600"/>
                <wp:lineTo x="12177" y="6464"/>
                <wp:lineTo x="12256" y="6464"/>
                <wp:lineTo x="12256" y="5022"/>
                <wp:lineTo x="12123" y="5022"/>
                <wp:lineTo x="11987" y="6032"/>
                <wp:lineTo x="11827" y="5022"/>
                <wp:lineTo x="11694" y="5022"/>
                <wp:lineTo x="11694" y="2639"/>
                <wp:lineTo x="12470" y="2639"/>
                <wp:lineTo x="12470" y="5022"/>
                <wp:lineTo x="12470" y="5241"/>
                <wp:lineTo x="12658" y="5241"/>
                <wp:lineTo x="12712" y="5241"/>
                <wp:lineTo x="12739" y="6178"/>
                <wp:lineTo x="12470" y="6251"/>
                <wp:lineTo x="12470" y="5241"/>
                <wp:lineTo x="12470" y="5022"/>
                <wp:lineTo x="12416" y="5095"/>
                <wp:lineTo x="12391" y="6324"/>
                <wp:lineTo x="12658" y="6375"/>
                <wp:lineTo x="12658" y="7552"/>
                <wp:lineTo x="12793" y="8993"/>
                <wp:lineTo x="12820" y="8993"/>
                <wp:lineTo x="12820" y="12605"/>
                <wp:lineTo x="12820" y="14052"/>
                <wp:lineTo x="12899" y="14052"/>
                <wp:lineTo x="12899" y="13401"/>
                <wp:lineTo x="13062" y="13401"/>
                <wp:lineTo x="13062" y="15134"/>
                <wp:lineTo x="13008" y="15207"/>
                <wp:lineTo x="12953" y="16436"/>
                <wp:lineTo x="13382" y="16575"/>
                <wp:lineTo x="13382" y="15785"/>
                <wp:lineTo x="13168" y="15785"/>
                <wp:lineTo x="13301" y="15931"/>
                <wp:lineTo x="13301" y="16363"/>
                <wp:lineTo x="13062" y="16363"/>
                <wp:lineTo x="13035" y="15420"/>
                <wp:lineTo x="13382" y="15207"/>
                <wp:lineTo x="13062" y="15134"/>
                <wp:lineTo x="13062" y="13401"/>
                <wp:lineTo x="13141" y="13401"/>
                <wp:lineTo x="12899" y="13255"/>
                <wp:lineTo x="12899" y="12824"/>
                <wp:lineTo x="13168" y="12824"/>
                <wp:lineTo x="13168" y="12605"/>
                <wp:lineTo x="12820" y="12605"/>
                <wp:lineTo x="12820" y="8993"/>
                <wp:lineTo x="12899" y="8993"/>
                <wp:lineTo x="13008" y="7984"/>
                <wp:lineTo x="13062" y="8393"/>
                <wp:lineTo x="13062" y="10075"/>
                <wp:lineTo x="13062" y="11523"/>
                <wp:lineTo x="13141" y="11523"/>
                <wp:lineTo x="13141" y="10440"/>
                <wp:lineTo x="13355" y="11377"/>
                <wp:lineTo x="13436" y="11450"/>
                <wp:lineTo x="13436" y="12605"/>
                <wp:lineTo x="13436" y="14052"/>
                <wp:lineTo x="13705" y="14052"/>
                <wp:lineTo x="13705" y="15134"/>
                <wp:lineTo x="13705" y="16575"/>
                <wp:lineTo x="13784" y="16575"/>
                <wp:lineTo x="13784" y="15493"/>
                <wp:lineTo x="14026" y="16508"/>
                <wp:lineTo x="14161" y="16575"/>
                <wp:lineTo x="14161" y="15134"/>
                <wp:lineTo x="14080" y="15134"/>
                <wp:lineTo x="14080" y="16217"/>
                <wp:lineTo x="13865" y="15280"/>
                <wp:lineTo x="13705" y="15134"/>
                <wp:lineTo x="13705" y="14052"/>
                <wp:lineTo x="13811" y="14052"/>
                <wp:lineTo x="13543" y="13906"/>
                <wp:lineTo x="13515" y="13401"/>
                <wp:lineTo x="13784" y="13401"/>
                <wp:lineTo x="13543" y="13255"/>
                <wp:lineTo x="13515" y="12824"/>
                <wp:lineTo x="13811" y="12751"/>
                <wp:lineTo x="13436" y="12605"/>
                <wp:lineTo x="13436" y="11450"/>
                <wp:lineTo x="13515" y="11523"/>
                <wp:lineTo x="13515" y="10075"/>
                <wp:lineTo x="13436" y="10075"/>
                <wp:lineTo x="13436" y="11164"/>
                <wp:lineTo x="13195" y="10148"/>
                <wp:lineTo x="13062" y="10075"/>
                <wp:lineTo x="13062" y="8393"/>
                <wp:lineTo x="13141" y="8993"/>
                <wp:lineTo x="13249" y="8993"/>
                <wp:lineTo x="13409" y="7552"/>
                <wp:lineTo x="13328" y="7552"/>
                <wp:lineTo x="13222" y="8707"/>
                <wp:lineTo x="13087" y="7552"/>
                <wp:lineTo x="12981" y="7552"/>
                <wp:lineTo x="12872" y="8488"/>
                <wp:lineTo x="12766" y="7692"/>
                <wp:lineTo x="12658" y="7552"/>
                <wp:lineTo x="12658" y="6375"/>
                <wp:lineTo x="12766" y="6397"/>
                <wp:lineTo x="12793" y="5168"/>
                <wp:lineTo x="12470" y="5022"/>
                <wp:lineTo x="12470" y="2639"/>
                <wp:lineTo x="13008" y="2639"/>
                <wp:lineTo x="13008" y="5022"/>
                <wp:lineTo x="12953" y="5095"/>
                <wp:lineTo x="12926" y="6324"/>
                <wp:lineTo x="13276" y="6464"/>
                <wp:lineTo x="13276" y="6251"/>
                <wp:lineTo x="13062" y="6324"/>
                <wp:lineTo x="13008" y="5308"/>
                <wp:lineTo x="13276" y="5241"/>
                <wp:lineTo x="13276" y="5022"/>
                <wp:lineTo x="13008" y="5022"/>
                <wp:lineTo x="13008" y="2639"/>
                <wp:lineTo x="13382" y="2639"/>
                <wp:lineTo x="13382" y="5022"/>
                <wp:lineTo x="13382" y="6464"/>
                <wp:lineTo x="13464" y="6464"/>
                <wp:lineTo x="13464" y="5886"/>
                <wp:lineTo x="13491" y="5886"/>
                <wp:lineTo x="13491" y="7552"/>
                <wp:lineTo x="13491" y="8993"/>
                <wp:lineTo x="13651" y="8993"/>
                <wp:lineTo x="13651" y="10075"/>
                <wp:lineTo x="13651" y="11523"/>
                <wp:lineTo x="13919" y="11523"/>
                <wp:lineTo x="13919" y="12605"/>
                <wp:lineTo x="13919" y="14052"/>
                <wp:lineTo x="14240" y="14052"/>
                <wp:lineTo x="13998" y="13906"/>
                <wp:lineTo x="13998" y="12605"/>
                <wp:lineTo x="13919" y="12605"/>
                <wp:lineTo x="13919" y="11523"/>
                <wp:lineTo x="13998" y="11523"/>
                <wp:lineTo x="13732" y="11377"/>
                <wp:lineTo x="13732" y="10872"/>
                <wp:lineTo x="13971" y="10872"/>
                <wp:lineTo x="13732" y="10726"/>
                <wp:lineTo x="13732" y="10294"/>
                <wp:lineTo x="13998" y="10294"/>
                <wp:lineTo x="13998" y="10075"/>
                <wp:lineTo x="13651" y="10075"/>
                <wp:lineTo x="13651" y="8993"/>
                <wp:lineTo x="13838" y="8993"/>
                <wp:lineTo x="13570" y="8847"/>
                <wp:lineTo x="13570" y="8342"/>
                <wp:lineTo x="13811" y="8342"/>
                <wp:lineTo x="13570" y="8203"/>
                <wp:lineTo x="13570" y="7765"/>
                <wp:lineTo x="13838" y="7765"/>
                <wp:lineTo x="13838" y="7552"/>
                <wp:lineTo x="13491" y="7552"/>
                <wp:lineTo x="13491" y="5886"/>
                <wp:lineTo x="13543" y="5886"/>
                <wp:lineTo x="13651" y="6397"/>
                <wp:lineTo x="13784" y="6464"/>
                <wp:lineTo x="13705" y="6178"/>
                <wp:lineTo x="13705" y="5819"/>
                <wp:lineTo x="13757" y="5168"/>
                <wp:lineTo x="13464" y="5053"/>
                <wp:lineTo x="13464" y="5241"/>
                <wp:lineTo x="13597" y="5241"/>
                <wp:lineTo x="13651" y="5241"/>
                <wp:lineTo x="13678" y="5600"/>
                <wp:lineTo x="13464" y="5673"/>
                <wp:lineTo x="13464" y="5241"/>
                <wp:lineTo x="13464" y="5053"/>
                <wp:lineTo x="13382" y="5022"/>
                <wp:lineTo x="13382" y="2639"/>
                <wp:lineTo x="14026" y="2639"/>
                <wp:lineTo x="14026" y="5022"/>
                <wp:lineTo x="13838" y="6397"/>
                <wp:lineTo x="13919" y="6464"/>
                <wp:lineTo x="13947" y="6105"/>
                <wp:lineTo x="13998" y="6089"/>
                <wp:lineTo x="13998" y="7552"/>
                <wp:lineTo x="13971" y="7625"/>
                <wp:lineTo x="13947" y="8269"/>
                <wp:lineTo x="14186" y="8342"/>
                <wp:lineTo x="14213" y="8780"/>
                <wp:lineTo x="13947" y="8780"/>
                <wp:lineTo x="13947" y="8993"/>
                <wp:lineTo x="14107" y="8993"/>
                <wp:lineTo x="14107" y="10075"/>
                <wp:lineTo x="14107" y="11523"/>
                <wp:lineTo x="14294" y="11523"/>
                <wp:lineTo x="14294" y="15134"/>
                <wp:lineTo x="14294" y="16575"/>
                <wp:lineTo x="14669" y="16575"/>
                <wp:lineTo x="14375" y="16436"/>
                <wp:lineTo x="14375" y="15931"/>
                <wp:lineTo x="14615" y="15931"/>
                <wp:lineTo x="14375" y="15785"/>
                <wp:lineTo x="14375" y="15353"/>
                <wp:lineTo x="14642" y="15353"/>
                <wp:lineTo x="14642" y="15134"/>
                <wp:lineTo x="14294" y="15134"/>
                <wp:lineTo x="14294" y="11523"/>
                <wp:lineTo x="14321" y="11523"/>
                <wp:lineTo x="14321" y="12605"/>
                <wp:lineTo x="14321" y="14052"/>
                <wp:lineTo x="14696" y="14052"/>
                <wp:lineTo x="14427" y="13906"/>
                <wp:lineTo x="14400" y="13401"/>
                <wp:lineTo x="14669" y="13401"/>
                <wp:lineTo x="14427" y="13255"/>
                <wp:lineTo x="14400" y="12824"/>
                <wp:lineTo x="14696" y="12751"/>
                <wp:lineTo x="14321" y="12605"/>
                <wp:lineTo x="14321" y="11523"/>
                <wp:lineTo x="14481" y="11523"/>
                <wp:lineTo x="14213" y="11377"/>
                <wp:lineTo x="14186" y="10872"/>
                <wp:lineTo x="14427" y="10872"/>
                <wp:lineTo x="14213" y="10726"/>
                <wp:lineTo x="14186" y="10294"/>
                <wp:lineTo x="14454" y="10294"/>
                <wp:lineTo x="14454" y="10075"/>
                <wp:lineTo x="14107" y="10075"/>
                <wp:lineTo x="14107" y="8993"/>
                <wp:lineTo x="14240" y="8993"/>
                <wp:lineTo x="14294" y="8269"/>
                <wp:lineTo x="14026" y="8130"/>
                <wp:lineTo x="14026" y="7765"/>
                <wp:lineTo x="14213" y="7765"/>
                <wp:lineTo x="14267" y="7552"/>
                <wp:lineTo x="13998" y="7552"/>
                <wp:lineTo x="13998" y="6089"/>
                <wp:lineTo x="14186" y="6032"/>
                <wp:lineTo x="14213" y="6397"/>
                <wp:lineTo x="14321" y="6464"/>
                <wp:lineTo x="14161" y="5168"/>
                <wp:lineTo x="14080" y="5080"/>
                <wp:lineTo x="14080" y="5381"/>
                <wp:lineTo x="14134" y="5886"/>
                <wp:lineTo x="13998" y="5886"/>
                <wp:lineTo x="14080" y="5381"/>
                <wp:lineTo x="14080" y="5080"/>
                <wp:lineTo x="14026" y="5022"/>
                <wp:lineTo x="14026" y="2639"/>
                <wp:lineTo x="14375" y="2639"/>
                <wp:lineTo x="14375" y="7552"/>
                <wp:lineTo x="14375" y="7625"/>
                <wp:lineTo x="14536" y="7765"/>
                <wp:lineTo x="14536" y="8993"/>
                <wp:lineTo x="14590" y="8993"/>
                <wp:lineTo x="14590" y="10075"/>
                <wp:lineTo x="14563" y="11523"/>
                <wp:lineTo x="14669" y="11523"/>
                <wp:lineTo x="14669" y="10945"/>
                <wp:lineTo x="14750" y="10945"/>
                <wp:lineTo x="14750" y="15134"/>
                <wp:lineTo x="14750" y="16575"/>
                <wp:lineTo x="15125" y="16575"/>
                <wp:lineTo x="14856" y="16436"/>
                <wp:lineTo x="14831" y="15931"/>
                <wp:lineTo x="15098" y="15931"/>
                <wp:lineTo x="14856" y="15785"/>
                <wp:lineTo x="14831" y="15353"/>
                <wp:lineTo x="15125" y="15280"/>
                <wp:lineTo x="14750" y="15134"/>
                <wp:lineTo x="14750" y="10945"/>
                <wp:lineTo x="14831" y="11377"/>
                <wp:lineTo x="14883" y="11433"/>
                <wp:lineTo x="14883" y="12605"/>
                <wp:lineTo x="14831" y="12678"/>
                <wp:lineTo x="14804" y="13906"/>
                <wp:lineTo x="15152" y="14052"/>
                <wp:lineTo x="15152" y="13833"/>
                <wp:lineTo x="14883" y="13833"/>
                <wp:lineTo x="14856" y="12897"/>
                <wp:lineTo x="15152" y="12824"/>
                <wp:lineTo x="15152" y="12605"/>
                <wp:lineTo x="14883" y="12605"/>
                <wp:lineTo x="14883" y="11433"/>
                <wp:lineTo x="14965" y="11523"/>
                <wp:lineTo x="14856" y="10945"/>
                <wp:lineTo x="14910" y="10872"/>
                <wp:lineTo x="14937" y="10148"/>
                <wp:lineTo x="14669" y="10091"/>
                <wp:lineTo x="14669" y="10221"/>
                <wp:lineTo x="14777" y="10294"/>
                <wp:lineTo x="14856" y="10294"/>
                <wp:lineTo x="14856" y="10726"/>
                <wp:lineTo x="14669" y="10726"/>
                <wp:lineTo x="14669" y="10221"/>
                <wp:lineTo x="14669" y="10091"/>
                <wp:lineTo x="14590" y="10075"/>
                <wp:lineTo x="14590" y="8993"/>
                <wp:lineTo x="14615" y="8993"/>
                <wp:lineTo x="14615" y="7765"/>
                <wp:lineTo x="14804" y="7692"/>
                <wp:lineTo x="14375" y="7552"/>
                <wp:lineTo x="14375" y="2639"/>
                <wp:lineTo x="14481" y="2639"/>
                <wp:lineTo x="14481" y="5022"/>
                <wp:lineTo x="14427" y="5095"/>
                <wp:lineTo x="14400" y="6324"/>
                <wp:lineTo x="14750" y="6464"/>
                <wp:lineTo x="14750" y="6251"/>
                <wp:lineTo x="14481" y="6251"/>
                <wp:lineTo x="14481" y="5241"/>
                <wp:lineTo x="14750" y="5241"/>
                <wp:lineTo x="14750" y="5022"/>
                <wp:lineTo x="14481" y="5022"/>
                <wp:lineTo x="14481" y="2639"/>
                <wp:lineTo x="14804" y="2639"/>
                <wp:lineTo x="14804" y="5022"/>
                <wp:lineTo x="14883" y="5408"/>
                <wp:lineTo x="14883" y="7552"/>
                <wp:lineTo x="14883" y="8993"/>
                <wp:lineTo x="15206" y="8993"/>
                <wp:lineTo x="15206" y="12605"/>
                <wp:lineTo x="15206" y="12824"/>
                <wp:lineTo x="15233" y="12824"/>
                <wp:lineTo x="15233" y="15134"/>
                <wp:lineTo x="15233" y="16575"/>
                <wp:lineTo x="15312" y="16575"/>
                <wp:lineTo x="15312" y="15998"/>
                <wp:lineTo x="15393" y="15998"/>
                <wp:lineTo x="15475" y="16436"/>
                <wp:lineTo x="15635" y="16575"/>
                <wp:lineTo x="15499" y="15998"/>
                <wp:lineTo x="15554" y="15931"/>
                <wp:lineTo x="15581" y="15207"/>
                <wp:lineTo x="15312" y="15150"/>
                <wp:lineTo x="15312" y="15280"/>
                <wp:lineTo x="15420" y="15353"/>
                <wp:lineTo x="15499" y="15353"/>
                <wp:lineTo x="15499" y="15785"/>
                <wp:lineTo x="15312" y="15785"/>
                <wp:lineTo x="15312" y="15280"/>
                <wp:lineTo x="15312" y="15150"/>
                <wp:lineTo x="15233" y="15134"/>
                <wp:lineTo x="15233" y="12824"/>
                <wp:lineTo x="15366" y="12824"/>
                <wp:lineTo x="15366" y="14052"/>
                <wp:lineTo x="15475" y="14052"/>
                <wp:lineTo x="15475" y="12824"/>
                <wp:lineTo x="15635" y="12824"/>
                <wp:lineTo x="15635" y="12605"/>
                <wp:lineTo x="15206" y="12605"/>
                <wp:lineTo x="15206" y="8993"/>
                <wp:lineTo x="15260" y="8993"/>
                <wp:lineTo x="14965" y="8847"/>
                <wp:lineTo x="14965" y="8342"/>
                <wp:lineTo x="15206" y="8342"/>
                <wp:lineTo x="14965" y="8203"/>
                <wp:lineTo x="14965" y="7765"/>
                <wp:lineTo x="15233" y="7765"/>
                <wp:lineTo x="15233" y="7552"/>
                <wp:lineTo x="14883" y="7552"/>
                <wp:lineTo x="14883" y="5408"/>
                <wp:lineTo x="14937" y="5673"/>
                <wp:lineTo x="14992" y="6464"/>
                <wp:lineTo x="15071" y="6464"/>
                <wp:lineTo x="15071" y="5819"/>
                <wp:lineTo x="15233" y="5095"/>
                <wp:lineTo x="15152" y="5022"/>
                <wp:lineTo x="15046" y="5600"/>
                <wp:lineTo x="14965" y="5308"/>
                <wp:lineTo x="14804" y="5022"/>
                <wp:lineTo x="14804" y="2639"/>
                <wp:lineTo x="15285" y="2639"/>
                <wp:lineTo x="15285" y="10075"/>
                <wp:lineTo x="15285" y="11523"/>
                <wp:lineTo x="15366" y="11523"/>
                <wp:lineTo x="15366" y="10440"/>
                <wp:lineTo x="15581" y="11377"/>
                <wp:lineTo x="15716" y="11500"/>
                <wp:lineTo x="15716" y="12605"/>
                <wp:lineTo x="15716" y="14052"/>
                <wp:lineTo x="15795" y="14052"/>
                <wp:lineTo x="15795" y="13474"/>
                <wp:lineTo x="15876" y="13474"/>
                <wp:lineTo x="15931" y="13736"/>
                <wp:lineTo x="15931" y="15134"/>
                <wp:lineTo x="15931" y="16575"/>
                <wp:lineTo x="16010" y="16575"/>
                <wp:lineTo x="16010" y="15493"/>
                <wp:lineTo x="16224" y="16436"/>
                <wp:lineTo x="16384" y="16575"/>
                <wp:lineTo x="16384" y="15134"/>
                <wp:lineTo x="16305" y="15134"/>
                <wp:lineTo x="16305" y="16217"/>
                <wp:lineTo x="16064" y="15207"/>
                <wp:lineTo x="15931" y="15134"/>
                <wp:lineTo x="15931" y="13736"/>
                <wp:lineTo x="15982" y="13979"/>
                <wp:lineTo x="16118" y="14052"/>
                <wp:lineTo x="16037" y="13760"/>
                <wp:lineTo x="16037" y="13401"/>
                <wp:lineTo x="16091" y="12751"/>
                <wp:lineTo x="15795" y="12635"/>
                <wp:lineTo x="15795" y="12824"/>
                <wp:lineTo x="15931" y="12824"/>
                <wp:lineTo x="15982" y="12824"/>
                <wp:lineTo x="16010" y="13182"/>
                <wp:lineTo x="15795" y="13255"/>
                <wp:lineTo x="15795" y="12824"/>
                <wp:lineTo x="15795" y="12635"/>
                <wp:lineTo x="15716" y="12605"/>
                <wp:lineTo x="15716" y="11500"/>
                <wp:lineTo x="15741" y="11523"/>
                <wp:lineTo x="15741" y="10075"/>
                <wp:lineTo x="15662" y="10075"/>
                <wp:lineTo x="15662" y="11164"/>
                <wp:lineTo x="15420" y="10221"/>
                <wp:lineTo x="15285" y="10075"/>
                <wp:lineTo x="15285" y="2639"/>
                <wp:lineTo x="15339" y="2639"/>
                <wp:lineTo x="15339" y="7552"/>
                <wp:lineTo x="15339" y="8993"/>
                <wp:lineTo x="15420" y="8993"/>
                <wp:lineTo x="15420" y="8415"/>
                <wp:lineTo x="15499" y="8415"/>
                <wp:lineTo x="15608" y="8920"/>
                <wp:lineTo x="15741" y="8993"/>
                <wp:lineTo x="15662" y="8707"/>
                <wp:lineTo x="15662" y="8342"/>
                <wp:lineTo x="15716" y="7692"/>
                <wp:lineTo x="15420" y="7582"/>
                <wp:lineTo x="15420" y="7765"/>
                <wp:lineTo x="15554" y="7765"/>
                <wp:lineTo x="15608" y="7765"/>
                <wp:lineTo x="15635" y="8130"/>
                <wp:lineTo x="15420" y="8203"/>
                <wp:lineTo x="15420" y="7765"/>
                <wp:lineTo x="15420" y="7582"/>
                <wp:lineTo x="15339" y="7552"/>
                <wp:lineTo x="15339" y="2639"/>
                <wp:lineTo x="15849" y="2639"/>
                <wp:lineTo x="15849" y="7552"/>
                <wp:lineTo x="15849" y="8993"/>
                <wp:lineTo x="15903" y="7911"/>
                <wp:lineTo x="15955" y="8112"/>
                <wp:lineTo x="15955" y="10075"/>
                <wp:lineTo x="15903" y="10148"/>
                <wp:lineTo x="15876" y="11377"/>
                <wp:lineTo x="16278" y="11523"/>
                <wp:lineTo x="16278" y="10726"/>
                <wp:lineTo x="16091" y="10726"/>
                <wp:lineTo x="16197" y="10872"/>
                <wp:lineTo x="16197" y="11377"/>
                <wp:lineTo x="15955" y="11304"/>
                <wp:lineTo x="15931" y="10367"/>
                <wp:lineTo x="16278" y="10294"/>
                <wp:lineTo x="16278" y="10075"/>
                <wp:lineTo x="15955" y="10075"/>
                <wp:lineTo x="15955" y="8112"/>
                <wp:lineTo x="16145" y="8847"/>
                <wp:lineTo x="16305" y="8993"/>
                <wp:lineTo x="16278" y="7552"/>
                <wp:lineTo x="16224" y="8634"/>
                <wp:lineTo x="15982" y="7692"/>
                <wp:lineTo x="15849" y="7552"/>
                <wp:lineTo x="15849" y="2639"/>
                <wp:lineTo x="16520" y="2639"/>
                <wp:lineTo x="16520" y="12605"/>
                <wp:lineTo x="16465" y="12678"/>
                <wp:lineTo x="16411" y="13906"/>
                <wp:lineTo x="16626" y="13989"/>
                <wp:lineTo x="16626" y="15134"/>
                <wp:lineTo x="16547" y="15207"/>
                <wp:lineTo x="16520" y="16436"/>
                <wp:lineTo x="16921" y="16575"/>
                <wp:lineTo x="16948" y="15785"/>
                <wp:lineTo x="16734" y="15785"/>
                <wp:lineTo x="16840" y="15931"/>
                <wp:lineTo x="16840" y="16436"/>
                <wp:lineTo x="16599" y="16363"/>
                <wp:lineTo x="16599" y="15353"/>
                <wp:lineTo x="16921" y="15353"/>
                <wp:lineTo x="16921" y="15134"/>
                <wp:lineTo x="16626" y="15134"/>
                <wp:lineTo x="16626" y="13989"/>
                <wp:lineTo x="16788" y="14052"/>
                <wp:lineTo x="16788" y="13833"/>
                <wp:lineTo x="16520" y="13833"/>
                <wp:lineTo x="16493" y="12897"/>
                <wp:lineTo x="16788" y="12678"/>
                <wp:lineTo x="16520" y="12605"/>
                <wp:lineTo x="16520" y="2639"/>
                <wp:lineTo x="16599" y="2639"/>
                <wp:lineTo x="16599" y="7552"/>
                <wp:lineTo x="16599" y="8993"/>
                <wp:lineTo x="16680" y="8993"/>
                <wp:lineTo x="16680" y="7911"/>
                <wp:lineTo x="16815" y="8847"/>
                <wp:lineTo x="16921" y="8993"/>
                <wp:lineTo x="17030" y="8350"/>
                <wp:lineTo x="17030" y="12605"/>
                <wp:lineTo x="16840" y="13979"/>
                <wp:lineTo x="16921" y="14052"/>
                <wp:lineTo x="16948" y="13687"/>
                <wp:lineTo x="17190" y="13614"/>
                <wp:lineTo x="17217" y="13979"/>
                <wp:lineTo x="17323" y="14052"/>
                <wp:lineTo x="17163" y="12751"/>
                <wp:lineTo x="17082" y="12662"/>
                <wp:lineTo x="17082" y="12970"/>
                <wp:lineTo x="17136" y="13474"/>
                <wp:lineTo x="17003" y="13474"/>
                <wp:lineTo x="17082" y="12970"/>
                <wp:lineTo x="17082" y="12662"/>
                <wp:lineTo x="17030" y="12605"/>
                <wp:lineTo x="17030" y="8350"/>
                <wp:lineTo x="17055" y="8203"/>
                <wp:lineTo x="17082" y="8993"/>
                <wp:lineTo x="17163" y="8993"/>
                <wp:lineTo x="17163" y="7552"/>
                <wp:lineTo x="17055" y="7552"/>
                <wp:lineTo x="16921" y="8634"/>
                <wp:lineTo x="16761" y="7692"/>
                <wp:lineTo x="16599" y="7552"/>
                <wp:lineTo x="16599" y="2639"/>
                <wp:lineTo x="17459" y="2639"/>
                <wp:lineTo x="17459" y="7552"/>
                <wp:lineTo x="17244" y="8847"/>
                <wp:lineTo x="17323" y="8993"/>
                <wp:lineTo x="17350" y="8707"/>
                <wp:lineTo x="17404" y="8674"/>
                <wp:lineTo x="17404" y="12605"/>
                <wp:lineTo x="17404" y="14052"/>
                <wp:lineTo x="17752" y="14052"/>
                <wp:lineTo x="17483" y="13906"/>
                <wp:lineTo x="17483" y="12605"/>
                <wp:lineTo x="17404" y="12605"/>
                <wp:lineTo x="17404" y="8674"/>
                <wp:lineTo x="17592" y="8561"/>
                <wp:lineTo x="17646" y="8993"/>
                <wp:lineTo x="17752" y="8993"/>
                <wp:lineTo x="17592" y="7765"/>
                <wp:lineTo x="17511" y="7635"/>
                <wp:lineTo x="17511" y="7911"/>
                <wp:lineTo x="17565" y="8415"/>
                <wp:lineTo x="17432" y="8415"/>
                <wp:lineTo x="17511" y="7911"/>
                <wp:lineTo x="17511" y="7635"/>
                <wp:lineTo x="17459" y="7552"/>
                <wp:lineTo x="17459" y="2639"/>
                <wp:lineTo x="17915" y="2639"/>
                <wp:lineTo x="17915" y="7552"/>
                <wp:lineTo x="17860" y="7625"/>
                <wp:lineTo x="17833" y="8847"/>
                <wp:lineTo x="18181" y="8993"/>
                <wp:lineTo x="18181" y="8780"/>
                <wp:lineTo x="17915" y="8780"/>
                <wp:lineTo x="17887" y="7838"/>
                <wp:lineTo x="18181" y="7765"/>
                <wp:lineTo x="18181" y="7552"/>
                <wp:lineTo x="17915" y="7552"/>
                <wp:lineTo x="17915" y="2639"/>
                <wp:lineTo x="18289" y="2639"/>
                <wp:lineTo x="18289" y="7552"/>
                <wp:lineTo x="18262" y="8993"/>
                <wp:lineTo x="18637" y="8993"/>
                <wp:lineTo x="18368" y="8847"/>
                <wp:lineTo x="18368" y="8342"/>
                <wp:lineTo x="18610" y="8342"/>
                <wp:lineTo x="18368" y="8203"/>
                <wp:lineTo x="18368" y="7765"/>
                <wp:lineTo x="18637" y="7692"/>
                <wp:lineTo x="18289" y="7552"/>
                <wp:lineTo x="18289" y="2639"/>
                <wp:lineTo x="18745" y="2639"/>
                <wp:lineTo x="18745" y="7552"/>
                <wp:lineTo x="18745" y="8993"/>
                <wp:lineTo x="19120" y="8920"/>
                <wp:lineTo x="19147" y="7692"/>
                <wp:lineTo x="18824" y="7579"/>
                <wp:lineTo x="18824" y="7765"/>
                <wp:lineTo x="19066" y="7838"/>
                <wp:lineTo x="19093" y="8707"/>
                <wp:lineTo x="18824" y="8847"/>
                <wp:lineTo x="18824" y="7765"/>
                <wp:lineTo x="18824" y="7579"/>
                <wp:lineTo x="18745" y="7552"/>
                <wp:lineTo x="18745" y="2639"/>
                <wp:lineTo x="19388" y="2639"/>
                <wp:lineTo x="19388" y="7552"/>
                <wp:lineTo x="19334" y="7625"/>
                <wp:lineTo x="19280" y="8847"/>
                <wp:lineTo x="19682" y="8920"/>
                <wp:lineTo x="19709" y="7692"/>
                <wp:lineTo x="19576" y="7633"/>
                <wp:lineTo x="19576" y="7765"/>
                <wp:lineTo x="19630" y="8780"/>
                <wp:lineTo x="19415" y="8847"/>
                <wp:lineTo x="19361" y="7838"/>
                <wp:lineTo x="19576" y="7765"/>
                <wp:lineTo x="19576" y="7633"/>
                <wp:lineTo x="19388" y="7552"/>
                <wp:lineTo x="19388" y="2639"/>
                <wp:lineTo x="19844" y="2639"/>
                <wp:lineTo x="19844" y="7552"/>
                <wp:lineTo x="19844" y="8993"/>
                <wp:lineTo x="19899" y="7911"/>
                <wp:lineTo x="20138" y="8847"/>
                <wp:lineTo x="20300" y="8993"/>
                <wp:lineTo x="20273" y="7552"/>
                <wp:lineTo x="20219" y="8634"/>
                <wp:lineTo x="19978" y="7692"/>
                <wp:lineTo x="19844" y="7552"/>
                <wp:lineTo x="19844" y="2639"/>
                <wp:lineTo x="20781" y="2639"/>
                <wp:lineTo x="20781" y="7552"/>
                <wp:lineTo x="20594" y="8920"/>
                <wp:lineTo x="20675" y="8993"/>
                <wp:lineTo x="20702" y="8561"/>
                <wp:lineTo x="20944" y="8561"/>
                <wp:lineTo x="20944" y="8780"/>
                <wp:lineTo x="21077" y="8993"/>
                <wp:lineTo x="20916" y="7692"/>
                <wp:lineTo x="20835" y="7608"/>
                <wp:lineTo x="20835" y="7911"/>
                <wp:lineTo x="20889" y="8415"/>
                <wp:lineTo x="20756" y="8415"/>
                <wp:lineTo x="20835" y="7911"/>
                <wp:lineTo x="20835" y="7608"/>
                <wp:lineTo x="20781" y="7552"/>
                <wp:lineTo x="20781" y="2639"/>
                <wp:lineTo x="675" y="2639"/>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logo_epistoli.001.png"/>
                    <pic:cNvPicPr>
                      <a:picLocks noChangeAspect="1"/>
                    </pic:cNvPicPr>
                  </pic:nvPicPr>
                  <pic:blipFill>
                    <a:blip r:embed="rId26"/>
                    <a:srcRect l="16098" t="30529" r="5224" b="30529"/>
                    <a:stretch>
                      <a:fillRect/>
                    </a:stretch>
                  </pic:blipFill>
                  <pic:spPr>
                    <a:xfrm>
                      <a:off x="0" y="0"/>
                      <a:ext cx="3798030" cy="1409841"/>
                    </a:xfrm>
                    <a:prstGeom prst="rect">
                      <a:avLst/>
                    </a:prstGeom>
                    <a:ln w="12700" cap="flat">
                      <a:noFill/>
                      <a:miter lim="400000"/>
                    </a:ln>
                    <a:effectLst/>
                  </pic:spPr>
                </pic:pic>
              </a:graphicData>
            </a:graphic>
          </wp:anchor>
        </w:drawing>
      </w:r>
    </w:p>
    <w:p w14:paraId="490065C4" w14:textId="77777777" w:rsidR="00FD3926" w:rsidRDefault="00FD3926">
      <w:pPr>
        <w:pStyle w:val="a8"/>
        <w:ind w:left="1440"/>
      </w:pPr>
    </w:p>
    <w:p w14:paraId="2F4CE88C" w14:textId="77777777" w:rsidR="00FD3926" w:rsidRDefault="00FD3926">
      <w:pPr>
        <w:pStyle w:val="a8"/>
        <w:ind w:left="1440"/>
      </w:pPr>
    </w:p>
    <w:p w14:paraId="3481FC41" w14:textId="77777777" w:rsidR="00FD3926" w:rsidRDefault="00FD3926">
      <w:pPr>
        <w:pStyle w:val="a8"/>
        <w:ind w:left="1440"/>
      </w:pPr>
    </w:p>
    <w:p w14:paraId="79B728B2" w14:textId="77777777" w:rsidR="00FD3926" w:rsidRDefault="00FD3926">
      <w:pPr>
        <w:pStyle w:val="a8"/>
        <w:ind w:left="1440"/>
      </w:pPr>
    </w:p>
    <w:p w14:paraId="02A121C4" w14:textId="77777777" w:rsidR="00FD3926" w:rsidRDefault="00FD3926">
      <w:pPr>
        <w:pStyle w:val="a8"/>
        <w:ind w:left="1440"/>
      </w:pPr>
    </w:p>
    <w:p w14:paraId="7A98FB4C" w14:textId="77777777" w:rsidR="00FD3926" w:rsidRDefault="00FD3926">
      <w:pPr>
        <w:pStyle w:val="a8"/>
        <w:ind w:left="1440"/>
      </w:pPr>
    </w:p>
    <w:p w14:paraId="59ED7B0F" w14:textId="77777777" w:rsidR="00FD3926" w:rsidRDefault="00FD3926">
      <w:pPr>
        <w:pStyle w:val="a8"/>
        <w:ind w:left="1440"/>
      </w:pPr>
    </w:p>
    <w:p w14:paraId="0696E750" w14:textId="77777777" w:rsidR="00FD3926" w:rsidRDefault="00FD3926">
      <w:pPr>
        <w:pStyle w:val="a8"/>
        <w:ind w:left="1440"/>
      </w:pPr>
    </w:p>
    <w:p w14:paraId="66349B03" w14:textId="77777777" w:rsidR="00FD3926" w:rsidRDefault="00FD3926">
      <w:pPr>
        <w:pStyle w:val="a8"/>
        <w:ind w:left="1440"/>
      </w:pPr>
    </w:p>
    <w:p w14:paraId="0B2BAFB7" w14:textId="77777777" w:rsidR="00FD3926" w:rsidRDefault="00FD3926">
      <w:pPr>
        <w:pStyle w:val="a8"/>
        <w:ind w:left="1440"/>
      </w:pPr>
    </w:p>
    <w:p w14:paraId="2600A8FE" w14:textId="77777777" w:rsidR="00FD3926" w:rsidRDefault="00FD3926">
      <w:pPr>
        <w:pStyle w:val="a8"/>
        <w:ind w:left="1440"/>
      </w:pPr>
    </w:p>
    <w:p w14:paraId="025FE3E1" w14:textId="77777777" w:rsidR="00FD3926" w:rsidRDefault="00FD3926">
      <w:pPr>
        <w:pStyle w:val="a8"/>
        <w:ind w:left="1440"/>
      </w:pPr>
    </w:p>
    <w:p w14:paraId="33B5ECC8" w14:textId="77777777" w:rsidR="00FD3926" w:rsidRDefault="00FD3926">
      <w:pPr>
        <w:pStyle w:val="a8"/>
        <w:ind w:left="1440"/>
      </w:pPr>
    </w:p>
    <w:p w14:paraId="6549776B" w14:textId="77777777" w:rsidR="00FD3926" w:rsidRDefault="009717E1">
      <w:pPr>
        <w:pStyle w:val="a8"/>
        <w:ind w:left="1440"/>
      </w:pPr>
      <w:bookmarkStart w:id="7" w:name="_Toc94378777"/>
      <w:r>
        <w:t xml:space="preserve">Εικόνα 1: </w:t>
      </w:r>
      <w:r>
        <w:rPr>
          <w:lang w:val="en-US"/>
        </w:rPr>
        <w:t>Logo</w:t>
      </w:r>
      <w:r w:rsidRPr="00B96343">
        <w:t xml:space="preserve"> </w:t>
      </w:r>
      <w:r>
        <w:t xml:space="preserve">Τμηματοσ στην αγγλικη, ιστοσελιδα </w:t>
      </w:r>
      <w:r>
        <w:rPr>
          <w:lang w:val="en-US"/>
        </w:rPr>
        <w:t>ece</w:t>
      </w:r>
      <w:r w:rsidRPr="00B96343">
        <w:t>.</w:t>
      </w:r>
      <w:r>
        <w:rPr>
          <w:lang w:val="en-US"/>
        </w:rPr>
        <w:t>uowm</w:t>
      </w:r>
      <w:r w:rsidRPr="00B96343">
        <w:t>.</w:t>
      </w:r>
      <w:r>
        <w:rPr>
          <w:lang w:val="en-US"/>
        </w:rPr>
        <w:t>gr</w:t>
      </w:r>
      <w:bookmarkEnd w:id="7"/>
    </w:p>
    <w:p w14:paraId="4E772EA5" w14:textId="77777777" w:rsidR="00B2746A" w:rsidRDefault="00B2746A" w:rsidP="00B2746A">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4D454390" w14:textId="77777777" w:rsidR="00B2746A" w:rsidRPr="0049477E" w:rsidRDefault="00B2746A" w:rsidP="00B2746A">
      <w:pPr>
        <w:pStyle w:val="a0"/>
        <w:jc w:val="left"/>
        <w:sectPr w:rsidR="00B2746A" w:rsidRPr="0049477E" w:rsidSect="00F749F7">
          <w:headerReference w:type="default" r:id="rId27"/>
          <w:pgSz w:w="11906" w:h="16838"/>
          <w:pgMar w:top="1134" w:right="1134" w:bottom="1134" w:left="1134" w:header="709" w:footer="851" w:gutter="0"/>
          <w:cols w:space="720"/>
          <w:titlePg/>
        </w:sectPr>
      </w:pPr>
    </w:p>
    <w:p w14:paraId="753DBA0F" w14:textId="77777777" w:rsidR="00FD3926" w:rsidRDefault="00A53806" w:rsidP="00A53806">
      <w:pPr>
        <w:pStyle w:val="a4"/>
      </w:pPr>
      <w:bookmarkStart w:id="8" w:name="_Toc94378778"/>
      <w:r>
        <w:lastRenderedPageBreak/>
        <w:t>Κατάλογος</w:t>
      </w:r>
      <w:r w:rsidR="009717E1">
        <w:t xml:space="preserve"> </w:t>
      </w:r>
      <w:r>
        <w:t>Πινάκων</w:t>
      </w:r>
      <w:bookmarkEnd w:id="8"/>
      <w:r w:rsidR="009717E1">
        <w:t xml:space="preserve"> </w:t>
      </w:r>
    </w:p>
    <w:p w14:paraId="5C17CDFB" w14:textId="77777777" w:rsidR="00FD3926" w:rsidRDefault="009717E1">
      <w:pPr>
        <w:pStyle w:val="a3"/>
      </w:pPr>
      <w:r>
        <w:t xml:space="preserve">Προτείνεται να χρησιμοποιείτε την αυτοματοποιημένη </w:t>
      </w:r>
      <w:r w:rsidR="00926C1A">
        <w:t>Πινάκων</w:t>
      </w:r>
      <w:r>
        <w:t xml:space="preserve"> μέσω του </w:t>
      </w:r>
      <w:r>
        <w:rPr>
          <w:lang w:val="en-US"/>
        </w:rPr>
        <w:t>Insert</w:t>
      </w:r>
      <w:r>
        <w:rPr>
          <w:rFonts w:ascii="Arial Unicode MS" w:hAnsi="Arial Unicode MS"/>
          <w:lang w:val="en-US"/>
        </w:rPr>
        <w:sym w:font="Arial Unicode MS" w:char="F0E0"/>
      </w:r>
      <w:r>
        <w:rPr>
          <w:lang w:val="en-US"/>
        </w:rPr>
        <w:t>Reference</w:t>
      </w:r>
      <w:r>
        <w:rPr>
          <w:rFonts w:ascii="Arial Unicode MS" w:hAnsi="Arial Unicode MS"/>
          <w:lang w:val="en-US"/>
        </w:rPr>
        <w:sym w:font="Arial Unicode MS" w:char="F0E0"/>
      </w:r>
      <w:r>
        <w:rPr>
          <w:lang w:val="en-US"/>
        </w:rPr>
        <w:t>Caption</w:t>
      </w:r>
      <w:r>
        <w:t xml:space="preserve"> (</w:t>
      </w:r>
      <w:r>
        <w:rPr>
          <w:lang w:val="en-US"/>
        </w:rPr>
        <w:t>Label</w:t>
      </w:r>
      <w:r>
        <w:t xml:space="preserve"> Πίνακας) όταν βάζετε τη λεζάντα ενός πίνακα στο κείμενο. Έτσι, ο κατάλογος πινάκων θα μπορεί να ενημερώνεται αυτόματα με δεξί κλικ πάνω του και </w:t>
      </w:r>
      <w:r>
        <w:rPr>
          <w:lang w:val="en-US"/>
        </w:rPr>
        <w:t>Update</w:t>
      </w:r>
      <w:r>
        <w:t xml:space="preserve"> </w:t>
      </w:r>
      <w:r>
        <w:rPr>
          <w:lang w:val="en-US"/>
        </w:rPr>
        <w:t>Field</w:t>
      </w:r>
      <w:r>
        <w:t>.</w:t>
      </w:r>
    </w:p>
    <w:p w14:paraId="1845EBD4" w14:textId="77777777" w:rsidR="00FD3926" w:rsidRDefault="009717E1">
      <w:pPr>
        <w:pStyle w:val="a3"/>
      </w:pPr>
      <w:r>
        <w:t xml:space="preserve">Για τους χρήστες </w:t>
      </w:r>
      <w:r>
        <w:rPr>
          <w:lang w:val="en-US"/>
        </w:rPr>
        <w:t>pages</w:t>
      </w:r>
      <w:r w:rsidRPr="00B96343">
        <w:t xml:space="preserve"> </w:t>
      </w:r>
      <w:r>
        <w:t>προτείνεται να δημιουργείται πίνακα περιεχομένων που θα έχει εύρος όλο το έγγραφο και χρησιμοποιεί ως στυλ παραγράφων το  στύλ Τίτλος_Πίνακα.</w:t>
      </w:r>
    </w:p>
    <w:p w14:paraId="4D74EF18" w14:textId="77777777" w:rsidR="00FD3926" w:rsidRDefault="009717E1">
      <w:pPr>
        <w:pStyle w:val="a3"/>
      </w:pPr>
      <w:r>
        <w:t>Την ίδια πρακτική εφαρμόζουμε και σε περίπτωση που θέλουμε να εισάγουμε έναν πίνακα στο κείμενό μας από μια πηγή. Η διαφορά με τις εικόνες είναι ότι βάζουμε τον τίτλο πριν τον πίνακα.</w:t>
      </w:r>
    </w:p>
    <w:p w14:paraId="1A0545B6" w14:textId="77777777" w:rsidR="00FD3926" w:rsidRDefault="009717E1">
      <w:pPr>
        <w:pStyle w:val="a3"/>
      </w:pPr>
      <w:r>
        <w:t xml:space="preserve">Για τον τίτλο Πίνακα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Τίτλος</w:t>
      </w:r>
      <w:r w:rsidRPr="00B96343">
        <w:t>_</w:t>
      </w:r>
      <w:r>
        <w:t>Πίνακα</w:t>
      </w:r>
      <w:r w:rsidRPr="00B96343">
        <w:t xml:space="preserve"> </w:t>
      </w:r>
      <w:r>
        <w:t>.</w:t>
      </w:r>
    </w:p>
    <w:p w14:paraId="5750105C" w14:textId="77777777" w:rsidR="00FD3926" w:rsidRDefault="00FD3926">
      <w:pPr>
        <w:pStyle w:val="a3"/>
      </w:pPr>
    </w:p>
    <w:p w14:paraId="359090EF" w14:textId="77777777" w:rsidR="00FD3926" w:rsidRDefault="00FD3926">
      <w:pPr>
        <w:pStyle w:val="a3"/>
      </w:pPr>
    </w:p>
    <w:p w14:paraId="0614EFCD" w14:textId="77777777" w:rsidR="00FD3926" w:rsidRDefault="009717E1">
      <w:pPr>
        <w:pStyle w:val="a9"/>
      </w:pPr>
      <w:bookmarkStart w:id="9" w:name="_Toc94378779"/>
      <w:r>
        <w:rPr>
          <w:rFonts w:eastAsia="Arial Unicode MS" w:cs="Arial Unicode MS"/>
        </w:rPr>
        <w:t>Πίνακας 1: Δοκιμαστικός πίνακας.</w:t>
      </w:r>
      <w:bookmarkEnd w:id="9"/>
    </w:p>
    <w:tbl>
      <w:tblPr>
        <w:tblStyle w:val="TableNormal1"/>
        <w:tblW w:w="963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01"/>
        <w:gridCol w:w="2379"/>
        <w:gridCol w:w="2379"/>
        <w:gridCol w:w="2379"/>
      </w:tblGrid>
      <w:tr w:rsidR="00FD3926" w14:paraId="6E7FD6D2" w14:textId="77777777">
        <w:trPr>
          <w:trHeight w:val="230"/>
          <w:jc w:val="center"/>
        </w:trPr>
        <w:tc>
          <w:tcPr>
            <w:tcW w:w="2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40502E" w14:textId="77777777" w:rsidR="00FD3926" w:rsidRDefault="00FD3926"/>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50E433" w14:textId="77777777" w:rsidR="00FD3926" w:rsidRDefault="009717E1">
            <w:pPr>
              <w:pStyle w:val="a0"/>
              <w:tabs>
                <w:tab w:val="left" w:pos="363"/>
                <w:tab w:val="left" w:pos="726"/>
                <w:tab w:val="left" w:pos="1089"/>
                <w:tab w:val="left" w:pos="1452"/>
                <w:tab w:val="left" w:pos="1815"/>
                <w:tab w:val="left" w:pos="2178"/>
              </w:tabs>
              <w:spacing w:before="40" w:after="40"/>
            </w:pPr>
            <w:r>
              <w:rPr>
                <w:b/>
                <w:bCs/>
                <w:sz w:val="20"/>
                <w:szCs w:val="20"/>
                <w:u w:color="000000"/>
              </w:rPr>
              <w:t>Ελλάδα</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4F8386" w14:textId="77777777" w:rsidR="00FD3926" w:rsidRDefault="009717E1">
            <w:pPr>
              <w:pStyle w:val="a0"/>
              <w:tabs>
                <w:tab w:val="left" w:pos="363"/>
                <w:tab w:val="left" w:pos="726"/>
                <w:tab w:val="left" w:pos="1089"/>
                <w:tab w:val="left" w:pos="1452"/>
                <w:tab w:val="left" w:pos="1815"/>
                <w:tab w:val="left" w:pos="2178"/>
              </w:tabs>
              <w:spacing w:before="40" w:after="40"/>
            </w:pPr>
            <w:r>
              <w:rPr>
                <w:b/>
                <w:bCs/>
                <w:sz w:val="20"/>
                <w:szCs w:val="20"/>
                <w:u w:color="000000"/>
              </w:rPr>
              <w:t>Αγγλία</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755D0E" w14:textId="77777777" w:rsidR="00FD3926" w:rsidRDefault="009717E1">
            <w:pPr>
              <w:pStyle w:val="a0"/>
              <w:tabs>
                <w:tab w:val="left" w:pos="363"/>
                <w:tab w:val="left" w:pos="726"/>
                <w:tab w:val="left" w:pos="1089"/>
                <w:tab w:val="left" w:pos="1452"/>
                <w:tab w:val="left" w:pos="1815"/>
                <w:tab w:val="left" w:pos="2178"/>
              </w:tabs>
              <w:spacing w:before="40" w:after="40"/>
            </w:pPr>
            <w:r>
              <w:rPr>
                <w:b/>
                <w:bCs/>
                <w:sz w:val="20"/>
                <w:szCs w:val="20"/>
                <w:u w:color="000000"/>
              </w:rPr>
              <w:t>Γαλλία</w:t>
            </w:r>
          </w:p>
        </w:tc>
      </w:tr>
      <w:tr w:rsidR="00FD3926" w14:paraId="6A691F07" w14:textId="77777777">
        <w:trPr>
          <w:trHeight w:val="230"/>
          <w:jc w:val="center"/>
        </w:trPr>
        <w:tc>
          <w:tcPr>
            <w:tcW w:w="2500"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39613658" w14:textId="77777777" w:rsidR="00FD3926" w:rsidRDefault="009717E1">
            <w:pPr>
              <w:pStyle w:val="a0"/>
              <w:tabs>
                <w:tab w:val="left" w:pos="363"/>
                <w:tab w:val="left" w:pos="726"/>
                <w:tab w:val="left" w:pos="1089"/>
                <w:tab w:val="left" w:pos="1452"/>
                <w:tab w:val="left" w:pos="1815"/>
                <w:tab w:val="left" w:pos="2178"/>
              </w:tabs>
              <w:spacing w:before="20" w:after="20"/>
              <w:jc w:val="left"/>
            </w:pPr>
            <w:r>
              <w:rPr>
                <w:b/>
                <w:bCs/>
                <w:sz w:val="20"/>
                <w:szCs w:val="20"/>
                <w:u w:color="000000"/>
              </w:rPr>
              <w:t>Πληθυσμός</w:t>
            </w:r>
          </w:p>
        </w:tc>
        <w:tc>
          <w:tcPr>
            <w:tcW w:w="237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16E91C7" w14:textId="77777777" w:rsidR="00FD3926" w:rsidRDefault="009717E1">
            <w:pPr>
              <w:pStyle w:val="a0"/>
              <w:tabs>
                <w:tab w:val="left" w:pos="363"/>
                <w:tab w:val="left" w:pos="726"/>
                <w:tab w:val="left" w:pos="1089"/>
                <w:tab w:val="left" w:pos="1452"/>
                <w:tab w:val="left" w:pos="1815"/>
                <w:tab w:val="left" w:pos="2178"/>
              </w:tabs>
              <w:spacing w:before="20" w:after="20"/>
            </w:pPr>
            <w:r>
              <w:rPr>
                <w:sz w:val="20"/>
                <w:szCs w:val="20"/>
                <w:u w:color="000000"/>
              </w:rPr>
              <w:t>10 εκ.</w:t>
            </w:r>
          </w:p>
        </w:tc>
        <w:tc>
          <w:tcPr>
            <w:tcW w:w="237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69DB67E4" w14:textId="77777777" w:rsidR="00FD3926" w:rsidRDefault="009717E1">
            <w:pPr>
              <w:pStyle w:val="a0"/>
              <w:tabs>
                <w:tab w:val="left" w:pos="363"/>
                <w:tab w:val="left" w:pos="726"/>
                <w:tab w:val="left" w:pos="1089"/>
                <w:tab w:val="left" w:pos="1452"/>
                <w:tab w:val="left" w:pos="1815"/>
                <w:tab w:val="left" w:pos="2178"/>
              </w:tabs>
              <w:spacing w:before="20" w:after="20"/>
            </w:pPr>
            <w:r>
              <w:rPr>
                <w:sz w:val="20"/>
                <w:szCs w:val="20"/>
                <w:u w:color="000000"/>
              </w:rPr>
              <w:t>55 εκ.</w:t>
            </w:r>
          </w:p>
        </w:tc>
        <w:tc>
          <w:tcPr>
            <w:tcW w:w="237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vAlign w:val="center"/>
          </w:tcPr>
          <w:p w14:paraId="212D858C" w14:textId="77777777" w:rsidR="00FD3926" w:rsidRDefault="009717E1">
            <w:pPr>
              <w:pStyle w:val="a0"/>
              <w:tabs>
                <w:tab w:val="left" w:pos="363"/>
                <w:tab w:val="left" w:pos="726"/>
                <w:tab w:val="left" w:pos="1089"/>
                <w:tab w:val="left" w:pos="1452"/>
                <w:tab w:val="left" w:pos="1815"/>
                <w:tab w:val="left" w:pos="2178"/>
              </w:tabs>
              <w:spacing w:before="20" w:after="20"/>
            </w:pPr>
            <w:r>
              <w:rPr>
                <w:sz w:val="20"/>
                <w:szCs w:val="20"/>
                <w:u w:color="000000"/>
              </w:rPr>
              <w:t>60 εκ.</w:t>
            </w:r>
          </w:p>
        </w:tc>
      </w:tr>
      <w:tr w:rsidR="00FD3926" w14:paraId="7F800D0B" w14:textId="77777777">
        <w:trPr>
          <w:trHeight w:val="230"/>
          <w:jc w:val="center"/>
        </w:trPr>
        <w:tc>
          <w:tcPr>
            <w:tcW w:w="2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D84135" w14:textId="77777777" w:rsidR="00FD3926" w:rsidRDefault="009717E1">
            <w:pPr>
              <w:pStyle w:val="a0"/>
              <w:tabs>
                <w:tab w:val="left" w:pos="363"/>
                <w:tab w:val="left" w:pos="726"/>
                <w:tab w:val="left" w:pos="1089"/>
                <w:tab w:val="left" w:pos="1452"/>
                <w:tab w:val="left" w:pos="1815"/>
                <w:tab w:val="left" w:pos="2178"/>
              </w:tabs>
              <w:spacing w:before="20" w:after="20"/>
              <w:jc w:val="left"/>
            </w:pPr>
            <w:r>
              <w:rPr>
                <w:b/>
                <w:bCs/>
                <w:sz w:val="20"/>
                <w:szCs w:val="20"/>
                <w:u w:color="000000"/>
              </w:rPr>
              <w:t>Έκταση</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4A7D26" w14:textId="77777777" w:rsidR="00FD3926" w:rsidRDefault="009717E1">
            <w:pPr>
              <w:pStyle w:val="a0"/>
              <w:tabs>
                <w:tab w:val="left" w:pos="363"/>
                <w:tab w:val="left" w:pos="726"/>
                <w:tab w:val="left" w:pos="1089"/>
                <w:tab w:val="left" w:pos="1452"/>
                <w:tab w:val="left" w:pos="1815"/>
                <w:tab w:val="left" w:pos="2178"/>
              </w:tabs>
              <w:spacing w:before="20" w:after="20"/>
            </w:pPr>
            <w:r>
              <w:rPr>
                <w:sz w:val="20"/>
                <w:szCs w:val="20"/>
                <w:u w:color="000000"/>
              </w:rPr>
              <w:t>132000 τ.χ.</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AFEE0C" w14:textId="77777777" w:rsidR="00FD3926" w:rsidRDefault="009717E1">
            <w:pPr>
              <w:pStyle w:val="a0"/>
              <w:tabs>
                <w:tab w:val="left" w:pos="363"/>
                <w:tab w:val="left" w:pos="726"/>
                <w:tab w:val="left" w:pos="1089"/>
                <w:tab w:val="left" w:pos="1452"/>
                <w:tab w:val="left" w:pos="1815"/>
                <w:tab w:val="left" w:pos="2178"/>
              </w:tabs>
              <w:spacing w:before="20" w:after="20"/>
            </w:pPr>
            <w:r>
              <w:rPr>
                <w:sz w:val="20"/>
                <w:szCs w:val="20"/>
                <w:u w:color="000000"/>
              </w:rPr>
              <w:t>800000 τ.χ.</w:t>
            </w:r>
          </w:p>
        </w:tc>
        <w:tc>
          <w:tcPr>
            <w:tcW w:w="23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4C3AFE" w14:textId="77777777" w:rsidR="00FD3926" w:rsidRDefault="009717E1">
            <w:pPr>
              <w:pStyle w:val="a0"/>
              <w:tabs>
                <w:tab w:val="left" w:pos="363"/>
                <w:tab w:val="left" w:pos="726"/>
                <w:tab w:val="left" w:pos="1089"/>
                <w:tab w:val="left" w:pos="1452"/>
                <w:tab w:val="left" w:pos="1815"/>
                <w:tab w:val="left" w:pos="2178"/>
              </w:tabs>
              <w:spacing w:before="20" w:after="20"/>
            </w:pPr>
            <w:r>
              <w:rPr>
                <w:sz w:val="20"/>
                <w:szCs w:val="20"/>
                <w:u w:color="000000"/>
              </w:rPr>
              <w:t>800000 τ.χ.</w:t>
            </w:r>
          </w:p>
        </w:tc>
      </w:tr>
    </w:tbl>
    <w:p w14:paraId="6E8158FA" w14:textId="77777777" w:rsidR="00FD3926" w:rsidRDefault="00FD3926">
      <w:pPr>
        <w:pStyle w:val="a8"/>
        <w:widowControl w:val="0"/>
        <w:tabs>
          <w:tab w:val="clear" w:pos="1150"/>
          <w:tab w:val="left" w:pos="363"/>
          <w:tab w:val="left" w:pos="726"/>
          <w:tab w:val="left" w:pos="1089"/>
          <w:tab w:val="left" w:pos="1452"/>
          <w:tab w:val="left" w:pos="1815"/>
          <w:tab w:val="left" w:pos="2178"/>
          <w:tab w:val="left" w:pos="2541"/>
          <w:tab w:val="left" w:pos="2904"/>
          <w:tab w:val="left" w:pos="3267"/>
          <w:tab w:val="left" w:pos="3630"/>
          <w:tab w:val="left" w:pos="3993"/>
          <w:tab w:val="left" w:pos="4356"/>
          <w:tab w:val="left" w:pos="4719"/>
          <w:tab w:val="left" w:pos="5082"/>
          <w:tab w:val="left" w:pos="5445"/>
          <w:tab w:val="left" w:pos="5808"/>
          <w:tab w:val="left" w:pos="6171"/>
          <w:tab w:val="left" w:pos="6534"/>
          <w:tab w:val="left" w:pos="6897"/>
          <w:tab w:val="left" w:pos="7260"/>
          <w:tab w:val="left" w:pos="7623"/>
          <w:tab w:val="left" w:pos="7986"/>
          <w:tab w:val="left" w:pos="8349"/>
          <w:tab w:val="left" w:pos="8712"/>
          <w:tab w:val="left" w:pos="9075"/>
          <w:tab w:val="left" w:pos="9438"/>
        </w:tabs>
        <w:spacing w:before="180" w:after="240"/>
        <w:jc w:val="center"/>
        <w:rPr>
          <w:b w:val="0"/>
          <w:bCs w:val="0"/>
          <w:caps w:val="0"/>
          <w:sz w:val="22"/>
          <w:szCs w:val="22"/>
          <w:u w:color="000000"/>
        </w:rPr>
      </w:pPr>
    </w:p>
    <w:p w14:paraId="733F63EE" w14:textId="77777777" w:rsidR="00FD3926" w:rsidRDefault="009717E1">
      <w:pPr>
        <w:pStyle w:val="a3"/>
      </w:pPr>
      <w:r>
        <w:fldChar w:fldCharType="begin"/>
      </w:r>
      <w:r>
        <w:instrText xml:space="preserve"> TOC \t "Τίτλος_Πίνακα, 1"</w:instrText>
      </w:r>
      <w:r>
        <w:fldChar w:fldCharType="separate"/>
      </w:r>
    </w:p>
    <w:p w14:paraId="61E99E11" w14:textId="77777777" w:rsidR="00FD3926" w:rsidRDefault="009717E1">
      <w:pPr>
        <w:pStyle w:val="TOC10"/>
      </w:pPr>
      <w:r>
        <w:rPr>
          <w:lang w:val="ru-RU"/>
        </w:rPr>
        <w:t>Πίνακας 1: Δοκιμαστικός πίνακας.</w:t>
      </w:r>
      <w:r>
        <w:rPr>
          <w:lang w:val="ru-RU"/>
        </w:rPr>
        <w:tab/>
      </w:r>
      <w:r>
        <w:fldChar w:fldCharType="begin"/>
      </w:r>
      <w:r>
        <w:instrText xml:space="preserve"> PAGEREF _Toc \h </w:instrText>
      </w:r>
      <w:r>
        <w:fldChar w:fldCharType="separate"/>
      </w:r>
      <w:r>
        <w:t>14</w:t>
      </w:r>
      <w:r>
        <w:fldChar w:fldCharType="end"/>
      </w:r>
    </w:p>
    <w:p w14:paraId="5A61CEB6" w14:textId="77777777" w:rsidR="00B2746A" w:rsidRDefault="009717E1" w:rsidP="00B2746A">
      <w:r>
        <w:fldChar w:fldCharType="end"/>
      </w:r>
    </w:p>
    <w:p w14:paraId="75440277" w14:textId="77777777" w:rsidR="00D91DC5" w:rsidRDefault="00D91DC5" w:rsidP="00B2746A">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4D1F9414" w14:textId="77777777" w:rsidR="00B2746A" w:rsidRPr="0049477E" w:rsidRDefault="00B2746A" w:rsidP="00B2746A">
      <w:pPr>
        <w:pStyle w:val="a0"/>
        <w:jc w:val="left"/>
        <w:sectPr w:rsidR="00B2746A" w:rsidRPr="0049477E" w:rsidSect="00F749F7">
          <w:headerReference w:type="default" r:id="rId28"/>
          <w:pgSz w:w="11906" w:h="16838"/>
          <w:pgMar w:top="1134" w:right="1134" w:bottom="1134" w:left="1134" w:header="709" w:footer="851" w:gutter="0"/>
          <w:cols w:space="720"/>
          <w:titlePg/>
        </w:sectPr>
      </w:pPr>
    </w:p>
    <w:p w14:paraId="4F809F0D" w14:textId="77777777" w:rsidR="00FD3926" w:rsidRPr="00D91DC5" w:rsidRDefault="00325C8F" w:rsidP="00D91DC5">
      <w:pPr>
        <w:pStyle w:val="a4"/>
      </w:pPr>
      <w:bookmarkStart w:id="10" w:name="_Toc94378780"/>
      <w:r>
        <w:lastRenderedPageBreak/>
        <w:t>Πρόλογος</w:t>
      </w:r>
      <w:bookmarkEnd w:id="10"/>
      <w:r w:rsidR="009717E1">
        <w:t xml:space="preserve"> </w:t>
      </w:r>
    </w:p>
    <w:p w14:paraId="1462A31F" w14:textId="77777777" w:rsidR="00FD3926" w:rsidRPr="00D91DC5" w:rsidRDefault="009717E1">
      <w:pPr>
        <w:pStyle w:val="a3"/>
      </w:pPr>
      <w:r w:rsidRPr="00D91DC5">
        <w:t xml:space="preserve">Στον πρόλογο </w:t>
      </w:r>
      <w:r w:rsidR="00926C1A" w:rsidRPr="00D91DC5">
        <w:t>αναφέρονται</w:t>
      </w:r>
      <w:r w:rsidRPr="00D91DC5">
        <w:t xml:space="preserve"> θέματα που δεν είναι επιστημονικά ή τεχνικά, όπως το πλαίσιο που διενεργήθηκε η </w:t>
      </w:r>
      <w:r w:rsidR="00926C1A" w:rsidRPr="00D91DC5">
        <w:t>εργασία</w:t>
      </w:r>
      <w:r w:rsidRPr="00D91DC5">
        <w:t xml:space="preserve">, ο τόπος διεξαγωγής, το Εργαστήριο στο οποίο εκπονήθηκε κ.λπ. </w:t>
      </w:r>
    </w:p>
    <w:p w14:paraId="2718973B" w14:textId="77777777" w:rsidR="00FD3926" w:rsidRDefault="00FD3926">
      <w:pPr>
        <w:pStyle w:val="a0"/>
        <w:jc w:val="left"/>
      </w:pPr>
    </w:p>
    <w:p w14:paraId="756E8A65" w14:textId="77777777" w:rsidR="00D91DC5" w:rsidRDefault="00D91DC5" w:rsidP="00D91DC5">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2CC04E56" w14:textId="77777777" w:rsidR="00D91DC5" w:rsidRPr="0049477E" w:rsidRDefault="00D91DC5" w:rsidP="00D91DC5">
      <w:pPr>
        <w:pStyle w:val="a0"/>
        <w:jc w:val="left"/>
        <w:sectPr w:rsidR="00D91DC5" w:rsidRPr="0049477E" w:rsidSect="00F749F7">
          <w:headerReference w:type="default" r:id="rId29"/>
          <w:pgSz w:w="11906" w:h="16838"/>
          <w:pgMar w:top="1134" w:right="1134" w:bottom="1134" w:left="1134" w:header="709" w:footer="851" w:gutter="0"/>
          <w:cols w:space="720"/>
          <w:titlePg/>
        </w:sectPr>
      </w:pPr>
    </w:p>
    <w:p w14:paraId="688A06A4" w14:textId="77777777" w:rsidR="00FD3926" w:rsidRDefault="0049477E" w:rsidP="00A53806">
      <w:pPr>
        <w:pStyle w:val="a4"/>
      </w:pPr>
      <w:bookmarkStart w:id="11" w:name="_Toc94378781"/>
      <w:r>
        <w:lastRenderedPageBreak/>
        <w:t>Κεφάλαιο</w:t>
      </w:r>
      <w:r w:rsidR="009717E1">
        <w:t xml:space="preserve"> 1: </w:t>
      </w:r>
      <w:r>
        <w:t>Εισαγωγή</w:t>
      </w:r>
      <w:r w:rsidR="009717E1">
        <w:t>́</w:t>
      </w:r>
      <w:bookmarkEnd w:id="11"/>
      <w:r w:rsidR="009717E1">
        <w:t xml:space="preserve"> </w:t>
      </w:r>
    </w:p>
    <w:p w14:paraId="122DB3C6" w14:textId="2C33CB00" w:rsidR="00FD3926" w:rsidRPr="007C75D5" w:rsidRDefault="007C75D5">
      <w:pPr>
        <w:pStyle w:val="a3"/>
        <w:rPr>
          <w:i/>
          <w:iCs/>
          <w:sz w:val="40"/>
          <w:szCs w:val="40"/>
        </w:rPr>
      </w:pPr>
      <w:r w:rsidRPr="007C75D5">
        <w:rPr>
          <w:i/>
          <w:iCs/>
          <w:sz w:val="40"/>
          <w:szCs w:val="40"/>
        </w:rPr>
        <w:t>Ηλεκτροεγκεφαλογράφημα και Συγκέντρωση.</w:t>
      </w:r>
    </w:p>
    <w:p w14:paraId="7E565F82" w14:textId="77777777" w:rsidR="00D91DC5" w:rsidRDefault="00D91DC5">
      <w:pPr>
        <w:pStyle w:val="a3"/>
      </w:pPr>
    </w:p>
    <w:p w14:paraId="529B015A" w14:textId="219F421B" w:rsidR="00FD3926" w:rsidRDefault="009717E1">
      <w:pPr>
        <w:pStyle w:val="a6"/>
        <w:rPr>
          <w:rFonts w:eastAsia="Arial Unicode MS" w:cs="Arial Unicode MS"/>
        </w:rPr>
      </w:pPr>
      <w:bookmarkStart w:id="12" w:name="_Toc94378782"/>
      <w:r>
        <w:rPr>
          <w:rFonts w:eastAsia="Arial Unicode MS" w:cs="Arial Unicode MS"/>
        </w:rPr>
        <w:t xml:space="preserve">1.1 </w:t>
      </w:r>
      <w:bookmarkEnd w:id="12"/>
      <w:r w:rsidR="007C75D5" w:rsidRPr="007C75D5">
        <w:rPr>
          <w:rFonts w:eastAsia="Arial Unicode MS" w:cs="Arial Unicode MS"/>
        </w:rPr>
        <w:t>Ηλεκτροεγκεφαλογράφημα</w:t>
      </w:r>
      <w:r w:rsidRPr="007C75D5">
        <w:rPr>
          <w:rFonts w:eastAsia="Arial Unicode MS" w:cs="Arial Unicode MS"/>
        </w:rPr>
        <w:t xml:space="preserve"> </w:t>
      </w:r>
    </w:p>
    <w:p w14:paraId="662F68B7" w14:textId="526532FF" w:rsidR="00D91DC5" w:rsidRPr="002D7E22" w:rsidRDefault="00A05F29" w:rsidP="00D91DC5">
      <w:pPr>
        <w:pStyle w:val="a3"/>
      </w:pPr>
      <w:r>
        <w:t xml:space="preserve">Ο εγκέφαλος είναι το πιο πλούσιο όργανο του ανρθώπινου οργανισμού,αποτελείται από νευρώνες </w:t>
      </w:r>
      <w:r w:rsidR="004D31C2">
        <w:t>οι οποίοι παράγουν εγκεφαλικά κύματα.</w:t>
      </w:r>
    </w:p>
    <w:p w14:paraId="43D12F70" w14:textId="77777777" w:rsidR="00FD3926" w:rsidRDefault="009717E1">
      <w:pPr>
        <w:pStyle w:val="a6"/>
      </w:pPr>
      <w:bookmarkStart w:id="13" w:name="_Toc94378783"/>
      <w:r>
        <w:rPr>
          <w:rFonts w:eastAsia="Arial Unicode MS" w:cs="Arial Unicode MS"/>
        </w:rPr>
        <w:t xml:space="preserve">1.2 </w:t>
      </w:r>
      <w:r w:rsidR="0049477E">
        <w:rPr>
          <w:rFonts w:eastAsia="Arial Unicode MS" w:cs="Arial Unicode MS"/>
        </w:rPr>
        <w:t>Οργάνωση</w:t>
      </w:r>
      <w:r>
        <w:rPr>
          <w:rFonts w:eastAsia="Arial Unicode MS" w:cs="Arial Unicode MS"/>
        </w:rPr>
        <w:t xml:space="preserve"> του </w:t>
      </w:r>
      <w:r w:rsidR="0049477E">
        <w:rPr>
          <w:rFonts w:eastAsia="Arial Unicode MS" w:cs="Arial Unicode MS"/>
        </w:rPr>
        <w:t>τόμου</w:t>
      </w:r>
      <w:bookmarkEnd w:id="13"/>
      <w:r>
        <w:rPr>
          <w:rFonts w:eastAsia="Arial Unicode MS" w:cs="Arial Unicode MS"/>
        </w:rPr>
        <w:t xml:space="preserve"> </w:t>
      </w:r>
    </w:p>
    <w:p w14:paraId="4B15B84C" w14:textId="77777777" w:rsidR="00D91DC5" w:rsidRDefault="00E36624" w:rsidP="00D91DC5">
      <w:pPr>
        <w:pStyle w:val="a3"/>
      </w:pPr>
      <w:r>
        <w:t>Οι τίτλοι των ενοτήτων/υπο ενοτήτων είναι ενδεικτικοί.</w:t>
      </w:r>
    </w:p>
    <w:p w14:paraId="1B4C28EF" w14:textId="77777777" w:rsidR="00FD3926" w:rsidRDefault="00FD3926" w:rsidP="00D91DC5">
      <w:pPr>
        <w:pStyle w:val="a3"/>
      </w:pPr>
    </w:p>
    <w:p w14:paraId="53CB0CD3" w14:textId="77777777" w:rsidR="00D91DC5" w:rsidRDefault="00D91DC5" w:rsidP="00D91DC5">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2FB7D6BE" w14:textId="77777777" w:rsidR="00D91DC5" w:rsidRPr="0049477E" w:rsidRDefault="00D91DC5" w:rsidP="00D91DC5">
      <w:pPr>
        <w:pStyle w:val="a0"/>
        <w:jc w:val="left"/>
        <w:sectPr w:rsidR="00D91DC5" w:rsidRPr="0049477E" w:rsidSect="00F749F7">
          <w:headerReference w:type="default" r:id="rId30"/>
          <w:pgSz w:w="11906" w:h="16838"/>
          <w:pgMar w:top="1134" w:right="1134" w:bottom="1134" w:left="1134" w:header="709" w:footer="851" w:gutter="0"/>
          <w:cols w:space="720"/>
          <w:titlePg/>
        </w:sectPr>
      </w:pPr>
    </w:p>
    <w:p w14:paraId="3AB5F391" w14:textId="77777777" w:rsidR="00FD3926" w:rsidRDefault="00D91DC5" w:rsidP="00A53806">
      <w:pPr>
        <w:pStyle w:val="a4"/>
      </w:pPr>
      <w:bookmarkStart w:id="14" w:name="_Toc94378784"/>
      <w:r>
        <w:lastRenderedPageBreak/>
        <w:t>Κεφάλαιο</w:t>
      </w:r>
      <w:r w:rsidR="009717E1">
        <w:t xml:space="preserve"> 2: </w:t>
      </w:r>
      <w:r>
        <w:t>Θεωρητικό</w:t>
      </w:r>
      <w:r w:rsidR="009717E1">
        <w:t xml:space="preserve">́ </w:t>
      </w:r>
      <w:r w:rsidR="00E36624">
        <w:t>Υ</w:t>
      </w:r>
      <w:r>
        <w:t>πόβαθρο</w:t>
      </w:r>
      <w:bookmarkEnd w:id="14"/>
      <w:r w:rsidR="009717E1">
        <w:t xml:space="preserve"> </w:t>
      </w:r>
    </w:p>
    <w:p w14:paraId="714DD285" w14:textId="77777777" w:rsidR="00FD3926" w:rsidRDefault="009717E1">
      <w:pPr>
        <w:pStyle w:val="a3"/>
      </w:pPr>
      <w:r>
        <w:t xml:space="preserve">Για τον τίτλο κεφαλαίου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κεφαλαίων</w:t>
      </w:r>
      <w:r w:rsidRPr="00B96343">
        <w:t xml:space="preserve"> </w:t>
      </w:r>
      <w:r>
        <w:t>.</w:t>
      </w:r>
    </w:p>
    <w:p w14:paraId="51923825" w14:textId="77777777" w:rsidR="00FD3926" w:rsidRDefault="00FD3926">
      <w:pPr>
        <w:pStyle w:val="a3"/>
      </w:pPr>
    </w:p>
    <w:p w14:paraId="7180B8C8" w14:textId="299F80A5" w:rsidR="00FD3926" w:rsidRDefault="009717E1">
      <w:pPr>
        <w:pStyle w:val="a6"/>
      </w:pPr>
      <w:bookmarkStart w:id="15" w:name="_Toc94378785"/>
      <w:r>
        <w:rPr>
          <w:rFonts w:eastAsia="Arial Unicode MS" w:cs="Arial Unicode MS"/>
        </w:rPr>
        <w:t>2.1</w:t>
      </w:r>
      <w:r w:rsidRPr="00B96343">
        <w:rPr>
          <w:rFonts w:eastAsia="Arial Unicode MS" w:cs="Arial Unicode MS"/>
        </w:rPr>
        <w:t xml:space="preserve"> </w:t>
      </w:r>
      <w:bookmarkEnd w:id="15"/>
      <w:r w:rsidR="000745C7">
        <w:rPr>
          <w:rFonts w:eastAsia="Arial Unicode MS" w:cs="Arial Unicode MS"/>
        </w:rPr>
        <w:t>Ηλεκτροεγκεφαλογράφημα</w:t>
      </w:r>
    </w:p>
    <w:p w14:paraId="47DE811D" w14:textId="455E6BBE" w:rsidR="00FD3926" w:rsidRPr="00ED6358" w:rsidRDefault="000745C7">
      <w:pPr>
        <w:pStyle w:val="a3"/>
      </w:pPr>
      <w:r>
        <w:t>Ο εγκέφαλος</w:t>
      </w:r>
      <w:r w:rsidR="00ED6358" w:rsidRPr="004268C1">
        <w:t xml:space="preserve"> </w:t>
      </w:r>
      <w:r w:rsidR="00ED6358">
        <w:t>ωραιος είναι</w:t>
      </w:r>
    </w:p>
    <w:p w14:paraId="3E0C21A8" w14:textId="77777777" w:rsidR="00FD3926" w:rsidRDefault="009717E1">
      <w:pPr>
        <w:pStyle w:val="a7"/>
        <w:rPr>
          <w:b w:val="0"/>
          <w:bCs w:val="0"/>
          <w:sz w:val="24"/>
          <w:szCs w:val="24"/>
        </w:rPr>
      </w:pPr>
      <w:bookmarkStart w:id="16" w:name="_Toc94378786"/>
      <w:r>
        <w:rPr>
          <w:rFonts w:eastAsia="Arial Unicode MS" w:cs="Arial Unicode MS"/>
        </w:rPr>
        <w:t>2.1.1 Υπό Ενότητα</w:t>
      </w:r>
      <w:bookmarkEnd w:id="16"/>
      <w:r>
        <w:rPr>
          <w:rFonts w:eastAsia="Arial Unicode MS" w:cs="Arial Unicode MS"/>
        </w:rPr>
        <w:t xml:space="preserve"> </w:t>
      </w:r>
    </w:p>
    <w:p w14:paraId="727407FD" w14:textId="77777777" w:rsidR="00FD3926" w:rsidRDefault="009717E1">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68636C92" w14:textId="77777777" w:rsidR="00FD3926" w:rsidRDefault="00FD3926">
      <w:pPr>
        <w:pStyle w:val="a3"/>
      </w:pPr>
    </w:p>
    <w:p w14:paraId="4948FA06" w14:textId="77777777" w:rsidR="00FD3926" w:rsidRDefault="00E36624">
      <w:pPr>
        <w:pStyle w:val="a3"/>
      </w:pPr>
      <w:r>
        <w:t>Γ</w:t>
      </w:r>
      <w:r w:rsidR="009717E1">
        <w:t xml:space="preserve">ια το κυρίως κείμενο της διπλωματικής επιλέγουμε το </w:t>
      </w:r>
      <w:r w:rsidR="009717E1">
        <w:rPr>
          <w:lang w:val="en-US"/>
        </w:rPr>
        <w:t>Style</w:t>
      </w:r>
      <w:r w:rsidR="009717E1" w:rsidRPr="00B96343">
        <w:t xml:space="preserve">  </w:t>
      </w:r>
      <m:oMath>
        <m:r>
          <w:rPr>
            <w:rFonts w:ascii="Cambria Math" w:hAnsi="Cambria Math"/>
            <w:sz w:val="31"/>
            <w:szCs w:val="31"/>
          </w:rPr>
          <m:t>↦</m:t>
        </m:r>
      </m:oMath>
      <w:r w:rsidR="009717E1">
        <w:t>Κύριο</w:t>
      </w:r>
      <w:r w:rsidR="009717E1" w:rsidRPr="00B96343">
        <w:t>_</w:t>
      </w:r>
      <w:r w:rsidR="009717E1">
        <w:t>τμήμα</w:t>
      </w:r>
      <w:r w:rsidR="009717E1" w:rsidRPr="00B96343">
        <w:t>_</w:t>
      </w:r>
      <w:r w:rsidR="009717E1">
        <w:t>παραγράφων.</w:t>
      </w:r>
    </w:p>
    <w:p w14:paraId="0FACA1FB" w14:textId="77777777" w:rsidR="00FD3926" w:rsidRDefault="00FD3926">
      <w:pPr>
        <w:pStyle w:val="a3"/>
      </w:pPr>
    </w:p>
    <w:p w14:paraId="6CCEDFF0" w14:textId="77777777" w:rsidR="00D91DC5" w:rsidRDefault="00D91DC5" w:rsidP="00D91DC5">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5771FE83" w14:textId="77777777" w:rsidR="00D91DC5" w:rsidRPr="0049477E" w:rsidRDefault="00D91DC5" w:rsidP="00D91DC5">
      <w:pPr>
        <w:pStyle w:val="a0"/>
        <w:jc w:val="left"/>
        <w:sectPr w:rsidR="00D91DC5" w:rsidRPr="0049477E" w:rsidSect="00F749F7">
          <w:headerReference w:type="default" r:id="rId31"/>
          <w:pgSz w:w="11906" w:h="16838"/>
          <w:pgMar w:top="1134" w:right="1134" w:bottom="1134" w:left="1134" w:header="709" w:footer="851" w:gutter="0"/>
          <w:cols w:space="720"/>
          <w:titlePg/>
        </w:sectPr>
      </w:pPr>
    </w:p>
    <w:p w14:paraId="4B3DB909" w14:textId="44A12F9B" w:rsidR="00FD3926" w:rsidRDefault="00E36624" w:rsidP="00A53806">
      <w:pPr>
        <w:pStyle w:val="a4"/>
      </w:pPr>
      <w:r>
        <w:lastRenderedPageBreak/>
        <w:t>Κεφάλαιο</w:t>
      </w:r>
      <w:r w:rsidR="009717E1">
        <w:t xml:space="preserve"> 3: </w:t>
      </w:r>
      <w:r w:rsidR="00986445">
        <w:t>Ηλεκτροεγκεφαλογράφοι και διασύνδεση</w:t>
      </w:r>
    </w:p>
    <w:p w14:paraId="7D8FBA28" w14:textId="3CD58565" w:rsidR="009614F8" w:rsidRPr="009614F8" w:rsidRDefault="009614F8" w:rsidP="009614F8">
      <w:pPr>
        <w:pStyle w:val="a6"/>
        <w:rPr>
          <w:rFonts w:eastAsia="Arial Unicode MS" w:cs="Arial Unicode MS"/>
        </w:rPr>
      </w:pPr>
      <w:r>
        <w:rPr>
          <w:rFonts w:eastAsia="Arial Unicode MS" w:cs="Arial Unicode MS"/>
        </w:rPr>
        <w:t>3.</w:t>
      </w:r>
      <w:r w:rsidR="00FC59E0">
        <w:rPr>
          <w:rFonts w:eastAsia="Arial Unicode MS" w:cs="Arial Unicode MS"/>
        </w:rPr>
        <w:t>1</w:t>
      </w:r>
      <w:r>
        <w:rPr>
          <w:rFonts w:eastAsia="Arial Unicode MS" w:cs="Arial Unicode MS"/>
        </w:rPr>
        <w:t xml:space="preserve"> Ηλεκτροεγκεφαλογράφος</w:t>
      </w:r>
    </w:p>
    <w:p w14:paraId="39634E7D" w14:textId="6028D2B3" w:rsidR="00D91DC5" w:rsidRPr="00BC6768" w:rsidRDefault="009614F8" w:rsidP="00D91DC5">
      <w:pPr>
        <w:pStyle w:val="a3"/>
      </w:pPr>
      <w:r>
        <w:t>Ο Ηλεκτροεγκεφαλογράφος είναι μία συσκευή η οποία μπορεί να μετρήσει την εγκεφαλική δραστηριότητα μέσω του ηλεκτροεγκεφαλογραφήματος.</w:t>
      </w:r>
      <w:r w:rsidR="006628E2">
        <w:t xml:space="preserve">Υπάρχουν διάφορα ήδη ηλεκτροεγκεφαλογράφου,τα δύο κύρια είναι 1) τα στεγνά ηλεκτρόδια και 2) τα υγρά ηλεκτρόδια </w:t>
      </w:r>
      <w:r w:rsidR="006628E2" w:rsidRPr="006628E2">
        <w:t>.</w:t>
      </w:r>
      <w:r w:rsidR="00151D69" w:rsidRPr="00151D69">
        <w:t xml:space="preserve"> </w:t>
      </w:r>
      <w:r>
        <w:t>Αποτελ</w:t>
      </w:r>
      <w:r w:rsidR="00151D69">
        <w:t>εί</w:t>
      </w:r>
      <w:r>
        <w:t>ται από ηλεκτρόδια τα οποία τοποθετούνται σε συγκεκριμένα τμήματα του εγκεφάλου</w:t>
      </w:r>
      <w:r w:rsidR="006628E2">
        <w:t>(Εικόνα)</w:t>
      </w:r>
      <w:r w:rsidR="001668B4" w:rsidRPr="001668B4">
        <w:t>.</w:t>
      </w:r>
      <w:r w:rsidR="001668B4">
        <w:t>Τα τελευταία χρόνια αρκετές εταιρίες έχουν αναπτύξει προϊόντα για προσωπική χρήση.Τα οποία είναι όμως περιορισμένα ,καθώς εφαρμόζουν  πάνω στο κρανίο έχουν αρκετές φορές ανακριβείς μετρήσεις και θόρυβο.</w:t>
      </w:r>
      <w:r w:rsidR="006628E2">
        <w:t>Στην παρούσα διπλωματική αξιολογήσαμε 2 ηλεκτροεγκεφαλογράφους οι οποίοι χρησιμοποιούν στεγνά ηλεκτρόδια</w:t>
      </w:r>
      <w:r w:rsidR="00BC6768" w:rsidRPr="00BC6768">
        <w:t>.</w:t>
      </w:r>
    </w:p>
    <w:p w14:paraId="172D2EA4" w14:textId="2B87D3CA" w:rsidR="006628E2" w:rsidRDefault="006628E2" w:rsidP="006628E2">
      <w:pPr>
        <w:pStyle w:val="a3"/>
        <w:numPr>
          <w:ilvl w:val="0"/>
          <w:numId w:val="2"/>
        </w:numPr>
      </w:pPr>
      <w:r>
        <w:rPr>
          <w:lang w:val="en-US"/>
        </w:rPr>
        <w:t>Muse S headband (4</w:t>
      </w:r>
      <w:r>
        <w:t xml:space="preserve"> κανάλια)</w:t>
      </w:r>
    </w:p>
    <w:p w14:paraId="416C2E63" w14:textId="44357ED3" w:rsidR="006628E2" w:rsidRPr="001668B4" w:rsidRDefault="006628E2" w:rsidP="006628E2">
      <w:pPr>
        <w:pStyle w:val="a3"/>
        <w:numPr>
          <w:ilvl w:val="0"/>
          <w:numId w:val="2"/>
        </w:numPr>
      </w:pPr>
      <w:r>
        <w:rPr>
          <w:lang w:val="en-US"/>
        </w:rPr>
        <w:t xml:space="preserve">Mindwave Mobile (1 </w:t>
      </w:r>
      <w:r>
        <w:t>κανάλι)</w:t>
      </w:r>
    </w:p>
    <w:p w14:paraId="7EA1F6A9" w14:textId="23FC2F31" w:rsidR="00151D69" w:rsidRDefault="00151D69" w:rsidP="00151D69">
      <w:pPr>
        <w:pStyle w:val="a3"/>
        <w:jc w:val="center"/>
        <w:rPr>
          <w:lang w:val="en-US"/>
        </w:rPr>
      </w:pPr>
      <w:r>
        <w:rPr>
          <w:noProof/>
        </w:rPr>
        <w:drawing>
          <wp:inline distT="0" distB="0" distL="0" distR="0" wp14:anchorId="1CAB373B" wp14:editId="1AD26FDD">
            <wp:extent cx="2833116" cy="2823016"/>
            <wp:effectExtent l="0" t="0" r="5715" b="0"/>
            <wp:docPr id="1715970749" name="Picture 1" descr="A picture containing circle,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70749" name="Picture 1" descr="A picture containing circle, text, screenshot, diagram&#10;&#10;Description automatically generated"/>
                    <pic:cNvPicPr/>
                  </pic:nvPicPr>
                  <pic:blipFill>
                    <a:blip r:embed="rId32"/>
                    <a:stretch>
                      <a:fillRect/>
                    </a:stretch>
                  </pic:blipFill>
                  <pic:spPr>
                    <a:xfrm>
                      <a:off x="0" y="0"/>
                      <a:ext cx="2847265" cy="2837114"/>
                    </a:xfrm>
                    <a:prstGeom prst="rect">
                      <a:avLst/>
                    </a:prstGeom>
                  </pic:spPr>
                </pic:pic>
              </a:graphicData>
            </a:graphic>
          </wp:inline>
        </w:drawing>
      </w:r>
    </w:p>
    <w:p w14:paraId="0E9CD7B4" w14:textId="77777777" w:rsidR="005A3BAE" w:rsidRPr="00151D69" w:rsidRDefault="005A3BAE" w:rsidP="00151D69">
      <w:pPr>
        <w:pStyle w:val="a3"/>
        <w:jc w:val="center"/>
        <w:rPr>
          <w:lang w:val="en-US"/>
        </w:rPr>
      </w:pPr>
    </w:p>
    <w:p w14:paraId="31C6DC0A" w14:textId="3CE93352" w:rsidR="00FD3926" w:rsidRPr="00B571C3" w:rsidRDefault="009717E1">
      <w:pPr>
        <w:pStyle w:val="a6"/>
        <w:rPr>
          <w:rFonts w:eastAsia="Arial Unicode MS" w:cs="Arial Unicode MS"/>
        </w:rPr>
      </w:pPr>
      <w:bookmarkStart w:id="17" w:name="_Toc94378788"/>
      <w:r>
        <w:rPr>
          <w:rFonts w:eastAsia="Arial Unicode MS" w:cs="Arial Unicode MS"/>
        </w:rPr>
        <w:lastRenderedPageBreak/>
        <w:t>3.</w:t>
      </w:r>
      <w:r w:rsidR="00FC59E0">
        <w:rPr>
          <w:rFonts w:eastAsia="Arial Unicode MS" w:cs="Arial Unicode MS"/>
        </w:rPr>
        <w:t>2</w:t>
      </w:r>
      <w:r>
        <w:rPr>
          <w:rFonts w:eastAsia="Arial Unicode MS" w:cs="Arial Unicode MS"/>
        </w:rPr>
        <w:t xml:space="preserve"> </w:t>
      </w:r>
      <w:bookmarkEnd w:id="17"/>
      <w:r w:rsidR="00EA5DAF">
        <w:rPr>
          <w:rFonts w:eastAsia="Arial Unicode MS" w:cs="Arial Unicode MS"/>
          <w:lang w:val="en-US"/>
        </w:rPr>
        <w:t>Muse</w:t>
      </w:r>
      <w:r w:rsidR="00B571C3" w:rsidRPr="00B571C3">
        <w:rPr>
          <w:rFonts w:eastAsia="Arial Unicode MS" w:cs="Arial Unicode MS"/>
        </w:rPr>
        <w:t xml:space="preserve"> </w:t>
      </w:r>
      <w:r w:rsidR="00B571C3">
        <w:rPr>
          <w:rFonts w:eastAsia="Arial Unicode MS" w:cs="Arial Unicode MS"/>
        </w:rPr>
        <w:t>και διασύνδεση</w:t>
      </w:r>
    </w:p>
    <w:p w14:paraId="20BEF38F" w14:textId="42020B51" w:rsidR="003F48E6" w:rsidRDefault="009F3939" w:rsidP="00D91DC5">
      <w:pPr>
        <w:pStyle w:val="a3"/>
      </w:pPr>
      <w:r>
        <w:t xml:space="preserve">Η πρώτη συσκευή που χρησιμοποιήθηκε είναι η </w:t>
      </w:r>
      <w:r>
        <w:rPr>
          <w:lang w:val="en-US"/>
        </w:rPr>
        <w:t>Muse</w:t>
      </w:r>
      <w:r w:rsidRPr="009F3939">
        <w:t xml:space="preserve"> </w:t>
      </w:r>
      <w:r>
        <w:rPr>
          <w:lang w:val="en-US"/>
        </w:rPr>
        <w:t>S</w:t>
      </w:r>
      <w:r w:rsidRPr="009F3939">
        <w:t xml:space="preserve"> </w:t>
      </w:r>
      <w:r>
        <w:rPr>
          <w:lang w:val="en-US"/>
        </w:rPr>
        <w:t>headband</w:t>
      </w:r>
      <w:r w:rsidRPr="009F3939">
        <w:t xml:space="preserve"> </w:t>
      </w:r>
      <w:r>
        <w:t xml:space="preserve">η οποία έχει 4 κανάλια </w:t>
      </w:r>
      <w:r>
        <w:rPr>
          <w:lang w:val="en-US"/>
        </w:rPr>
        <w:t>AF</w:t>
      </w:r>
      <w:r w:rsidRPr="009F3939">
        <w:t>7,</w:t>
      </w:r>
      <w:r>
        <w:rPr>
          <w:lang w:val="en-US"/>
        </w:rPr>
        <w:t>AF</w:t>
      </w:r>
      <w:r w:rsidRPr="009F3939">
        <w:t>8,</w:t>
      </w:r>
      <w:r>
        <w:rPr>
          <w:lang w:val="en-US"/>
        </w:rPr>
        <w:t>TP</w:t>
      </w:r>
      <w:r w:rsidRPr="009F3939">
        <w:t>9,</w:t>
      </w:r>
      <w:r>
        <w:rPr>
          <w:lang w:val="en-US"/>
        </w:rPr>
        <w:t>TP</w:t>
      </w:r>
      <w:r w:rsidRPr="009F3939">
        <w:t xml:space="preserve">10 </w:t>
      </w:r>
      <w:r>
        <w:t xml:space="preserve">και ένα αναφορικό </w:t>
      </w:r>
      <w:r>
        <w:rPr>
          <w:lang w:val="en-US"/>
        </w:rPr>
        <w:t>FpZ</w:t>
      </w:r>
      <w:r w:rsidRPr="009F3939">
        <w:t>.</w:t>
      </w:r>
      <w:r w:rsidR="008D332B">
        <w:t xml:space="preserve"> Διαθέτει φωτοπληθυσμογραφία</w:t>
      </w:r>
      <w:r w:rsidR="008D332B" w:rsidRPr="008D332B">
        <w:t xml:space="preserve"> </w:t>
      </w:r>
      <w:r w:rsidR="008D332B">
        <w:t>(</w:t>
      </w:r>
      <w:r w:rsidR="008D332B">
        <w:rPr>
          <w:lang w:val="en-US"/>
        </w:rPr>
        <w:t>PPG</w:t>
      </w:r>
      <w:r w:rsidR="008D332B" w:rsidRPr="008D332B">
        <w:t xml:space="preserve">) </w:t>
      </w:r>
      <w:r w:rsidR="008D332B">
        <w:t>Ηλεκτροεγκεφαλογράφημα</w:t>
      </w:r>
      <w:r w:rsidR="008D332B" w:rsidRPr="008D332B">
        <w:t xml:space="preserve"> (</w:t>
      </w:r>
      <w:r w:rsidR="008D332B">
        <w:rPr>
          <w:lang w:val="en-US"/>
        </w:rPr>
        <w:t>EEG</w:t>
      </w:r>
      <w:r w:rsidR="008D332B" w:rsidRPr="008D332B">
        <w:t xml:space="preserve">) , </w:t>
      </w:r>
      <w:r w:rsidR="008D332B">
        <w:t xml:space="preserve">επιταχυνσιόμετρο </w:t>
      </w:r>
      <w:r w:rsidR="008D332B" w:rsidRPr="008D332B">
        <w:t>,</w:t>
      </w:r>
      <w:r w:rsidR="008D332B">
        <w:t xml:space="preserve"> γυροσκόπιο</w:t>
      </w:r>
      <w:r w:rsidR="008D332B" w:rsidRPr="008D332B">
        <w:t xml:space="preserve"> </w:t>
      </w:r>
      <w:r w:rsidR="008D332B">
        <w:t>.Στα πλαίσια της διπλωματικής χρησιμοποιήθηκε μόνο το  Ηλεκτροεγκεφαλογράφημα</w:t>
      </w:r>
      <w:r w:rsidR="000064FC">
        <w:t>.</w:t>
      </w:r>
      <w:r w:rsidR="008D332B" w:rsidRPr="008D332B">
        <w:t xml:space="preserve"> </w:t>
      </w:r>
      <w:r>
        <w:t xml:space="preserve">Διαβάζει σήματα με συχνότητα 256 </w:t>
      </w:r>
      <w:r w:rsidR="004C5C4A">
        <w:rPr>
          <w:lang w:val="en-US"/>
        </w:rPr>
        <w:t>Hz</w:t>
      </w:r>
      <w:r w:rsidR="004268C1" w:rsidRPr="004268C1">
        <w:t xml:space="preserve"> </w:t>
      </w:r>
      <w:r w:rsidR="004268C1">
        <w:t xml:space="preserve">και  δίνει τιμές </w:t>
      </w:r>
      <w:r w:rsidR="004268C1">
        <w:rPr>
          <w:lang w:val="en-US"/>
        </w:rPr>
        <w:t>MicroVolt</w:t>
      </w:r>
      <w:r w:rsidR="004268C1">
        <w:t xml:space="preserve"> </w:t>
      </w:r>
      <w:r w:rsidR="004268C1" w:rsidRPr="004268C1">
        <w:t>/</w:t>
      </w:r>
      <w:r w:rsidR="004268C1">
        <w:t xml:space="preserve"> χρόνο (</w:t>
      </w:r>
      <w:r w:rsidR="004268C1">
        <w:rPr>
          <w:lang w:val="en-US"/>
        </w:rPr>
        <w:t>Mv</w:t>
      </w:r>
      <w:r w:rsidR="004268C1" w:rsidRPr="004268C1">
        <w:t xml:space="preserve"> / </w:t>
      </w:r>
      <w:r w:rsidR="004268C1">
        <w:rPr>
          <w:lang w:val="en-US"/>
        </w:rPr>
        <w:t>s</w:t>
      </w:r>
      <w:r w:rsidR="004268C1" w:rsidRPr="004268C1">
        <w:t>).</w:t>
      </w:r>
      <w:r w:rsidR="000064FC">
        <w:t xml:space="preserve"> </w:t>
      </w:r>
      <w:r w:rsidR="004268C1">
        <w:t>Συνδέ</w:t>
      </w:r>
      <w:r w:rsidR="000064FC">
        <w:t>εται</w:t>
      </w:r>
      <w:r w:rsidR="004268C1">
        <w:t xml:space="preserve"> στον υπολογιστή </w:t>
      </w:r>
      <w:r w:rsidR="00A551F0">
        <w:t xml:space="preserve">με </w:t>
      </w:r>
      <w:r w:rsidR="00A551F0">
        <w:rPr>
          <w:lang w:val="en-US"/>
        </w:rPr>
        <w:t>Bluetooth</w:t>
      </w:r>
      <w:r w:rsidR="00A551F0" w:rsidRPr="00A551F0">
        <w:t xml:space="preserve"> </w:t>
      </w:r>
      <w:r w:rsidR="00A551F0">
        <w:t xml:space="preserve">και καταγράφουμε τα δεδομένα </w:t>
      </w:r>
      <w:r w:rsidR="004268C1">
        <w:t xml:space="preserve">μέσω της εφαρμογής </w:t>
      </w:r>
      <w:r w:rsidR="000064FC">
        <w:rPr>
          <w:lang w:val="en-US"/>
        </w:rPr>
        <w:t>BlueMuse</w:t>
      </w:r>
      <w:r w:rsidR="000064FC" w:rsidRPr="000064FC">
        <w:t xml:space="preserve"> </w:t>
      </w:r>
      <w:r w:rsidR="000064FC">
        <w:t xml:space="preserve">η οποία μεταδίδει τα δεδομένα μέσω ενός </w:t>
      </w:r>
      <w:r w:rsidR="003F48E6">
        <w:rPr>
          <w:lang w:val="en-US"/>
        </w:rPr>
        <w:t>LSL</w:t>
      </w:r>
      <w:r w:rsidR="00A551F0">
        <w:t xml:space="preserve"> </w:t>
      </w:r>
      <w:r w:rsidR="003F48E6" w:rsidRPr="003F48E6">
        <w:t>(</w:t>
      </w:r>
      <w:r w:rsidR="003F48E6">
        <w:rPr>
          <w:lang w:val="en-US"/>
        </w:rPr>
        <w:t>Lab</w:t>
      </w:r>
      <w:r w:rsidR="003F48E6" w:rsidRPr="003F48E6">
        <w:t xml:space="preserve"> </w:t>
      </w:r>
      <w:r w:rsidR="003F48E6">
        <w:rPr>
          <w:lang w:val="en-US"/>
        </w:rPr>
        <w:t>Streaming</w:t>
      </w:r>
      <w:r w:rsidR="003F48E6" w:rsidRPr="003F48E6">
        <w:t xml:space="preserve"> </w:t>
      </w:r>
      <w:r w:rsidR="003F48E6">
        <w:rPr>
          <w:lang w:val="en-US"/>
        </w:rPr>
        <w:t>Layer</w:t>
      </w:r>
      <w:r w:rsidR="003F48E6" w:rsidRPr="003F48E6">
        <w:t xml:space="preserve">) </w:t>
      </w:r>
      <w:r w:rsidR="000064FC">
        <w:rPr>
          <w:lang w:val="en-US"/>
        </w:rPr>
        <w:t>stream</w:t>
      </w:r>
      <w:r w:rsidR="003F48E6">
        <w:t>.</w:t>
      </w:r>
    </w:p>
    <w:p w14:paraId="007C1736" w14:textId="66FF73BD" w:rsidR="00D0384D" w:rsidRDefault="00D0384D" w:rsidP="00C362F8">
      <w:pPr>
        <w:pStyle w:val="a3"/>
        <w:jc w:val="center"/>
      </w:pPr>
      <w:r>
        <w:rPr>
          <w:noProof/>
        </w:rPr>
        <w:drawing>
          <wp:inline distT="0" distB="0" distL="0" distR="0" wp14:anchorId="71081A16" wp14:editId="08C67177">
            <wp:extent cx="3644900" cy="2789817"/>
            <wp:effectExtent l="0" t="0" r="0" b="0"/>
            <wp:docPr id="1867500744" name="Picture 1" descr="A picture containing drawing, sketch, circle, illust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500744" name="Picture 1" descr="A picture containing drawing, sketch, circle, illustration&#10;&#10;Description automatically generated"/>
                    <pic:cNvPicPr/>
                  </pic:nvPicPr>
                  <pic:blipFill>
                    <a:blip r:embed="rId33"/>
                    <a:stretch>
                      <a:fillRect/>
                    </a:stretch>
                  </pic:blipFill>
                  <pic:spPr>
                    <a:xfrm>
                      <a:off x="0" y="0"/>
                      <a:ext cx="3647819" cy="2792051"/>
                    </a:xfrm>
                    <a:prstGeom prst="rect">
                      <a:avLst/>
                    </a:prstGeom>
                  </pic:spPr>
                </pic:pic>
              </a:graphicData>
            </a:graphic>
          </wp:inline>
        </w:drawing>
      </w:r>
    </w:p>
    <w:p w14:paraId="5EF835EB" w14:textId="393E73E7" w:rsidR="00C656A1" w:rsidRPr="00D0384D" w:rsidRDefault="003F48E6" w:rsidP="003F48E6">
      <w:pPr>
        <w:pStyle w:val="a7"/>
      </w:pPr>
      <w:bookmarkStart w:id="18" w:name="_Hlk138943993"/>
      <w:r>
        <w:t>3.</w:t>
      </w:r>
      <w:r w:rsidR="00FC59E0">
        <w:t>2</w:t>
      </w:r>
      <w:r w:rsidR="00894816" w:rsidRPr="00D0384D">
        <w:t>.1</w:t>
      </w:r>
      <w:r>
        <w:t xml:space="preserve"> </w:t>
      </w:r>
      <w:r w:rsidR="00894816">
        <w:rPr>
          <w:lang w:val="en-US"/>
        </w:rPr>
        <w:t>LSL</w:t>
      </w:r>
      <w:r w:rsidR="00894816" w:rsidRPr="00D0384D">
        <w:t xml:space="preserve"> </w:t>
      </w:r>
      <w:r w:rsidR="00894816">
        <w:rPr>
          <w:lang w:val="en-US"/>
        </w:rPr>
        <w:t>Stream</w:t>
      </w:r>
    </w:p>
    <w:bookmarkEnd w:id="18"/>
    <w:p w14:paraId="2EBF239D" w14:textId="12631D1F" w:rsidR="00C656A1" w:rsidRDefault="00C656A1" w:rsidP="00D91DC5">
      <w:pPr>
        <w:pStyle w:val="a3"/>
      </w:pPr>
      <w:r>
        <w:t xml:space="preserve">Το </w:t>
      </w:r>
      <w:r>
        <w:rPr>
          <w:lang w:val="en-US"/>
        </w:rPr>
        <w:t>LSL</w:t>
      </w:r>
      <w:r w:rsidRPr="00C656A1">
        <w:t xml:space="preserve"> </w:t>
      </w:r>
      <w:r>
        <w:t xml:space="preserve">είναι ένα λογισμικό που χρησιμοποιείται για την μετάδοση δεδομένων σε εφαρμογές επεξεργασίας σήματος.Η μετάδοση είναι ασύγχρονη και γίνεται μεταξύ διαφορετικών συσκευών και λογισμικών </w:t>
      </w:r>
      <w:r w:rsidR="00495B4A">
        <w:t xml:space="preserve">επιτρέποντας τον συγχρονισμό πολλαπλών πηγών δεδομένων  σε πραγματικό χρόνο.Η αρχιτεκτονική του βασίζεται σε πρωτόκολλα επικοινωνίας όπως </w:t>
      </w:r>
      <w:r w:rsidR="00495B4A">
        <w:rPr>
          <w:lang w:val="en-US"/>
        </w:rPr>
        <w:t>TCP</w:t>
      </w:r>
      <w:r w:rsidR="00C41FFD" w:rsidRPr="00C41FFD">
        <w:t xml:space="preserve"> </w:t>
      </w:r>
      <w:r w:rsidR="00C41FFD">
        <w:t>και την μεταφορά τον δεδομένων ως δείγμα η κομμάτι,με την διαφορά το δείγμα να είναι μία μοναδική μέτρηση της συσκευής ,ενώ το κομμάτι είναι ένα σύνολο δειγμάτων.</w:t>
      </w:r>
    </w:p>
    <w:p w14:paraId="0AE17B57" w14:textId="21D86114" w:rsidR="00FC59E0" w:rsidRPr="0082223D" w:rsidRDefault="005A273F" w:rsidP="005A273F">
      <w:pPr>
        <w:pStyle w:val="a7"/>
      </w:pPr>
      <w:r>
        <w:t>3.</w:t>
      </w:r>
      <w:r w:rsidR="00FC59E0">
        <w:t>2</w:t>
      </w:r>
      <w:r w:rsidRPr="00FC59E0">
        <w:t>.</w:t>
      </w:r>
      <w:r w:rsidR="00FC59E0">
        <w:t>2</w:t>
      </w:r>
      <w:r>
        <w:t xml:space="preserve"> </w:t>
      </w:r>
      <w:r w:rsidR="00FC59E0">
        <w:t xml:space="preserve">Καταγραφή δεδομένων </w:t>
      </w:r>
      <w:r w:rsidR="00FC59E0">
        <w:rPr>
          <w:lang w:val="en-US"/>
        </w:rPr>
        <w:t>Muse</w:t>
      </w:r>
      <w:r w:rsidR="00FC59E0" w:rsidRPr="00FC59E0">
        <w:t xml:space="preserve"> </w:t>
      </w:r>
      <w:r w:rsidR="00FC59E0">
        <w:t xml:space="preserve">στην </w:t>
      </w:r>
      <w:r w:rsidR="00FC59E0">
        <w:rPr>
          <w:lang w:val="en-US"/>
        </w:rPr>
        <w:t>Python</w:t>
      </w:r>
    </w:p>
    <w:p w14:paraId="451B62E0" w14:textId="70F4609A" w:rsidR="00FC59E0" w:rsidRDefault="00FC59E0" w:rsidP="00D91DC5">
      <w:pPr>
        <w:pStyle w:val="a3"/>
      </w:pPr>
      <w:r>
        <w:t xml:space="preserve">Για την καταγραφή </w:t>
      </w:r>
      <w:r w:rsidR="008C384C">
        <w:t xml:space="preserve">των </w:t>
      </w:r>
      <w:r>
        <w:t>δεδομένων χρησιμοποιήθηκε</w:t>
      </w:r>
      <w:r w:rsidR="008C384C">
        <w:t xml:space="preserve"> </w:t>
      </w:r>
      <w:r w:rsidR="00025172">
        <w:t xml:space="preserve">το πακέτο </w:t>
      </w:r>
      <w:r w:rsidR="00025172" w:rsidRPr="005A3BAE">
        <w:rPr>
          <w:b/>
          <w:bCs/>
          <w:lang w:val="en-US"/>
        </w:rPr>
        <w:t>mus</w:t>
      </w:r>
      <w:r w:rsidR="000D29BC" w:rsidRPr="005A3BAE">
        <w:rPr>
          <w:b/>
          <w:bCs/>
          <w:lang w:val="en-US"/>
        </w:rPr>
        <w:t>elsl</w:t>
      </w:r>
      <w:r w:rsidR="000D29BC">
        <w:t>.Οι εντολές που χρησιμοποιήθηκαν είναι οι εξής:</w:t>
      </w:r>
    </w:p>
    <w:p w14:paraId="39EAF77B" w14:textId="14B134CC" w:rsidR="000D29BC" w:rsidRPr="000D29BC" w:rsidRDefault="000D29BC" w:rsidP="000D29BC">
      <w:pPr>
        <w:pStyle w:val="a3"/>
        <w:numPr>
          <w:ilvl w:val="0"/>
          <w:numId w:val="3"/>
        </w:numPr>
      </w:pPr>
      <w:r w:rsidRPr="005A3BAE">
        <w:rPr>
          <w:b/>
          <w:bCs/>
          <w:lang w:val="en-US"/>
        </w:rPr>
        <w:t>muselsl</w:t>
      </w:r>
      <w:r w:rsidRPr="005A3BAE">
        <w:rPr>
          <w:b/>
          <w:bCs/>
        </w:rPr>
        <w:t xml:space="preserve"> </w:t>
      </w:r>
      <w:r w:rsidRPr="005A3BAE">
        <w:rPr>
          <w:b/>
          <w:bCs/>
          <w:lang w:val="en-US"/>
        </w:rPr>
        <w:t>list</w:t>
      </w:r>
      <w:r>
        <w:t xml:space="preserve"> </w:t>
      </w:r>
      <w:r>
        <w:sym w:font="Wingdings" w:char="F0E0"/>
      </w:r>
      <w:r>
        <w:t xml:space="preserve"> μας τυπώνει μία λίστα με όλες τις διαθέσιμες συσκευές </w:t>
      </w:r>
      <w:r>
        <w:rPr>
          <w:lang w:val="en-US"/>
        </w:rPr>
        <w:t>muse</w:t>
      </w:r>
    </w:p>
    <w:p w14:paraId="43CA6D9E" w14:textId="58409F70" w:rsidR="00D0384D" w:rsidRDefault="000D29BC" w:rsidP="00D0384D">
      <w:pPr>
        <w:pStyle w:val="a3"/>
        <w:numPr>
          <w:ilvl w:val="0"/>
          <w:numId w:val="3"/>
        </w:numPr>
      </w:pPr>
      <w:r w:rsidRPr="005A3BAE">
        <w:rPr>
          <w:b/>
          <w:bCs/>
          <w:lang w:val="en-US"/>
        </w:rPr>
        <w:t>muselsl</w:t>
      </w:r>
      <w:r w:rsidRPr="005A3BAE">
        <w:rPr>
          <w:b/>
          <w:bCs/>
        </w:rPr>
        <w:t xml:space="preserve"> </w:t>
      </w:r>
      <w:r w:rsidRPr="005A3BAE">
        <w:rPr>
          <w:b/>
          <w:bCs/>
          <w:lang w:val="en-US"/>
        </w:rPr>
        <w:t>stream</w:t>
      </w:r>
      <w:r w:rsidRPr="000D29BC">
        <w:t xml:space="preserve"> </w:t>
      </w:r>
      <w:r w:rsidRPr="000D29BC">
        <w:rPr>
          <w:lang w:val="en-US"/>
        </w:rPr>
        <w:sym w:font="Wingdings" w:char="F0E0"/>
      </w:r>
      <w:r>
        <w:t>ξεκινάει μία ροή δεδομένων από την συσκευή στον υπολογιστ</w:t>
      </w:r>
      <w:r w:rsidR="00D0384D">
        <w:t>ή , μερικές παραλαγές της εντολής είναι:</w:t>
      </w:r>
    </w:p>
    <w:p w14:paraId="236AB1DF" w14:textId="1D35A892" w:rsidR="00D0384D" w:rsidRDefault="00D0384D" w:rsidP="00D0384D">
      <w:pPr>
        <w:pStyle w:val="a3"/>
        <w:numPr>
          <w:ilvl w:val="1"/>
          <w:numId w:val="3"/>
        </w:numPr>
      </w:pPr>
      <w:r>
        <w:rPr>
          <w:lang w:val="en-US"/>
        </w:rPr>
        <w:t>muselsl</w:t>
      </w:r>
      <w:r w:rsidRPr="00D0384D">
        <w:t xml:space="preserve"> </w:t>
      </w:r>
      <w:r>
        <w:rPr>
          <w:lang w:val="en-US"/>
        </w:rPr>
        <w:t>stream</w:t>
      </w:r>
      <w:r w:rsidRPr="00D0384D">
        <w:t xml:space="preserve"> –</w:t>
      </w:r>
      <w:r>
        <w:rPr>
          <w:lang w:val="en-US"/>
        </w:rPr>
        <w:t>name</w:t>
      </w:r>
      <w:r w:rsidRPr="00D0384D">
        <w:t xml:space="preserve"> </w:t>
      </w:r>
      <w:r>
        <w:t>όνομα</w:t>
      </w:r>
      <w:r w:rsidRPr="00D0384D">
        <w:t xml:space="preserve"> </w:t>
      </w:r>
      <w:r>
        <w:t>της</w:t>
      </w:r>
      <w:r w:rsidRPr="00D0384D">
        <w:t xml:space="preserve"> </w:t>
      </w:r>
      <w:r>
        <w:t>συσκευής(κωδικός μοντέλου)</w:t>
      </w:r>
    </w:p>
    <w:p w14:paraId="4F368796" w14:textId="1B6C6969" w:rsidR="00D0384D" w:rsidRDefault="00D0384D" w:rsidP="00D0384D">
      <w:pPr>
        <w:pStyle w:val="a3"/>
        <w:numPr>
          <w:ilvl w:val="1"/>
          <w:numId w:val="3"/>
        </w:numPr>
        <w:rPr>
          <w:lang w:val="en-US"/>
        </w:rPr>
      </w:pPr>
      <w:r>
        <w:rPr>
          <w:lang w:val="en-US"/>
        </w:rPr>
        <w:t>muselsl</w:t>
      </w:r>
      <w:r w:rsidRPr="00D0384D">
        <w:rPr>
          <w:lang w:val="en-US"/>
        </w:rPr>
        <w:t xml:space="preserve"> </w:t>
      </w:r>
      <w:r>
        <w:rPr>
          <w:lang w:val="en-US"/>
        </w:rPr>
        <w:t>stream</w:t>
      </w:r>
      <w:r w:rsidRPr="00D0384D">
        <w:rPr>
          <w:lang w:val="en-US"/>
        </w:rPr>
        <w:t xml:space="preserve"> –</w:t>
      </w:r>
      <w:r>
        <w:rPr>
          <w:lang w:val="en-US"/>
        </w:rPr>
        <w:t>address</w:t>
      </w:r>
      <w:r w:rsidRPr="00D0384D">
        <w:rPr>
          <w:lang w:val="en-US"/>
        </w:rPr>
        <w:t xml:space="preserve"> </w:t>
      </w:r>
      <w:r>
        <w:t>διεύθυνση</w:t>
      </w:r>
      <w:r w:rsidRPr="00D0384D">
        <w:rPr>
          <w:lang w:val="en-US"/>
        </w:rPr>
        <w:t xml:space="preserve"> </w:t>
      </w:r>
      <w:r>
        <w:t>της</w:t>
      </w:r>
      <w:r w:rsidRPr="00D0384D">
        <w:rPr>
          <w:lang w:val="en-US"/>
        </w:rPr>
        <w:t xml:space="preserve"> </w:t>
      </w:r>
      <w:r>
        <w:t>συσκευής</w:t>
      </w:r>
      <w:r w:rsidRPr="00D0384D">
        <w:rPr>
          <w:lang w:val="en-US"/>
        </w:rPr>
        <w:t xml:space="preserve"> (</w:t>
      </w:r>
      <w:r>
        <w:rPr>
          <w:lang w:val="en-US"/>
        </w:rPr>
        <w:t>Mac address)</w:t>
      </w:r>
    </w:p>
    <w:p w14:paraId="23C04D85" w14:textId="77777777" w:rsidR="00D0384D" w:rsidRPr="00D0384D" w:rsidRDefault="00D0384D" w:rsidP="00D0384D">
      <w:pPr>
        <w:pStyle w:val="a3"/>
        <w:ind w:left="720"/>
        <w:rPr>
          <w:lang w:val="en-US"/>
        </w:rPr>
      </w:pPr>
    </w:p>
    <w:p w14:paraId="37F942D3" w14:textId="02EF7B27" w:rsidR="00D0384D" w:rsidRDefault="00D0384D" w:rsidP="00D0384D">
      <w:pPr>
        <w:pStyle w:val="a3"/>
        <w:numPr>
          <w:ilvl w:val="0"/>
          <w:numId w:val="3"/>
        </w:numPr>
      </w:pPr>
      <w:r w:rsidRPr="005A3BAE">
        <w:rPr>
          <w:b/>
          <w:bCs/>
          <w:lang w:val="en-US"/>
        </w:rPr>
        <w:lastRenderedPageBreak/>
        <w:t>muselsl</w:t>
      </w:r>
      <w:r w:rsidRPr="005A3BAE">
        <w:rPr>
          <w:b/>
          <w:bCs/>
        </w:rPr>
        <w:t xml:space="preserve"> </w:t>
      </w:r>
      <w:r w:rsidRPr="005A3BAE">
        <w:rPr>
          <w:b/>
          <w:bCs/>
          <w:lang w:val="en-US"/>
        </w:rPr>
        <w:t>view</w:t>
      </w:r>
      <w:r w:rsidRPr="00D0384D">
        <w:t xml:space="preserve"> </w:t>
      </w:r>
      <w:r w:rsidR="00C362F8">
        <w:sym w:font="Wingdings" w:char="F0E0"/>
      </w:r>
      <w:r w:rsidR="00C362F8">
        <w:t>Μ</w:t>
      </w:r>
      <w:r>
        <w:t>ας δείχνει μία ένα διάγραμμα με τα 4 κανάλια (</w:t>
      </w:r>
      <w:r>
        <w:rPr>
          <w:lang w:val="en-US"/>
        </w:rPr>
        <w:t>mV</w:t>
      </w:r>
      <w:r w:rsidRPr="00D0384D">
        <w:t>/</w:t>
      </w:r>
      <w:r>
        <w:rPr>
          <w:lang w:val="en-US"/>
        </w:rPr>
        <w:t>s</w:t>
      </w:r>
      <w:r w:rsidRPr="00D0384D">
        <w:t xml:space="preserve">) </w:t>
      </w:r>
      <w:r>
        <w:t>βοήθησε πολύ στην προσαρμογή του εγκεφαλογράφου στο κρανίο δίοτι μία κακή προσαρμογή είχε αρκετό θόρυβο</w:t>
      </w:r>
    </w:p>
    <w:p w14:paraId="03D3C894" w14:textId="043CA09B" w:rsidR="00D0384D" w:rsidRDefault="00C362F8" w:rsidP="00C362F8">
      <w:pPr>
        <w:pStyle w:val="a3"/>
        <w:ind w:left="720"/>
        <w:jc w:val="center"/>
      </w:pPr>
      <w:r>
        <w:rPr>
          <w:noProof/>
        </w:rPr>
        <w:drawing>
          <wp:inline distT="0" distB="0" distL="0" distR="0" wp14:anchorId="24EA1461" wp14:editId="1668F51D">
            <wp:extent cx="6120130" cy="1628140"/>
            <wp:effectExtent l="0" t="0" r="0" b="0"/>
            <wp:docPr id="1159498835" name="Picture 1" descr="A picture containing line, handwrit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498835" name="Picture 1" descr="A picture containing line, handwriting, text&#10;&#10;Description automatically generated"/>
                    <pic:cNvPicPr/>
                  </pic:nvPicPr>
                  <pic:blipFill>
                    <a:blip r:embed="rId34"/>
                    <a:stretch>
                      <a:fillRect/>
                    </a:stretch>
                  </pic:blipFill>
                  <pic:spPr>
                    <a:xfrm>
                      <a:off x="0" y="0"/>
                      <a:ext cx="6120130" cy="1628140"/>
                    </a:xfrm>
                    <a:prstGeom prst="rect">
                      <a:avLst/>
                    </a:prstGeom>
                  </pic:spPr>
                </pic:pic>
              </a:graphicData>
            </a:graphic>
          </wp:inline>
        </w:drawing>
      </w:r>
    </w:p>
    <w:p w14:paraId="67189F69" w14:textId="67DD9DBF" w:rsidR="00D0384D" w:rsidRDefault="00C362F8" w:rsidP="00D0384D">
      <w:pPr>
        <w:pStyle w:val="a3"/>
        <w:numPr>
          <w:ilvl w:val="0"/>
          <w:numId w:val="3"/>
        </w:numPr>
      </w:pPr>
      <w:r w:rsidRPr="005A3BAE">
        <w:rPr>
          <w:b/>
          <w:bCs/>
          <w:lang w:val="en-US"/>
        </w:rPr>
        <w:t>muselsl</w:t>
      </w:r>
      <w:r w:rsidRPr="005A3BAE">
        <w:rPr>
          <w:b/>
          <w:bCs/>
        </w:rPr>
        <w:t xml:space="preserve"> </w:t>
      </w:r>
      <w:r w:rsidRPr="005A3BAE">
        <w:rPr>
          <w:b/>
          <w:bCs/>
          <w:lang w:val="en-US"/>
        </w:rPr>
        <w:t>record</w:t>
      </w:r>
      <w:r w:rsidRPr="00C362F8">
        <w:t xml:space="preserve"> –</w:t>
      </w:r>
      <w:r>
        <w:rPr>
          <w:lang w:val="en-US"/>
        </w:rPr>
        <w:t>duration</w:t>
      </w:r>
      <w:r w:rsidRPr="00C362F8">
        <w:t xml:space="preserve"> </w:t>
      </w:r>
      <w:r>
        <w:t>αριθμός</w:t>
      </w:r>
      <w:r w:rsidRPr="00C362F8">
        <w:t xml:space="preserve"> </w:t>
      </w:r>
      <w:r>
        <w:sym w:font="Wingdings" w:char="F0E0"/>
      </w:r>
      <w:r>
        <w:t>Δημιουργέι ένα .</w:t>
      </w:r>
      <w:r>
        <w:rPr>
          <w:lang w:val="en-US"/>
        </w:rPr>
        <w:t>csv</w:t>
      </w:r>
      <w:r w:rsidRPr="00C362F8">
        <w:t xml:space="preserve"> </w:t>
      </w:r>
      <w:r>
        <w:t>αρχείο με τις μετρήσεις για το επόμενο αριθμό δευτερολέπτων</w:t>
      </w:r>
    </w:p>
    <w:p w14:paraId="4C0B8DE0" w14:textId="77777777" w:rsidR="005A3BAE" w:rsidRDefault="00C362F8" w:rsidP="005A3BAE">
      <w:pPr>
        <w:pStyle w:val="a3"/>
        <w:ind w:left="1440"/>
        <w:jc w:val="center"/>
      </w:pPr>
      <w:r>
        <w:rPr>
          <w:noProof/>
        </w:rPr>
        <w:drawing>
          <wp:inline distT="0" distB="0" distL="0" distR="0" wp14:anchorId="5C57E5BF" wp14:editId="0BE424F8">
            <wp:extent cx="3434121" cy="2324100"/>
            <wp:effectExtent l="0" t="0" r="0" b="0"/>
            <wp:docPr id="114583933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39334" name="Picture 1" descr="A picture containing text, screenshot, font, number&#10;&#10;Description automatically generated"/>
                    <pic:cNvPicPr/>
                  </pic:nvPicPr>
                  <pic:blipFill>
                    <a:blip r:embed="rId35"/>
                    <a:stretch>
                      <a:fillRect/>
                    </a:stretch>
                  </pic:blipFill>
                  <pic:spPr>
                    <a:xfrm>
                      <a:off x="0" y="0"/>
                      <a:ext cx="3441658" cy="2329201"/>
                    </a:xfrm>
                    <a:prstGeom prst="rect">
                      <a:avLst/>
                    </a:prstGeom>
                  </pic:spPr>
                </pic:pic>
              </a:graphicData>
            </a:graphic>
          </wp:inline>
        </w:drawing>
      </w:r>
    </w:p>
    <w:p w14:paraId="4BE7365E" w14:textId="02189955" w:rsidR="0082223D" w:rsidRPr="0082223D" w:rsidRDefault="0082223D" w:rsidP="0082223D">
      <w:pPr>
        <w:pStyle w:val="a6"/>
      </w:pPr>
      <w:r>
        <w:t xml:space="preserve">3.3 </w:t>
      </w:r>
      <w:r>
        <w:rPr>
          <w:lang w:val="en-US"/>
        </w:rPr>
        <w:t>Mindwave</w:t>
      </w:r>
      <w:r w:rsidRPr="0082223D">
        <w:t xml:space="preserve"> </w:t>
      </w:r>
      <w:r w:rsidR="00172AB1">
        <w:t>και διασύνδεση</w:t>
      </w:r>
    </w:p>
    <w:p w14:paraId="17356C04" w14:textId="3CC41F0D" w:rsidR="0082223D" w:rsidRDefault="0082223D" w:rsidP="003609E8">
      <w:pPr>
        <w:pStyle w:val="a3"/>
      </w:pPr>
      <w:r>
        <w:rPr>
          <w:lang w:val="en-US"/>
        </w:rPr>
        <w:t>H</w:t>
      </w:r>
      <w:r>
        <w:t xml:space="preserve"> δεύτερη συσκευή που χρησιμοποιήθηκε είναι η </w:t>
      </w:r>
      <w:r>
        <w:rPr>
          <w:lang w:val="en-US"/>
        </w:rPr>
        <w:t>Mindwave</w:t>
      </w:r>
      <w:r w:rsidRPr="0082223D">
        <w:t xml:space="preserve"> </w:t>
      </w:r>
      <w:r>
        <w:rPr>
          <w:lang w:val="en-US"/>
        </w:rPr>
        <w:t>mobile</w:t>
      </w:r>
      <w:r w:rsidRPr="0082223D">
        <w:t xml:space="preserve"> </w:t>
      </w:r>
      <w:r>
        <w:t xml:space="preserve">η οποία σε αντίθεση με το </w:t>
      </w:r>
      <w:r>
        <w:rPr>
          <w:lang w:val="en-US"/>
        </w:rPr>
        <w:t>Muse</w:t>
      </w:r>
      <w:r w:rsidRPr="0082223D">
        <w:t xml:space="preserve"> </w:t>
      </w:r>
      <w:r>
        <w:t xml:space="preserve">έχει μόνο ένα </w:t>
      </w:r>
      <w:bookmarkStart w:id="19" w:name="_Toc94378789"/>
      <w:r w:rsidR="008C384C">
        <w:t>κανάλι με</w:t>
      </w:r>
      <w:r w:rsidR="00622EF6">
        <w:t xml:space="preserve"> το ηλεκτρόδιο στην θέση </w:t>
      </w:r>
      <w:r w:rsidR="003609E8">
        <w:rPr>
          <w:lang w:val="en-US"/>
        </w:rPr>
        <w:t>Fp</w:t>
      </w:r>
      <w:r w:rsidR="008C384C" w:rsidRPr="00717A06">
        <w:t>1</w:t>
      </w:r>
      <w:r w:rsidR="008C384C">
        <w:t>,</w:t>
      </w:r>
      <w:r w:rsidR="00717A06">
        <w:t xml:space="preserve"> δ</w:t>
      </w:r>
      <w:r w:rsidR="003609E8">
        <w:t xml:space="preserve">ιαβάζει σήματα με συχνότητα 512 </w:t>
      </w:r>
      <w:r w:rsidR="003609E8">
        <w:rPr>
          <w:lang w:val="en-US"/>
        </w:rPr>
        <w:t>hz</w:t>
      </w:r>
      <w:r w:rsidR="003609E8">
        <w:t xml:space="preserve"> και</w:t>
      </w:r>
      <w:r w:rsidR="00717A06" w:rsidRPr="00717A06">
        <w:t xml:space="preserve"> </w:t>
      </w:r>
      <w:r w:rsidR="00717A06">
        <w:t xml:space="preserve">διαθέτει μόνο ηλεκτροεγκεφαλογράφο </w:t>
      </w:r>
      <w:r w:rsidR="00E3380E">
        <w:t>που</w:t>
      </w:r>
      <w:r w:rsidR="00717A06">
        <w:t xml:space="preserve"> </w:t>
      </w:r>
      <w:r w:rsidR="009E4266">
        <w:t>μας επιστρέφει μια πληθώρα τιμών.</w:t>
      </w:r>
      <w:r w:rsidR="00172AB1">
        <w:t xml:space="preserve">Συνδέεται μέσω </w:t>
      </w:r>
      <w:r w:rsidR="00172AB1">
        <w:rPr>
          <w:lang w:val="en-US"/>
        </w:rPr>
        <w:t>Bluetooth</w:t>
      </w:r>
      <w:r w:rsidR="00172AB1">
        <w:t xml:space="preserve"> και</w:t>
      </w:r>
      <w:r w:rsidR="00860DF1">
        <w:t xml:space="preserve"> επικοινωνεί μέσω σειριακής θύρας</w:t>
      </w:r>
      <w:r w:rsidR="008C384C">
        <w:t>.Τέλος τα δεδομένα έρχονται σε μορφή</w:t>
      </w:r>
      <w:r w:rsidR="00172AB1">
        <w:t xml:space="preserve"> </w:t>
      </w:r>
      <w:r w:rsidR="00860DF1">
        <w:t>πακέτ</w:t>
      </w:r>
      <w:r w:rsidR="008C384C">
        <w:t>ου</w:t>
      </w:r>
      <w:r w:rsidR="00172AB1">
        <w:t xml:space="preserve"> </w:t>
      </w:r>
      <w:r w:rsidR="00172AB1" w:rsidRPr="00172AB1">
        <w:t xml:space="preserve"> </w:t>
      </w:r>
      <w:r w:rsidR="00172AB1">
        <w:t>που πρέπει να επεξεργαστ</w:t>
      </w:r>
      <w:r w:rsidR="008C384C">
        <w:t>εί</w:t>
      </w:r>
      <w:r w:rsidR="00172AB1">
        <w:t xml:space="preserve"> για να </w:t>
      </w:r>
      <w:r w:rsidR="008C384C">
        <w:t xml:space="preserve">πάρουμε </w:t>
      </w:r>
      <w:r w:rsidR="00172AB1">
        <w:t>την πληρο</w:t>
      </w:r>
      <w:r w:rsidR="00622EF6">
        <w:t>φορ</w:t>
      </w:r>
      <w:r w:rsidR="00172AB1">
        <w:t>ία</w:t>
      </w:r>
      <w:r w:rsidR="00622EF6">
        <w:t>.</w:t>
      </w:r>
      <w:r w:rsidR="003266AB">
        <w:t>Η δομή των πακέτων είναι</w:t>
      </w:r>
      <w:r w:rsidR="008C384C">
        <w:t xml:space="preserve"> η εξής</w:t>
      </w:r>
      <w:r w:rsidR="003266AB">
        <w:t>:</w:t>
      </w:r>
    </w:p>
    <w:p w14:paraId="6D727228" w14:textId="7970AA08" w:rsidR="003266AB" w:rsidRPr="006F5C8E" w:rsidRDefault="006F5C8E" w:rsidP="003266AB">
      <w:pPr>
        <w:pStyle w:val="a3"/>
        <w:numPr>
          <w:ilvl w:val="0"/>
          <w:numId w:val="4"/>
        </w:numPr>
      </w:pPr>
      <w:r>
        <w:t>Τί</w:t>
      </w:r>
      <w:r w:rsidR="003266AB">
        <w:t>τλος</w:t>
      </w:r>
      <w:r>
        <w:rPr>
          <w:lang w:val="en-US"/>
        </w:rPr>
        <w:t xml:space="preserve"> (Header) 3 bytes</w:t>
      </w:r>
    </w:p>
    <w:p w14:paraId="5C53356F" w14:textId="1AD03A8E" w:rsidR="006F5C8E" w:rsidRPr="006F5C8E" w:rsidRDefault="006F5C8E" w:rsidP="003266AB">
      <w:pPr>
        <w:pStyle w:val="a3"/>
        <w:numPr>
          <w:ilvl w:val="0"/>
          <w:numId w:val="4"/>
        </w:numPr>
      </w:pPr>
      <w:r>
        <w:t>Φορτίο</w:t>
      </w:r>
      <w:r>
        <w:rPr>
          <w:lang w:val="en-US"/>
        </w:rPr>
        <w:t xml:space="preserve"> (Payload)</w:t>
      </w:r>
      <w:r>
        <w:t xml:space="preserve"> μέγιστο μέγεθος 169 </w:t>
      </w:r>
      <w:r>
        <w:rPr>
          <w:lang w:val="en-US"/>
        </w:rPr>
        <w:t>bytes</w:t>
      </w:r>
    </w:p>
    <w:p w14:paraId="59C73B00" w14:textId="5D6FB89B" w:rsidR="006F5C8E" w:rsidRPr="008F3FEC" w:rsidRDefault="006F5C8E" w:rsidP="003266AB">
      <w:pPr>
        <w:pStyle w:val="a3"/>
        <w:numPr>
          <w:ilvl w:val="0"/>
          <w:numId w:val="4"/>
        </w:numPr>
      </w:pPr>
      <w:r>
        <w:t>Άθροισμα ελέγχου</w:t>
      </w:r>
      <w:r>
        <w:rPr>
          <w:lang w:val="en-US"/>
        </w:rPr>
        <w:t xml:space="preserve"> (Checksum)</w:t>
      </w:r>
      <w:r>
        <w:t xml:space="preserve"> 1 </w:t>
      </w:r>
      <w:r>
        <w:rPr>
          <w:lang w:val="en-US"/>
        </w:rPr>
        <w:t>byte</w:t>
      </w:r>
    </w:p>
    <w:p w14:paraId="756C39FF" w14:textId="03F2DEDA" w:rsidR="00B16A80" w:rsidRDefault="008F3FEC" w:rsidP="008F3FEC">
      <w:pPr>
        <w:pStyle w:val="a3"/>
      </w:pPr>
      <w:r>
        <w:t xml:space="preserve">Το αρχείο </w:t>
      </w:r>
      <w:r>
        <w:rPr>
          <w:lang w:val="en-US"/>
        </w:rPr>
        <w:t>mindwave</w:t>
      </w:r>
      <w:r w:rsidRPr="008F3FEC">
        <w:t>.</w:t>
      </w:r>
      <w:r>
        <w:rPr>
          <w:lang w:val="en-US"/>
        </w:rPr>
        <w:t>py</w:t>
      </w:r>
      <w:r w:rsidRPr="008F3FEC">
        <w:t xml:space="preserve"> </w:t>
      </w:r>
      <w:r w:rsidR="008C384C">
        <w:t>το οποίο υποδέχεται και αναλύεει τα πακέτα για να πάρουμε την πληροφορία,</w:t>
      </w:r>
      <w:r>
        <w:t xml:space="preserve"> δημιουργήθηκε από το</w:t>
      </w:r>
      <w:r w:rsidRPr="008F3FEC">
        <w:t xml:space="preserve"> </w:t>
      </w:r>
      <w:r>
        <w:rPr>
          <w:lang w:val="en-US"/>
        </w:rPr>
        <w:t>BarkleyUS</w:t>
      </w:r>
      <w:r>
        <w:t xml:space="preserve"> όμως λόγο του ότι </w:t>
      </w:r>
      <w:r w:rsidR="00B16A80">
        <w:t xml:space="preserve">φτιάχτηκε στην </w:t>
      </w:r>
      <w:r w:rsidR="00B16A80">
        <w:rPr>
          <w:lang w:val="en-US"/>
        </w:rPr>
        <w:t>python</w:t>
      </w:r>
      <w:r w:rsidR="00B16A80" w:rsidRPr="00B16A80">
        <w:t xml:space="preserve"> 2</w:t>
      </w:r>
      <w:r>
        <w:t xml:space="preserve"> έγιναν μικροαλλαγές για να μπορέσει να λειτουργήσει με </w:t>
      </w:r>
      <w:r>
        <w:rPr>
          <w:lang w:val="en-US"/>
        </w:rPr>
        <w:t>python</w:t>
      </w:r>
      <w:r w:rsidRPr="008F3FEC">
        <w:t xml:space="preserve"> 3</w:t>
      </w:r>
      <w:r>
        <w:t>.Η βασική λει</w:t>
      </w:r>
      <w:r w:rsidR="00B16A80">
        <w:t>τουργία του μπορεί να βρεθεί εδώ.(πηγή)</w:t>
      </w:r>
    </w:p>
    <w:p w14:paraId="34C50270" w14:textId="77777777" w:rsidR="00B16A80" w:rsidRPr="008F3FEC" w:rsidRDefault="00B16A80" w:rsidP="008F3FEC">
      <w:pPr>
        <w:pStyle w:val="a3"/>
      </w:pPr>
    </w:p>
    <w:p w14:paraId="26E3B9A9" w14:textId="14347BB6" w:rsidR="0082223D" w:rsidRDefault="003609E8" w:rsidP="00B16A80">
      <w:pPr>
        <w:pStyle w:val="a3"/>
        <w:jc w:val="center"/>
      </w:pPr>
      <w:r>
        <w:rPr>
          <w:noProof/>
        </w:rPr>
        <w:drawing>
          <wp:inline distT="0" distB="0" distL="0" distR="0" wp14:anchorId="029F381F" wp14:editId="124E3A9F">
            <wp:extent cx="3916680" cy="2104636"/>
            <wp:effectExtent l="0" t="0" r="7620" b="0"/>
            <wp:docPr id="68064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41023" name=""/>
                    <pic:cNvPicPr/>
                  </pic:nvPicPr>
                  <pic:blipFill>
                    <a:blip r:embed="rId36"/>
                    <a:stretch>
                      <a:fillRect/>
                    </a:stretch>
                  </pic:blipFill>
                  <pic:spPr>
                    <a:xfrm>
                      <a:off x="0" y="0"/>
                      <a:ext cx="3920080" cy="2106463"/>
                    </a:xfrm>
                    <a:prstGeom prst="rect">
                      <a:avLst/>
                    </a:prstGeom>
                  </pic:spPr>
                </pic:pic>
              </a:graphicData>
            </a:graphic>
          </wp:inline>
        </w:drawing>
      </w:r>
      <w:r w:rsidR="00B16A80">
        <w:t xml:space="preserve"> </w:t>
      </w:r>
    </w:p>
    <w:p w14:paraId="1EFE0A6F" w14:textId="6776E294" w:rsidR="00B16A80" w:rsidRDefault="00B16A80" w:rsidP="00B16A80">
      <w:pPr>
        <w:pStyle w:val="a7"/>
      </w:pPr>
      <w:r>
        <w:t>3.3.1</w:t>
      </w:r>
      <w:r w:rsidRPr="00B16A80">
        <w:t xml:space="preserve"> </w:t>
      </w:r>
      <w:r>
        <w:t>Τιμές Mindwave</w:t>
      </w:r>
    </w:p>
    <w:p w14:paraId="18145D95" w14:textId="6659349E" w:rsidR="00B16A80" w:rsidRDefault="00B16A80" w:rsidP="00B16A80">
      <w:pPr>
        <w:pStyle w:val="a3"/>
      </w:pPr>
      <w:r>
        <w:t xml:space="preserve">Το </w:t>
      </w:r>
      <w:r>
        <w:rPr>
          <w:lang w:val="en-US"/>
        </w:rPr>
        <w:t>Mindwave</w:t>
      </w:r>
      <w:r w:rsidRPr="00B16A80">
        <w:t xml:space="preserve"> </w:t>
      </w:r>
      <w:r>
        <w:t xml:space="preserve">σε αντίθεση με το </w:t>
      </w:r>
      <w:r>
        <w:rPr>
          <w:lang w:val="en-US"/>
        </w:rPr>
        <w:t>Muse</w:t>
      </w:r>
      <w:r w:rsidRPr="00B16A80">
        <w:t xml:space="preserve"> </w:t>
      </w:r>
      <w:r>
        <w:t xml:space="preserve">δεν δίνει τιμές κατευθείαν από τον εγκεφαλογράφο ,αλλά τις επεξεργάζεται με ειδικό τσιπάκι </w:t>
      </w:r>
      <w:r>
        <w:rPr>
          <w:lang w:val="en-US"/>
        </w:rPr>
        <w:t>ThinkGear</w:t>
      </w:r>
      <w:r>
        <w:t xml:space="preserve"> και</w:t>
      </w:r>
      <w:r w:rsidR="000D68F2">
        <w:t xml:space="preserve"> επιστρέφει συγκεκριμένα αποτελέσματα τα οποία είναι:</w:t>
      </w:r>
    </w:p>
    <w:p w14:paraId="67628E5D" w14:textId="28B5D6C0" w:rsidR="000D68F2" w:rsidRDefault="000D68F2" w:rsidP="000D68F2">
      <w:pPr>
        <w:pStyle w:val="a3"/>
        <w:numPr>
          <w:ilvl w:val="0"/>
          <w:numId w:val="3"/>
        </w:numPr>
      </w:pPr>
      <w:r w:rsidRPr="000D68F2">
        <w:rPr>
          <w:b/>
          <w:bCs/>
          <w:lang w:val="en-US"/>
        </w:rPr>
        <w:t>Attention</w:t>
      </w:r>
      <w:r w:rsidRPr="000D68F2">
        <w:t xml:space="preserve"> </w:t>
      </w:r>
      <w:r>
        <w:sym w:font="Wingdings" w:char="F0E0"/>
      </w:r>
      <w:r>
        <w:t>Ποσοστό «συγκέντρωσης»</w:t>
      </w:r>
      <w:r w:rsidR="00760946">
        <w:t>εύρος τιμών</w:t>
      </w:r>
      <w:r>
        <w:t xml:space="preserve"> 0-100</w:t>
      </w:r>
      <w:r w:rsidR="00760946">
        <w:t>, ανανέωση 1 δευτερόλεπτο,</w:t>
      </w:r>
      <w:r>
        <w:t xml:space="preserve"> δηλαδή κάποιος με ποσοστό 80-100 θα είναι πιο συγκεντρωμένος από κάποιον με ποσοστό 50-70</w:t>
      </w:r>
      <w:r w:rsidR="00760946" w:rsidRPr="00760946">
        <w:t xml:space="preserve"> </w:t>
      </w:r>
    </w:p>
    <w:p w14:paraId="5745DE15" w14:textId="012AADA8" w:rsidR="00D50626" w:rsidRPr="00D50626" w:rsidRDefault="000D68F2" w:rsidP="00D50626">
      <w:pPr>
        <w:pStyle w:val="a3"/>
        <w:numPr>
          <w:ilvl w:val="0"/>
          <w:numId w:val="3"/>
        </w:numPr>
        <w:rPr>
          <w:b/>
          <w:bCs/>
          <w:i/>
          <w:iCs/>
        </w:rPr>
      </w:pPr>
      <w:r w:rsidRPr="000D68F2">
        <w:rPr>
          <w:b/>
          <w:bCs/>
          <w:lang w:val="en-US"/>
        </w:rPr>
        <w:t>Meditation</w:t>
      </w:r>
      <w:r w:rsidRPr="000D68F2">
        <w:rPr>
          <w:b/>
          <w:bCs/>
        </w:rPr>
        <w:t xml:space="preserve"> </w:t>
      </w:r>
      <w:r w:rsidRPr="000D68F2">
        <w:rPr>
          <w:b/>
          <w:bCs/>
          <w:lang w:val="en-US"/>
        </w:rPr>
        <w:sym w:font="Wingdings" w:char="F0E0"/>
      </w:r>
      <w:r>
        <w:t>Ποσοστό νοητικής και όχι σωματικής «χαλάρωσης»</w:t>
      </w:r>
      <w:r w:rsidR="00760946">
        <w:t>, εύρος τιμών</w:t>
      </w:r>
      <w:r>
        <w:t xml:space="preserve"> 0-100</w:t>
      </w:r>
      <w:r w:rsidR="00760946">
        <w:t>, ανανέωση 1 δευτερόλεπτο,</w:t>
      </w:r>
      <w:r>
        <w:t xml:space="preserve"> όπως και στην συγκέντρωση κάποιος με ποσοστό 80-100 είναι πιο νοητικά χαλαρός από κάποιον με ποσοστό 50-70 (</w:t>
      </w:r>
      <w:r w:rsidRPr="000D68F2">
        <w:rPr>
          <w:i/>
          <w:iCs/>
        </w:rPr>
        <w:t>Να σημειωθεί ότι μετά από πειρασματισμό</w:t>
      </w:r>
      <w:r w:rsidR="00860DF1" w:rsidRPr="00860DF1">
        <w:rPr>
          <w:i/>
          <w:iCs/>
        </w:rPr>
        <w:t xml:space="preserve"> </w:t>
      </w:r>
      <w:r w:rsidR="00860DF1">
        <w:rPr>
          <w:i/>
          <w:iCs/>
        </w:rPr>
        <w:t>παρατηρήθηκε ότι,</w:t>
      </w:r>
      <w:r w:rsidRPr="000D68F2">
        <w:rPr>
          <w:i/>
          <w:iCs/>
        </w:rPr>
        <w:t xml:space="preserve"> οι τιμές </w:t>
      </w:r>
      <w:r w:rsidRPr="000D68F2">
        <w:rPr>
          <w:i/>
          <w:iCs/>
          <w:lang w:val="en-US"/>
        </w:rPr>
        <w:t>Attention</w:t>
      </w:r>
      <w:r w:rsidRPr="000D68F2">
        <w:rPr>
          <w:i/>
          <w:iCs/>
        </w:rPr>
        <w:t xml:space="preserve"> και </w:t>
      </w:r>
      <w:r w:rsidRPr="000D68F2">
        <w:rPr>
          <w:i/>
          <w:iCs/>
          <w:lang w:val="en-US"/>
        </w:rPr>
        <w:t>Meditation</w:t>
      </w:r>
      <w:r w:rsidRPr="000D68F2">
        <w:rPr>
          <w:i/>
          <w:iCs/>
        </w:rPr>
        <w:t xml:space="preserve"> ΔΕΝ</w:t>
      </w:r>
      <w:r>
        <w:rPr>
          <w:i/>
          <w:iCs/>
        </w:rPr>
        <w:t xml:space="preserve"> είναι αντιστρόφος ανάλογες</w:t>
      </w:r>
      <w:r w:rsidR="003A721E">
        <w:rPr>
          <w:i/>
          <w:iCs/>
        </w:rPr>
        <w:t>)</w:t>
      </w:r>
    </w:p>
    <w:p w14:paraId="6CF99083" w14:textId="3A63C188" w:rsidR="00D50626" w:rsidRPr="00022970" w:rsidRDefault="00022970" w:rsidP="00D50626">
      <w:pPr>
        <w:pStyle w:val="a3"/>
        <w:ind w:left="720"/>
        <w:jc w:val="center"/>
        <w:rPr>
          <w:b/>
          <w:bCs/>
          <w:i/>
          <w:iCs/>
          <w:lang w:val="en-US"/>
        </w:rPr>
      </w:pPr>
      <w:r>
        <w:rPr>
          <w:noProof/>
        </w:rPr>
        <w:drawing>
          <wp:inline distT="0" distB="0" distL="0" distR="0" wp14:anchorId="200462F6" wp14:editId="02F5F035">
            <wp:extent cx="6120130" cy="2149475"/>
            <wp:effectExtent l="0" t="0" r="0" b="3175"/>
            <wp:docPr id="1402007651" name="Picture 1" descr="A graph with red and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07651" name="Picture 1" descr="A graph with red and blue lines&#10;&#10;Description automatically generated with medium confidence"/>
                    <pic:cNvPicPr/>
                  </pic:nvPicPr>
                  <pic:blipFill>
                    <a:blip r:embed="rId37"/>
                    <a:stretch>
                      <a:fillRect/>
                    </a:stretch>
                  </pic:blipFill>
                  <pic:spPr>
                    <a:xfrm>
                      <a:off x="0" y="0"/>
                      <a:ext cx="6120130" cy="2149475"/>
                    </a:xfrm>
                    <a:prstGeom prst="rect">
                      <a:avLst/>
                    </a:prstGeom>
                  </pic:spPr>
                </pic:pic>
              </a:graphicData>
            </a:graphic>
          </wp:inline>
        </w:drawing>
      </w:r>
    </w:p>
    <w:p w14:paraId="6D9B122C" w14:textId="10F8A2E7" w:rsidR="00D50626" w:rsidRPr="00684A9C" w:rsidRDefault="00684A9C" w:rsidP="00D50626">
      <w:pPr>
        <w:pStyle w:val="a3"/>
        <w:numPr>
          <w:ilvl w:val="0"/>
          <w:numId w:val="3"/>
        </w:numPr>
        <w:rPr>
          <w:b/>
          <w:bCs/>
          <w:i/>
          <w:iCs/>
        </w:rPr>
      </w:pPr>
      <w:r>
        <w:rPr>
          <w:b/>
          <w:bCs/>
          <w:lang w:val="en-US"/>
        </w:rPr>
        <w:t>POOR</w:t>
      </w:r>
      <w:r w:rsidRPr="00684A9C">
        <w:rPr>
          <w:b/>
          <w:bCs/>
        </w:rPr>
        <w:t>_</w:t>
      </w:r>
      <w:r>
        <w:rPr>
          <w:b/>
          <w:bCs/>
          <w:lang w:val="en-US"/>
        </w:rPr>
        <w:t>SIGNAL</w:t>
      </w:r>
      <w:r w:rsidRPr="00684A9C">
        <w:rPr>
          <w:b/>
          <w:bCs/>
        </w:rPr>
        <w:t xml:space="preserve"> </w:t>
      </w:r>
      <w:r w:rsidRPr="00684A9C">
        <w:rPr>
          <w:b/>
          <w:bCs/>
          <w:lang w:val="en-US"/>
        </w:rPr>
        <w:sym w:font="Wingdings" w:char="F0E0"/>
      </w:r>
      <w:r>
        <w:t xml:space="preserve">υποδηλώνει τον θόρυβο και έχει εύρος τιμών 0-255 με την σωστή τοποθέτηση του ηλεκτροεγκεφαλογράφου η τιμή πρέπει να είναι 0 στην περίπτωση που δεν είναι </w:t>
      </w:r>
      <w:r w:rsidR="008C384C">
        <w:t>μηδενική, τότε</w:t>
      </w:r>
      <w:r>
        <w:t xml:space="preserve"> δεν μπορούν να υπολογιστούν οι τιμές </w:t>
      </w:r>
      <w:r>
        <w:rPr>
          <w:lang w:val="en-US"/>
        </w:rPr>
        <w:t>Attention</w:t>
      </w:r>
      <w:r w:rsidRPr="00684A9C">
        <w:t xml:space="preserve"> </w:t>
      </w:r>
      <w:r>
        <w:rPr>
          <w:lang w:val="en-US"/>
        </w:rPr>
        <w:t>Meditation</w:t>
      </w:r>
      <w:r>
        <w:t>.</w:t>
      </w:r>
    </w:p>
    <w:p w14:paraId="6F42A222" w14:textId="48AA3F57" w:rsidR="00684A9C" w:rsidRPr="00F55F13" w:rsidRDefault="00760946" w:rsidP="00D50626">
      <w:pPr>
        <w:pStyle w:val="a3"/>
        <w:numPr>
          <w:ilvl w:val="0"/>
          <w:numId w:val="3"/>
        </w:numPr>
        <w:rPr>
          <w:b/>
          <w:bCs/>
          <w:iCs/>
        </w:rPr>
      </w:pPr>
      <w:r>
        <w:rPr>
          <w:b/>
          <w:bCs/>
          <w:lang w:val="en-US"/>
        </w:rPr>
        <w:t>RAW</w:t>
      </w:r>
      <w:r w:rsidRPr="00760946">
        <w:rPr>
          <w:b/>
          <w:bCs/>
        </w:rPr>
        <w:t>_</w:t>
      </w:r>
      <w:r>
        <w:rPr>
          <w:b/>
          <w:bCs/>
          <w:lang w:val="en-US"/>
        </w:rPr>
        <w:t>VALUE</w:t>
      </w:r>
      <w:r>
        <w:rPr>
          <w:b/>
          <w:bCs/>
        </w:rPr>
        <w:t xml:space="preserve"> </w:t>
      </w:r>
      <w:r w:rsidRPr="00760946">
        <w:rPr>
          <w:b/>
          <w:bCs/>
        </w:rPr>
        <w:sym w:font="Wingdings" w:char="F0E0"/>
      </w:r>
      <w:r w:rsidRPr="00760946">
        <w:rPr>
          <w:b/>
          <w:bCs/>
        </w:rPr>
        <w:t xml:space="preserve"> </w:t>
      </w:r>
      <w:r>
        <w:t xml:space="preserve">τιμή χωρίς μονάδα μέτρησης και χωρίς επεξεργασία που έχει εύρος τιμών -32768 – 32767 και μπορεί να μας δείξει τις τιμές των </w:t>
      </w:r>
      <w:r w:rsidR="00F55F13">
        <w:rPr>
          <w:lang w:val="en-US"/>
        </w:rPr>
        <w:t>Volt</w:t>
      </w:r>
      <w:r w:rsidRPr="00760946">
        <w:t xml:space="preserve"> </w:t>
      </w:r>
      <w:r>
        <w:t xml:space="preserve">με τον εξής </w:t>
      </w:r>
      <w:r w:rsidR="008C384C">
        <w:t>τύπο</w:t>
      </w:r>
      <w:r w:rsidR="008C384C" w:rsidRPr="00F55F13">
        <w:t>:</w:t>
      </w:r>
      <w:r w:rsidR="00F55F13" w:rsidRPr="00F55F13">
        <w:t xml:space="preserve">           </w:t>
      </w:r>
      <m:oMath>
        <m:r>
          <w:rPr>
            <w:rFonts w:ascii="Cambria Math" w:hAnsi="Cambria Math"/>
          </w:rPr>
          <m:t>RA</m:t>
        </m:r>
        <m:sSub>
          <m:sSubPr>
            <m:ctrlPr>
              <w:rPr>
                <w:rFonts w:ascii="Cambria Math" w:hAnsi="Cambria Math"/>
                <w:i/>
              </w:rPr>
            </m:ctrlPr>
          </m:sSubPr>
          <m:e>
            <m:r>
              <w:rPr>
                <w:rFonts w:ascii="Cambria Math" w:hAnsi="Cambria Math"/>
              </w:rPr>
              <m:t>W</m:t>
            </m:r>
          </m:e>
          <m:sub>
            <m:r>
              <w:rPr>
                <w:rFonts w:ascii="Cambria Math" w:hAnsi="Cambria Math"/>
              </w:rPr>
              <m:t>VALUE</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1,8</m:t>
                </m:r>
              </m:num>
              <m:den>
                <m:r>
                  <w:rPr>
                    <w:rFonts w:ascii="Cambria Math" w:hAnsi="Cambria Math"/>
                  </w:rPr>
                  <m:t>4096</m:t>
                </m:r>
              </m:den>
            </m:f>
          </m:num>
          <m:den>
            <m:r>
              <w:rPr>
                <w:rFonts w:ascii="Cambria Math" w:hAnsi="Cambria Math"/>
              </w:rPr>
              <m:t>2000</m:t>
            </m:r>
          </m:den>
        </m:f>
      </m:oMath>
      <w:r w:rsidR="00F55F13">
        <w:t xml:space="preserve"> </w:t>
      </w:r>
    </w:p>
    <w:p w14:paraId="4E7584A9" w14:textId="6555BDE5" w:rsidR="00F55F13" w:rsidRPr="00F55F13" w:rsidRDefault="00F55F13" w:rsidP="00F55F13">
      <w:pPr>
        <w:pStyle w:val="a3"/>
        <w:numPr>
          <w:ilvl w:val="0"/>
          <w:numId w:val="6"/>
        </w:numPr>
        <w:rPr>
          <w:iCs/>
        </w:rPr>
      </w:pPr>
      <w:r>
        <w:t>1.8</w:t>
      </w:r>
      <w:r w:rsidR="00860DF1">
        <w:rPr>
          <w:lang w:val="en-US"/>
        </w:rPr>
        <w:t xml:space="preserve">V </w:t>
      </w:r>
      <w:r w:rsidR="00860DF1" w:rsidRPr="00860DF1">
        <w:rPr>
          <w:lang w:val="en-US"/>
        </w:rPr>
        <w:sym w:font="Wingdings" w:char="F0E0"/>
      </w:r>
      <w:r>
        <w:rPr>
          <w:lang w:val="en-US"/>
        </w:rPr>
        <w:t xml:space="preserve"> </w:t>
      </w:r>
      <w:r>
        <w:t>Τάση ηλεκτροεγκεφαλογράφου</w:t>
      </w:r>
    </w:p>
    <w:p w14:paraId="48AC82DD" w14:textId="5424AB88" w:rsidR="00F55F13" w:rsidRPr="00F55F13" w:rsidRDefault="00F55F13" w:rsidP="00F55F13">
      <w:pPr>
        <w:pStyle w:val="a3"/>
        <w:numPr>
          <w:ilvl w:val="0"/>
          <w:numId w:val="6"/>
        </w:numPr>
        <w:rPr>
          <w:iCs/>
        </w:rPr>
      </w:pPr>
      <w:r>
        <w:t xml:space="preserve">4096 </w:t>
      </w:r>
      <w:r w:rsidR="00860DF1" w:rsidRPr="00860DF1">
        <w:rPr>
          <w:lang w:val="en-US"/>
        </w:rPr>
        <w:sym w:font="Wingdings" w:char="F0E0"/>
      </w:r>
      <w:r>
        <w:t xml:space="preserve">Εύρος τιμών </w:t>
      </w:r>
    </w:p>
    <w:p w14:paraId="007BE0C8" w14:textId="4E9472A4" w:rsidR="00F55F13" w:rsidRPr="00F55F13" w:rsidRDefault="00F55F13" w:rsidP="00F55F13">
      <w:pPr>
        <w:pStyle w:val="a3"/>
        <w:numPr>
          <w:ilvl w:val="0"/>
          <w:numId w:val="6"/>
        </w:numPr>
        <w:rPr>
          <w:iCs/>
        </w:rPr>
      </w:pPr>
      <w:r>
        <w:t xml:space="preserve">2000 </w:t>
      </w:r>
      <w:r w:rsidR="00860DF1" w:rsidRPr="00860DF1">
        <w:rPr>
          <w:lang w:val="en-US"/>
        </w:rPr>
        <w:sym w:font="Wingdings" w:char="F0E0"/>
      </w:r>
      <w:r>
        <w:t>κέρδος</w:t>
      </w:r>
    </w:p>
    <w:p w14:paraId="464FC0B8" w14:textId="699DC841" w:rsidR="00F55F13" w:rsidRPr="00F55F13" w:rsidRDefault="00F55F13" w:rsidP="00D50626">
      <w:pPr>
        <w:pStyle w:val="a3"/>
        <w:numPr>
          <w:ilvl w:val="0"/>
          <w:numId w:val="3"/>
        </w:numPr>
        <w:rPr>
          <w:b/>
          <w:bCs/>
          <w:iCs/>
        </w:rPr>
      </w:pPr>
      <w:r>
        <w:rPr>
          <w:b/>
          <w:bCs/>
          <w:iCs/>
          <w:lang w:val="en-US"/>
        </w:rPr>
        <w:t>WAVES</w:t>
      </w:r>
      <w:r w:rsidRPr="00F55F13">
        <w:rPr>
          <w:b/>
          <w:bCs/>
          <w:iCs/>
        </w:rPr>
        <w:t xml:space="preserve"> (</w:t>
      </w:r>
      <w:r>
        <w:rPr>
          <w:b/>
          <w:bCs/>
          <w:iCs/>
          <w:lang w:val="en-US"/>
        </w:rPr>
        <w:t>EEG</w:t>
      </w:r>
      <w:r w:rsidRPr="00F55F13">
        <w:rPr>
          <w:b/>
          <w:bCs/>
          <w:iCs/>
        </w:rPr>
        <w:t>_</w:t>
      </w:r>
      <w:r>
        <w:rPr>
          <w:b/>
          <w:bCs/>
          <w:iCs/>
          <w:lang w:val="en-US"/>
        </w:rPr>
        <w:t>POWER</w:t>
      </w:r>
      <w:r w:rsidRPr="00F55F13">
        <w:rPr>
          <w:b/>
          <w:bCs/>
          <w:iCs/>
        </w:rPr>
        <w:t>)</w:t>
      </w:r>
      <w:r w:rsidRPr="00F55F13">
        <w:rPr>
          <w:b/>
          <w:bCs/>
          <w:iCs/>
          <w:lang w:val="en-US"/>
        </w:rPr>
        <w:sym w:font="Wingdings" w:char="F0E0"/>
      </w:r>
      <w:r w:rsidR="008C384C">
        <w:rPr>
          <w:iCs/>
        </w:rPr>
        <w:t>Ο</w:t>
      </w:r>
      <w:r w:rsidRPr="008C384C">
        <w:rPr>
          <w:iCs/>
        </w:rPr>
        <w:t>ι</w:t>
      </w:r>
      <w:r w:rsidRPr="00F55F13">
        <w:rPr>
          <w:iCs/>
        </w:rPr>
        <w:t xml:space="preserve"> </w:t>
      </w:r>
      <w:r>
        <w:rPr>
          <w:iCs/>
        </w:rPr>
        <w:t>τιμές</w:t>
      </w:r>
      <w:r w:rsidR="008C384C">
        <w:rPr>
          <w:iCs/>
        </w:rPr>
        <w:t xml:space="preserve"> προέρχονται από τα εύρη συχνοτήτων</w:t>
      </w:r>
      <w:r w:rsidRPr="00F55F13">
        <w:rPr>
          <w:iCs/>
        </w:rPr>
        <w:t xml:space="preserve"> </w:t>
      </w:r>
      <w:r w:rsidR="00860DF1">
        <w:rPr>
          <w:iCs/>
          <w:lang w:val="en-US"/>
        </w:rPr>
        <w:t>D</w:t>
      </w:r>
      <w:r>
        <w:rPr>
          <w:iCs/>
          <w:lang w:val="en-US"/>
        </w:rPr>
        <w:t>elta</w:t>
      </w:r>
      <w:r w:rsidRPr="00F55F13">
        <w:rPr>
          <w:iCs/>
        </w:rPr>
        <w:t>(0.5-2.75</w:t>
      </w:r>
      <w:r>
        <w:rPr>
          <w:iCs/>
          <w:lang w:val="en-US"/>
        </w:rPr>
        <w:t>Hz</w:t>
      </w:r>
      <w:r w:rsidRPr="00F55F13">
        <w:rPr>
          <w:iCs/>
        </w:rPr>
        <w:t>) ,</w:t>
      </w:r>
      <w:r w:rsidR="00860DF1">
        <w:rPr>
          <w:iCs/>
          <w:lang w:val="en-US"/>
        </w:rPr>
        <w:t>T</w:t>
      </w:r>
      <w:r>
        <w:rPr>
          <w:iCs/>
          <w:lang w:val="en-US"/>
        </w:rPr>
        <w:t>heta</w:t>
      </w:r>
      <w:r w:rsidRPr="00F55F13">
        <w:rPr>
          <w:iCs/>
        </w:rPr>
        <w:t>(3.5-6.75</w:t>
      </w:r>
      <w:r>
        <w:rPr>
          <w:iCs/>
          <w:lang w:val="en-US"/>
        </w:rPr>
        <w:t>Hz</w:t>
      </w:r>
      <w:r w:rsidRPr="00F55F13">
        <w:rPr>
          <w:iCs/>
        </w:rPr>
        <w:t>),</w:t>
      </w:r>
      <w:r>
        <w:rPr>
          <w:iCs/>
          <w:lang w:val="en-US"/>
        </w:rPr>
        <w:t>Low</w:t>
      </w:r>
      <w:r w:rsidRPr="00F55F13">
        <w:rPr>
          <w:iCs/>
        </w:rPr>
        <w:t>-</w:t>
      </w:r>
      <w:r>
        <w:rPr>
          <w:iCs/>
          <w:lang w:val="en-US"/>
        </w:rPr>
        <w:t>alpha</w:t>
      </w:r>
      <w:r w:rsidRPr="00F55F13">
        <w:rPr>
          <w:iCs/>
        </w:rPr>
        <w:t>(7.5-9.25</w:t>
      </w:r>
      <w:r>
        <w:rPr>
          <w:iCs/>
          <w:lang w:val="en-US"/>
        </w:rPr>
        <w:t>Hz</w:t>
      </w:r>
      <w:r w:rsidRPr="00F55F13">
        <w:rPr>
          <w:iCs/>
        </w:rPr>
        <w:t>),</w:t>
      </w:r>
      <w:r>
        <w:rPr>
          <w:iCs/>
          <w:lang w:val="en-US"/>
        </w:rPr>
        <w:t>High</w:t>
      </w:r>
      <w:r w:rsidRPr="00F55F13">
        <w:rPr>
          <w:iCs/>
        </w:rPr>
        <w:t>-</w:t>
      </w:r>
      <w:r>
        <w:rPr>
          <w:iCs/>
          <w:lang w:val="en-US"/>
        </w:rPr>
        <w:t>alpha</w:t>
      </w:r>
      <w:r w:rsidRPr="00F55F13">
        <w:rPr>
          <w:iCs/>
        </w:rPr>
        <w:t>(10-11.75</w:t>
      </w:r>
      <w:r>
        <w:rPr>
          <w:iCs/>
          <w:lang w:val="en-US"/>
        </w:rPr>
        <w:t>Hz</w:t>
      </w:r>
      <w:r w:rsidRPr="00F55F13">
        <w:rPr>
          <w:iCs/>
        </w:rPr>
        <w:t>),</w:t>
      </w:r>
      <w:r>
        <w:rPr>
          <w:iCs/>
          <w:lang w:val="en-US"/>
        </w:rPr>
        <w:t>Low</w:t>
      </w:r>
      <w:r w:rsidRPr="00F55F13">
        <w:rPr>
          <w:iCs/>
        </w:rPr>
        <w:t>-</w:t>
      </w:r>
      <w:r>
        <w:rPr>
          <w:iCs/>
          <w:lang w:val="en-US"/>
        </w:rPr>
        <w:t>beta</w:t>
      </w:r>
      <w:r w:rsidRPr="00F55F13">
        <w:rPr>
          <w:iCs/>
        </w:rPr>
        <w:t>(13-16,75</w:t>
      </w:r>
      <w:r>
        <w:rPr>
          <w:iCs/>
          <w:lang w:val="en-US"/>
        </w:rPr>
        <w:t>Hz</w:t>
      </w:r>
      <w:r w:rsidRPr="00F55F13">
        <w:rPr>
          <w:iCs/>
        </w:rPr>
        <w:t>),</w:t>
      </w:r>
      <w:r w:rsidR="00860DF1">
        <w:rPr>
          <w:iCs/>
          <w:lang w:val="en-US"/>
        </w:rPr>
        <w:t>H</w:t>
      </w:r>
      <w:r>
        <w:rPr>
          <w:iCs/>
          <w:lang w:val="en-US"/>
        </w:rPr>
        <w:t>igh</w:t>
      </w:r>
      <w:r w:rsidRPr="00F55F13">
        <w:rPr>
          <w:iCs/>
        </w:rPr>
        <w:t>-</w:t>
      </w:r>
      <w:r>
        <w:rPr>
          <w:iCs/>
          <w:lang w:val="en-US"/>
        </w:rPr>
        <w:t>beta</w:t>
      </w:r>
      <w:r w:rsidRPr="00F55F13">
        <w:rPr>
          <w:iCs/>
        </w:rPr>
        <w:t>(18-29.75</w:t>
      </w:r>
      <w:r>
        <w:rPr>
          <w:iCs/>
          <w:lang w:val="en-US"/>
        </w:rPr>
        <w:t>Hz</w:t>
      </w:r>
      <w:r w:rsidRPr="00F55F13">
        <w:rPr>
          <w:iCs/>
        </w:rPr>
        <w:t>),</w:t>
      </w:r>
      <w:r>
        <w:rPr>
          <w:iCs/>
          <w:lang w:val="en-US"/>
        </w:rPr>
        <w:t>Low</w:t>
      </w:r>
      <w:r w:rsidRPr="00F55F13">
        <w:rPr>
          <w:iCs/>
        </w:rPr>
        <w:t>-</w:t>
      </w:r>
      <w:r>
        <w:rPr>
          <w:iCs/>
          <w:lang w:val="en-US"/>
        </w:rPr>
        <w:t>gamma</w:t>
      </w:r>
      <w:r w:rsidRPr="00F55F13">
        <w:rPr>
          <w:iCs/>
        </w:rPr>
        <w:t>(31-39.75</w:t>
      </w:r>
      <w:r>
        <w:rPr>
          <w:iCs/>
          <w:lang w:val="en-US"/>
        </w:rPr>
        <w:t>H</w:t>
      </w:r>
      <w:r w:rsidR="00860DF1">
        <w:rPr>
          <w:iCs/>
          <w:lang w:val="en-US"/>
        </w:rPr>
        <w:t>z</w:t>
      </w:r>
      <w:r w:rsidRPr="00F55F13">
        <w:rPr>
          <w:iCs/>
        </w:rPr>
        <w:t>) ,</w:t>
      </w:r>
      <w:r>
        <w:rPr>
          <w:iCs/>
          <w:lang w:val="en-US"/>
        </w:rPr>
        <w:t>Mid</w:t>
      </w:r>
      <w:r w:rsidRPr="00F55F13">
        <w:rPr>
          <w:iCs/>
        </w:rPr>
        <w:t>-</w:t>
      </w:r>
      <w:r>
        <w:rPr>
          <w:iCs/>
          <w:lang w:val="en-US"/>
        </w:rPr>
        <w:t>Gamma</w:t>
      </w:r>
      <w:r w:rsidRPr="00F55F13">
        <w:rPr>
          <w:iCs/>
        </w:rPr>
        <w:t xml:space="preserve"> (41-49.75</w:t>
      </w:r>
      <w:r w:rsidR="00860DF1">
        <w:rPr>
          <w:iCs/>
          <w:lang w:val="en-US"/>
        </w:rPr>
        <w:t>H</w:t>
      </w:r>
      <w:r>
        <w:rPr>
          <w:iCs/>
          <w:lang w:val="en-US"/>
        </w:rPr>
        <w:t>z</w:t>
      </w:r>
      <w:r w:rsidRPr="00F55F13">
        <w:rPr>
          <w:iCs/>
        </w:rPr>
        <w:t>)</w:t>
      </w:r>
      <w:r w:rsidR="00860DF1" w:rsidRPr="00860DF1">
        <w:rPr>
          <w:iCs/>
        </w:rPr>
        <w:t>.</w:t>
      </w:r>
      <w:r w:rsidR="00860DF1">
        <w:rPr>
          <w:iCs/>
        </w:rPr>
        <w:t>Όμως οι τιμές που επιστρέφει η συσκευή στην πραγματικότητα δεν συμβολίζουν κάτι</w:t>
      </w:r>
      <w:r w:rsidR="008C384C">
        <w:rPr>
          <w:iCs/>
        </w:rPr>
        <w:t>,</w:t>
      </w:r>
      <w:r w:rsidR="00860DF1">
        <w:rPr>
          <w:iCs/>
        </w:rPr>
        <w:t xml:space="preserve"> γιαυτό και δεν έχουν μονάδες μέτρησεις όπως αναφέρει και </w:t>
      </w:r>
      <w:r w:rsidR="008C384C">
        <w:rPr>
          <w:iCs/>
        </w:rPr>
        <w:t>η ίδια η</w:t>
      </w:r>
      <w:r w:rsidR="00860DF1">
        <w:rPr>
          <w:iCs/>
        </w:rPr>
        <w:t xml:space="preserve"> </w:t>
      </w:r>
      <w:r w:rsidR="00860DF1">
        <w:rPr>
          <w:iCs/>
          <w:lang w:val="en-US"/>
        </w:rPr>
        <w:t>ThinkGear</w:t>
      </w:r>
      <w:r w:rsidR="00860DF1">
        <w:rPr>
          <w:iCs/>
        </w:rPr>
        <w:t xml:space="preserve"> </w:t>
      </w:r>
      <w:r w:rsidR="00860DF1" w:rsidRPr="00860DF1">
        <w:rPr>
          <w:iCs/>
        </w:rPr>
        <w:t>“</w:t>
      </w:r>
      <w:r w:rsidR="00860DF1">
        <w:rPr>
          <w:iCs/>
        </w:rPr>
        <w:t>αύτες οι τιμές δεν έχουν μονάδες μέτρησης και γιαυτό έχουν νόημα μόνο όταν συγκρίνονται μεταξύ τους</w:t>
      </w:r>
      <w:r w:rsidR="00860DF1" w:rsidRPr="00860DF1">
        <w:rPr>
          <w:iCs/>
        </w:rPr>
        <w:t>”</w:t>
      </w:r>
    </w:p>
    <w:p w14:paraId="2C6C1A44" w14:textId="475D24C2" w:rsidR="00E36624" w:rsidRDefault="00E36624" w:rsidP="00C939E1">
      <w:pPr>
        <w:pStyle w:val="a4"/>
        <w:jc w:val="left"/>
      </w:pPr>
      <w:r>
        <w:t>Κεφάλαιο</w:t>
      </w:r>
      <w:r w:rsidR="009717E1">
        <w:t xml:space="preserve"> 4: </w:t>
      </w:r>
      <w:bookmarkEnd w:id="19"/>
      <w:r w:rsidR="00C939E1">
        <w:t xml:space="preserve">Επεξεργασία σημάτων </w:t>
      </w:r>
    </w:p>
    <w:p w14:paraId="3F8499F4" w14:textId="36AD4266" w:rsidR="00785266" w:rsidRPr="00C939E1" w:rsidRDefault="00E36624" w:rsidP="00E36624">
      <w:pPr>
        <w:pStyle w:val="a6"/>
        <w:rPr>
          <w:rFonts w:eastAsia="Arial Unicode MS" w:cs="Arial Unicode MS"/>
        </w:rPr>
      </w:pPr>
      <w:bookmarkStart w:id="20" w:name="_Toc94378790"/>
      <w:r>
        <w:rPr>
          <w:rFonts w:eastAsia="Arial Unicode MS" w:cs="Arial Unicode MS"/>
        </w:rPr>
        <w:t>4.1</w:t>
      </w:r>
      <w:r w:rsidRPr="00B96343">
        <w:rPr>
          <w:rFonts w:eastAsia="Arial Unicode MS" w:cs="Arial Unicode MS"/>
        </w:rPr>
        <w:t xml:space="preserve"> </w:t>
      </w:r>
      <w:bookmarkEnd w:id="20"/>
      <w:r w:rsidR="00C939E1">
        <w:rPr>
          <w:rFonts w:eastAsia="Arial Unicode MS" w:cs="Arial Unicode MS"/>
          <w:lang w:val="en-US"/>
        </w:rPr>
        <w:t>Python</w:t>
      </w:r>
      <w:r w:rsidR="00C939E1">
        <w:rPr>
          <w:rFonts w:eastAsia="Arial Unicode MS" w:cs="Arial Unicode MS"/>
        </w:rPr>
        <w:t xml:space="preserve"> και βιβλιοθήκες</w:t>
      </w:r>
    </w:p>
    <w:p w14:paraId="70CFF3D6" w14:textId="28A20DDB" w:rsidR="00E36624" w:rsidRDefault="00C939E1" w:rsidP="00E36624">
      <w:pPr>
        <w:pStyle w:val="a3"/>
      </w:pPr>
      <w:r>
        <w:t>Όλες οι μετρήσεις</w:t>
      </w:r>
      <w:r w:rsidRPr="00C939E1">
        <w:t xml:space="preserve"> ,</w:t>
      </w:r>
      <w:r>
        <w:t xml:space="preserve"> οι διασυνδέσεις και η επεξεργασία σημάτων έγινε στο περιβάλλον της </w:t>
      </w:r>
      <w:r>
        <w:rPr>
          <w:lang w:val="en-US"/>
        </w:rPr>
        <w:t>python</w:t>
      </w:r>
      <w:r w:rsidRPr="00C939E1">
        <w:t xml:space="preserve"> </w:t>
      </w:r>
      <w:r>
        <w:t xml:space="preserve">και συγκεκριμένα </w:t>
      </w:r>
      <w:r>
        <w:rPr>
          <w:lang w:val="en-US"/>
        </w:rPr>
        <w:t>Python</w:t>
      </w:r>
      <w:r w:rsidRPr="00C939E1">
        <w:t>.3.10.0</w:t>
      </w:r>
      <w:r>
        <w:t>.</w:t>
      </w:r>
      <w:r w:rsidR="00FA11FF">
        <w:t xml:space="preserve"> </w:t>
      </w:r>
      <w:r>
        <w:t>Η γλώσσα προγραμματισμού</w:t>
      </w:r>
      <w:r w:rsidR="00FA11FF" w:rsidRPr="00FA11FF">
        <w:t xml:space="preserve"> </w:t>
      </w:r>
      <w:r w:rsidR="00FA11FF">
        <w:rPr>
          <w:lang w:val="en-US"/>
        </w:rPr>
        <w:t>Python</w:t>
      </w:r>
      <w:r>
        <w:t xml:space="preserve"> είναι ευρύως γνωστή</w:t>
      </w:r>
      <w:r w:rsidR="00FA11FF">
        <w:t xml:space="preserve"> χρησιμοποιείται για ανάλυση δεδομένων</w:t>
      </w:r>
      <w:r w:rsidR="00FE1925">
        <w:t xml:space="preserve"> , οπτικοποίηση δεδομένων </w:t>
      </w:r>
      <w:r w:rsidR="00FA11FF">
        <w:t>,</w:t>
      </w:r>
      <w:r w:rsidR="00FE1925">
        <w:t xml:space="preserve"> </w:t>
      </w:r>
      <w:r w:rsidR="00FA11FF">
        <w:t>επεξεργασία σημάτων,</w:t>
      </w:r>
      <w:r w:rsidR="00FE1925">
        <w:t xml:space="preserve"> </w:t>
      </w:r>
      <w:r w:rsidR="00FA11FF">
        <w:t>γραφικά,</w:t>
      </w:r>
      <w:r w:rsidR="00FE1925" w:rsidRPr="00FE1925">
        <w:t xml:space="preserve"> </w:t>
      </w:r>
      <w:r w:rsidR="00FE1925">
        <w:t>Μηχανική μάθηση</w:t>
      </w:r>
      <w:r w:rsidR="00022D1A">
        <w:t xml:space="preserve"> και πολλά ακόμα</w:t>
      </w:r>
      <w:r w:rsidR="00287B2A">
        <w:t>. Αυτό το καταφέρνει μέσω</w:t>
      </w:r>
      <w:r w:rsidR="003201B4">
        <w:t xml:space="preserve"> την πληθώρα βιβλιοθηκων που εμπεριέχει,για το συγκεκριμένο πρόβλημα χρησιμοποιήθηκαν οι εξής:</w:t>
      </w:r>
    </w:p>
    <w:p w14:paraId="7F4C55D6" w14:textId="2E348D89" w:rsidR="003201B4" w:rsidRPr="003201B4" w:rsidRDefault="003201B4" w:rsidP="003201B4">
      <w:pPr>
        <w:pStyle w:val="a3"/>
        <w:numPr>
          <w:ilvl w:val="0"/>
          <w:numId w:val="3"/>
        </w:numPr>
      </w:pPr>
      <w:r w:rsidRPr="003201B4">
        <w:rPr>
          <w:b/>
          <w:bCs/>
          <w:lang w:val="en-US"/>
        </w:rPr>
        <w:t>Numpy</w:t>
      </w:r>
      <w:r w:rsidRPr="00A333C8">
        <w:t xml:space="preserve"> </w:t>
      </w:r>
      <w:r w:rsidRPr="003201B4">
        <w:rPr>
          <w:lang w:val="en-US"/>
        </w:rPr>
        <w:sym w:font="Wingdings" w:char="F0E0"/>
      </w:r>
      <w:r w:rsidR="00A333C8">
        <w:t xml:space="preserve"> Μας επιτρέπει την διαχείρηση πολυδιάστατων πινάκων και διαθέτει πληθώρα μαηματικών συναρτήσεων</w:t>
      </w:r>
    </w:p>
    <w:p w14:paraId="74CA5858" w14:textId="54716F49" w:rsidR="00E36624" w:rsidRPr="004268C1" w:rsidRDefault="00E36624" w:rsidP="00E36624">
      <w:pPr>
        <w:pStyle w:val="a7"/>
        <w:rPr>
          <w:b w:val="0"/>
          <w:bCs w:val="0"/>
          <w:sz w:val="24"/>
          <w:szCs w:val="24"/>
        </w:rPr>
      </w:pPr>
      <w:bookmarkStart w:id="21" w:name="_Toc94378791"/>
      <w:r>
        <w:rPr>
          <w:rFonts w:eastAsia="Arial Unicode MS" w:cs="Arial Unicode MS"/>
        </w:rPr>
        <w:t>4.1.1</w:t>
      </w:r>
      <w:bookmarkEnd w:id="21"/>
      <w:r w:rsidR="00623A73" w:rsidRPr="004268C1">
        <w:rPr>
          <w:rFonts w:eastAsia="Arial Unicode MS" w:cs="Arial Unicode MS"/>
        </w:rPr>
        <w:t xml:space="preserve"> </w:t>
      </w:r>
      <w:r w:rsidR="00623A73">
        <w:rPr>
          <w:rFonts w:eastAsia="Arial Unicode MS" w:cs="Arial Unicode MS"/>
        </w:rPr>
        <w:t xml:space="preserve">Διασύνδεση </w:t>
      </w:r>
      <w:r w:rsidR="00623A73">
        <w:rPr>
          <w:rFonts w:eastAsia="Arial Unicode MS" w:cs="Arial Unicode MS"/>
          <w:lang w:val="en-US"/>
        </w:rPr>
        <w:t>Muse</w:t>
      </w:r>
    </w:p>
    <w:p w14:paraId="11AC0EB3" w14:textId="77777777" w:rsidR="00E36624" w:rsidRDefault="00E36624" w:rsidP="00E36624">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10BC9DB5" w14:textId="77777777" w:rsidR="00E36624" w:rsidRDefault="00E36624" w:rsidP="00E36624">
      <w:pPr>
        <w:pStyle w:val="a3"/>
      </w:pPr>
    </w:p>
    <w:p w14:paraId="2EFAD078" w14:textId="3A4B966D" w:rsidR="00E36624" w:rsidRDefault="00E36624" w:rsidP="00E36624">
      <w:pPr>
        <w:pStyle w:val="a7"/>
        <w:rPr>
          <w:b w:val="0"/>
          <w:bCs w:val="0"/>
          <w:sz w:val="24"/>
          <w:szCs w:val="24"/>
        </w:rPr>
      </w:pPr>
      <w:bookmarkStart w:id="22" w:name="_Toc94378792"/>
      <w:r>
        <w:rPr>
          <w:rFonts w:eastAsia="Arial Unicode MS" w:cs="Arial Unicode MS"/>
        </w:rPr>
        <w:t xml:space="preserve">4.1.2 </w:t>
      </w:r>
      <w:bookmarkEnd w:id="22"/>
      <w:r w:rsidR="00623A73">
        <w:rPr>
          <w:rFonts w:eastAsia="Arial Unicode MS" w:cs="Arial Unicode MS"/>
        </w:rPr>
        <w:t xml:space="preserve">Διασύνδεση </w:t>
      </w:r>
      <w:r w:rsidR="00623A73">
        <w:rPr>
          <w:rFonts w:eastAsia="Arial Unicode MS" w:cs="Arial Unicode MS"/>
          <w:lang w:val="en-US"/>
        </w:rPr>
        <w:t>MindWave</w:t>
      </w:r>
      <w:r>
        <w:rPr>
          <w:rFonts w:eastAsia="Arial Unicode MS" w:cs="Arial Unicode MS"/>
        </w:rPr>
        <w:t xml:space="preserve"> </w:t>
      </w:r>
    </w:p>
    <w:p w14:paraId="671C4968" w14:textId="77777777" w:rsidR="00E36624" w:rsidRDefault="00E36624" w:rsidP="00E36624">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4339155D" w14:textId="77777777" w:rsidR="00FD3926" w:rsidRDefault="00FD3926">
      <w:pPr>
        <w:pStyle w:val="a7"/>
        <w:rPr>
          <w:b w:val="0"/>
          <w:bCs w:val="0"/>
          <w:sz w:val="24"/>
          <w:szCs w:val="24"/>
        </w:rPr>
      </w:pPr>
    </w:p>
    <w:p w14:paraId="7FF570EA" w14:textId="5B03D7A6" w:rsidR="00E36624" w:rsidRDefault="00E36624" w:rsidP="00E36624">
      <w:pPr>
        <w:pStyle w:val="a6"/>
      </w:pPr>
      <w:bookmarkStart w:id="23" w:name="_Toc94378793"/>
      <w:r>
        <w:rPr>
          <w:rFonts w:eastAsia="Arial Unicode MS" w:cs="Arial Unicode MS"/>
        </w:rPr>
        <w:t>4.2</w:t>
      </w:r>
      <w:r w:rsidRPr="00B96343">
        <w:rPr>
          <w:rFonts w:eastAsia="Arial Unicode MS" w:cs="Arial Unicode MS"/>
        </w:rPr>
        <w:t xml:space="preserve"> </w:t>
      </w:r>
      <w:bookmarkEnd w:id="23"/>
      <w:r w:rsidR="00ED6358">
        <w:rPr>
          <w:rFonts w:eastAsia="Arial Unicode MS" w:cs="Arial Unicode MS"/>
        </w:rPr>
        <w:t>Σύνδεση 2 εγκεφαλογράφων</w:t>
      </w:r>
    </w:p>
    <w:p w14:paraId="25D1D304" w14:textId="4D4DF2C4" w:rsidR="00E36624" w:rsidRDefault="00E36624" w:rsidP="00ED6358">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5D1AC34E" w14:textId="77777777" w:rsidR="00E36624" w:rsidRPr="0049477E" w:rsidRDefault="00E36624" w:rsidP="00E36624">
      <w:pPr>
        <w:pStyle w:val="a0"/>
        <w:jc w:val="left"/>
        <w:sectPr w:rsidR="00E36624" w:rsidRPr="0049477E" w:rsidSect="00F749F7">
          <w:headerReference w:type="default" r:id="rId38"/>
          <w:pgSz w:w="11906" w:h="16838"/>
          <w:pgMar w:top="1134" w:right="1134" w:bottom="1134" w:left="1134" w:header="709" w:footer="851" w:gutter="0"/>
          <w:cols w:space="720"/>
          <w:titlePg/>
        </w:sectPr>
      </w:pPr>
    </w:p>
    <w:p w14:paraId="66C36944" w14:textId="77777777" w:rsidR="00FD3926" w:rsidRDefault="003F534E" w:rsidP="00A53806">
      <w:pPr>
        <w:pStyle w:val="a4"/>
      </w:pPr>
      <w:bookmarkStart w:id="24" w:name="_Toc94378799"/>
      <w:r>
        <w:lastRenderedPageBreak/>
        <w:t>Κεφάλαιο</w:t>
      </w:r>
      <w:r w:rsidR="009717E1">
        <w:t xml:space="preserve"> 5: </w:t>
      </w:r>
      <w:r>
        <w:t>Υλοποίηση</w:t>
      </w:r>
      <w:bookmarkEnd w:id="24"/>
      <w:r w:rsidR="009717E1">
        <w:t xml:space="preserve"> </w:t>
      </w:r>
    </w:p>
    <w:p w14:paraId="71AA3F0D" w14:textId="77777777" w:rsidR="00E36624" w:rsidRDefault="00E36624" w:rsidP="00E36624">
      <w:pPr>
        <w:pStyle w:val="a3"/>
      </w:pPr>
      <w:r>
        <w:t xml:space="preserve">Για τον τίτλο κεφαλαίου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κεφαλαίων</w:t>
      </w:r>
      <w:r w:rsidRPr="00B96343">
        <w:t xml:space="preserve"> </w:t>
      </w:r>
      <w:r>
        <w:t>.</w:t>
      </w:r>
    </w:p>
    <w:p w14:paraId="2B41BE66" w14:textId="77777777" w:rsidR="00E36624" w:rsidRDefault="00E36624" w:rsidP="00E36624">
      <w:pPr>
        <w:pStyle w:val="a3"/>
      </w:pPr>
    </w:p>
    <w:p w14:paraId="14321F75" w14:textId="2897EC7F" w:rsidR="00E36624" w:rsidRPr="00ED6358" w:rsidRDefault="00E36624" w:rsidP="00E36624">
      <w:pPr>
        <w:pStyle w:val="a6"/>
      </w:pPr>
      <w:bookmarkStart w:id="25" w:name="_Toc94378800"/>
      <w:r>
        <w:rPr>
          <w:rFonts w:eastAsia="Arial Unicode MS" w:cs="Arial Unicode MS"/>
        </w:rPr>
        <w:t>5.1</w:t>
      </w:r>
      <w:r w:rsidRPr="00B96343">
        <w:rPr>
          <w:rFonts w:eastAsia="Arial Unicode MS" w:cs="Arial Unicode MS"/>
        </w:rPr>
        <w:t xml:space="preserve"> </w:t>
      </w:r>
      <w:bookmarkEnd w:id="25"/>
      <w:r w:rsidR="00ED6358">
        <w:rPr>
          <w:rFonts w:eastAsia="Arial Unicode MS" w:cs="Arial Unicode MS"/>
        </w:rPr>
        <w:t xml:space="preserve">Επεξεργασία σημάτων και μετρήσεις </w:t>
      </w:r>
      <w:r w:rsidR="00ED6358">
        <w:rPr>
          <w:rFonts w:eastAsia="Arial Unicode MS" w:cs="Arial Unicode MS"/>
          <w:lang w:val="en-US"/>
        </w:rPr>
        <w:t>Mindwave</w:t>
      </w:r>
    </w:p>
    <w:p w14:paraId="61ED7B28" w14:textId="77777777" w:rsidR="00E36624" w:rsidRDefault="00E36624" w:rsidP="00E36624">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763D48A7" w14:textId="77777777" w:rsidR="00E36624" w:rsidRDefault="00E36624" w:rsidP="00E36624">
      <w:pPr>
        <w:pStyle w:val="a7"/>
        <w:rPr>
          <w:b w:val="0"/>
          <w:bCs w:val="0"/>
          <w:sz w:val="24"/>
          <w:szCs w:val="24"/>
        </w:rPr>
      </w:pPr>
    </w:p>
    <w:p w14:paraId="28192668" w14:textId="77F8051C" w:rsidR="00E36624" w:rsidRPr="00ED6358" w:rsidRDefault="00E36624" w:rsidP="00E36624">
      <w:pPr>
        <w:pStyle w:val="a6"/>
      </w:pPr>
      <w:bookmarkStart w:id="26" w:name="_Toc94378803"/>
      <w:r>
        <w:rPr>
          <w:rFonts w:eastAsia="Arial Unicode MS" w:cs="Arial Unicode MS"/>
        </w:rPr>
        <w:t>5.2</w:t>
      </w:r>
      <w:r w:rsidRPr="00B96343">
        <w:rPr>
          <w:rFonts w:eastAsia="Arial Unicode MS" w:cs="Arial Unicode MS"/>
        </w:rPr>
        <w:t xml:space="preserve"> </w:t>
      </w:r>
      <w:bookmarkEnd w:id="26"/>
      <w:r w:rsidR="00ED6358">
        <w:rPr>
          <w:rFonts w:eastAsia="Arial Unicode MS" w:cs="Arial Unicode MS"/>
        </w:rPr>
        <w:t xml:space="preserve">Επεξεργασία σημάτων και μετρήσεις </w:t>
      </w:r>
      <w:r w:rsidR="00ED6358">
        <w:rPr>
          <w:rFonts w:eastAsia="Arial Unicode MS" w:cs="Arial Unicode MS"/>
          <w:lang w:val="en-US"/>
        </w:rPr>
        <w:t>Muse</w:t>
      </w:r>
    </w:p>
    <w:p w14:paraId="67E32172" w14:textId="77777777" w:rsidR="00E36624" w:rsidRDefault="00E36624" w:rsidP="00E36624">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0712515E" w14:textId="77777777" w:rsidR="00E36624" w:rsidRDefault="00E36624" w:rsidP="00E36624">
      <w:pPr>
        <w:pStyle w:val="a3"/>
      </w:pPr>
    </w:p>
    <w:p w14:paraId="64C8296F" w14:textId="63131501" w:rsidR="00E36624" w:rsidRPr="00ED6358" w:rsidRDefault="00E36624" w:rsidP="00E36624">
      <w:pPr>
        <w:pStyle w:val="a6"/>
      </w:pPr>
      <w:bookmarkStart w:id="27" w:name="_Toc94378806"/>
      <w:r>
        <w:rPr>
          <w:rFonts w:eastAsia="Arial Unicode MS" w:cs="Arial Unicode MS"/>
        </w:rPr>
        <w:t>5.</w:t>
      </w:r>
      <w:bookmarkEnd w:id="27"/>
      <w:r w:rsidR="00ED6358" w:rsidRPr="00ED6358">
        <w:rPr>
          <w:rFonts w:eastAsia="Arial Unicode MS" w:cs="Arial Unicode MS"/>
        </w:rPr>
        <w:t xml:space="preserve">3 </w:t>
      </w:r>
      <w:r w:rsidR="00ED6358">
        <w:rPr>
          <w:rFonts w:eastAsia="Arial Unicode MS" w:cs="Arial Unicode MS"/>
        </w:rPr>
        <w:t>Αποτελέσματα</w:t>
      </w:r>
    </w:p>
    <w:p w14:paraId="6DEA808E" w14:textId="77777777" w:rsidR="00E36624" w:rsidRDefault="00E36624" w:rsidP="00E36624">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5852C3BE" w14:textId="77777777" w:rsidR="00E36624" w:rsidRDefault="00E36624" w:rsidP="00E36624">
      <w:pPr>
        <w:pStyle w:val="a3"/>
      </w:pPr>
    </w:p>
    <w:p w14:paraId="7A2C291C" w14:textId="77777777" w:rsidR="00E36624" w:rsidRDefault="00E36624" w:rsidP="00E36624">
      <w:pPr>
        <w:pStyle w:val="a7"/>
        <w:rPr>
          <w:b w:val="0"/>
          <w:bCs w:val="0"/>
          <w:sz w:val="24"/>
          <w:szCs w:val="24"/>
        </w:rPr>
      </w:pPr>
      <w:bookmarkStart w:id="28" w:name="_Toc94378807"/>
      <w:r>
        <w:rPr>
          <w:rFonts w:eastAsia="Arial Unicode MS" w:cs="Arial Unicode MS"/>
        </w:rPr>
        <w:t>5.3.1 Υπό Ενότητα</w:t>
      </w:r>
      <w:bookmarkEnd w:id="28"/>
      <w:r>
        <w:rPr>
          <w:rFonts w:eastAsia="Arial Unicode MS" w:cs="Arial Unicode MS"/>
        </w:rPr>
        <w:t xml:space="preserve"> </w:t>
      </w:r>
    </w:p>
    <w:p w14:paraId="0B321641" w14:textId="77777777" w:rsidR="00E36624" w:rsidRDefault="00E36624" w:rsidP="00E36624">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1B8C717D" w14:textId="77777777" w:rsidR="00E36624" w:rsidRDefault="00E36624" w:rsidP="00E36624">
      <w:pPr>
        <w:pStyle w:val="a3"/>
      </w:pPr>
    </w:p>
    <w:p w14:paraId="75EA92E3" w14:textId="77777777" w:rsidR="00E36624" w:rsidRDefault="00E36624" w:rsidP="00E36624">
      <w:pPr>
        <w:pStyle w:val="a7"/>
        <w:rPr>
          <w:b w:val="0"/>
          <w:bCs w:val="0"/>
          <w:sz w:val="24"/>
          <w:szCs w:val="24"/>
        </w:rPr>
      </w:pPr>
      <w:bookmarkStart w:id="29" w:name="_Toc94378808"/>
      <w:r>
        <w:rPr>
          <w:rFonts w:eastAsia="Arial Unicode MS" w:cs="Arial Unicode MS"/>
        </w:rPr>
        <w:t>5.3.2 Υπό Ενότητα</w:t>
      </w:r>
      <w:bookmarkEnd w:id="29"/>
      <w:r>
        <w:rPr>
          <w:rFonts w:eastAsia="Arial Unicode MS" w:cs="Arial Unicode MS"/>
        </w:rPr>
        <w:t xml:space="preserve"> </w:t>
      </w:r>
    </w:p>
    <w:p w14:paraId="4311FD6F" w14:textId="77777777" w:rsidR="00E36624" w:rsidRDefault="00E36624" w:rsidP="00E36624">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2434659D" w14:textId="77777777" w:rsidR="00E36624" w:rsidRDefault="00E36624" w:rsidP="00E36624">
      <w:pPr>
        <w:pStyle w:val="a7"/>
        <w:rPr>
          <w:b w:val="0"/>
          <w:bCs w:val="0"/>
          <w:sz w:val="24"/>
          <w:szCs w:val="24"/>
        </w:rPr>
      </w:pPr>
    </w:p>
    <w:p w14:paraId="092B0D28" w14:textId="77777777" w:rsidR="00E36624" w:rsidRDefault="00E36624" w:rsidP="00E36624">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53A47832" w14:textId="77777777" w:rsidR="00E36624" w:rsidRPr="0049477E" w:rsidRDefault="00E36624" w:rsidP="00E36624">
      <w:pPr>
        <w:pStyle w:val="a0"/>
        <w:jc w:val="left"/>
        <w:sectPr w:rsidR="00E36624" w:rsidRPr="0049477E" w:rsidSect="00F749F7">
          <w:headerReference w:type="default" r:id="rId39"/>
          <w:pgSz w:w="11906" w:h="16838"/>
          <w:pgMar w:top="1134" w:right="1134" w:bottom="1134" w:left="1134" w:header="709" w:footer="851" w:gutter="0"/>
          <w:cols w:space="720"/>
          <w:titlePg/>
        </w:sectPr>
      </w:pPr>
    </w:p>
    <w:p w14:paraId="67A3E6A3" w14:textId="0E910219" w:rsidR="00FD3926" w:rsidRPr="004268C1" w:rsidRDefault="003F534E" w:rsidP="00A53806">
      <w:pPr>
        <w:pStyle w:val="a4"/>
      </w:pPr>
      <w:bookmarkStart w:id="30" w:name="_Toc94378809"/>
      <w:r>
        <w:lastRenderedPageBreak/>
        <w:t>Κεφάλαιο</w:t>
      </w:r>
      <w:r w:rsidR="009717E1">
        <w:t xml:space="preserve"> </w:t>
      </w:r>
      <w:r w:rsidR="009717E1" w:rsidRPr="00B96343">
        <w:t>6</w:t>
      </w:r>
      <w:r w:rsidR="009717E1">
        <w:t xml:space="preserve">: </w:t>
      </w:r>
      <w:bookmarkEnd w:id="30"/>
      <w:r w:rsidR="00ED6358">
        <w:rPr>
          <w:lang w:val="en-US"/>
        </w:rPr>
        <w:t>Unity</w:t>
      </w:r>
    </w:p>
    <w:p w14:paraId="15D3D834" w14:textId="77777777" w:rsidR="003F534E" w:rsidRDefault="003F534E" w:rsidP="003F534E">
      <w:pPr>
        <w:pStyle w:val="a3"/>
      </w:pPr>
      <w:r>
        <w:t xml:space="preserve">Για τον τίτλο κεφαλαίου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κεφαλαίων</w:t>
      </w:r>
      <w:r w:rsidRPr="00B96343">
        <w:t xml:space="preserve"> </w:t>
      </w:r>
      <w:r>
        <w:t>.</w:t>
      </w:r>
    </w:p>
    <w:p w14:paraId="7B1A0653" w14:textId="77777777" w:rsidR="003F534E" w:rsidRDefault="003F534E" w:rsidP="003F534E">
      <w:pPr>
        <w:pStyle w:val="a3"/>
      </w:pPr>
    </w:p>
    <w:p w14:paraId="30718A46" w14:textId="77777777" w:rsidR="003F534E" w:rsidRDefault="003F534E" w:rsidP="003F534E">
      <w:pPr>
        <w:pStyle w:val="a6"/>
      </w:pPr>
      <w:bookmarkStart w:id="31" w:name="_Toc94378810"/>
      <w:r>
        <w:rPr>
          <w:rFonts w:eastAsia="Arial Unicode MS" w:cs="Arial Unicode MS"/>
        </w:rPr>
        <w:t>6.1</w:t>
      </w:r>
      <w:r w:rsidRPr="00B96343">
        <w:rPr>
          <w:rFonts w:eastAsia="Arial Unicode MS" w:cs="Arial Unicode MS"/>
        </w:rPr>
        <w:t xml:space="preserve"> </w:t>
      </w:r>
      <w:r>
        <w:rPr>
          <w:rFonts w:eastAsia="Arial Unicode MS" w:cs="Arial Unicode MS"/>
        </w:rPr>
        <w:t>Αποτελέσματα της Μελέτης</w:t>
      </w:r>
      <w:bookmarkEnd w:id="31"/>
    </w:p>
    <w:p w14:paraId="0ED27D78" w14:textId="77777777" w:rsidR="003F534E" w:rsidRDefault="003F534E" w:rsidP="003F534E">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3C24167F" w14:textId="77777777" w:rsidR="003F534E" w:rsidRDefault="003F534E" w:rsidP="003F534E">
      <w:pPr>
        <w:pStyle w:val="a3"/>
      </w:pPr>
    </w:p>
    <w:p w14:paraId="4F7FDEED" w14:textId="77777777" w:rsidR="003F534E" w:rsidRDefault="003F534E" w:rsidP="003F534E">
      <w:pPr>
        <w:pStyle w:val="a7"/>
        <w:rPr>
          <w:b w:val="0"/>
          <w:bCs w:val="0"/>
          <w:sz w:val="24"/>
          <w:szCs w:val="24"/>
        </w:rPr>
      </w:pPr>
      <w:bookmarkStart w:id="32" w:name="_Toc94378811"/>
      <w:r>
        <w:rPr>
          <w:rFonts w:eastAsia="Arial Unicode MS" w:cs="Arial Unicode MS"/>
        </w:rPr>
        <w:t>6.1.1 Υπό Ενότητα</w:t>
      </w:r>
      <w:bookmarkEnd w:id="32"/>
      <w:r>
        <w:rPr>
          <w:rFonts w:eastAsia="Arial Unicode MS" w:cs="Arial Unicode MS"/>
        </w:rPr>
        <w:t xml:space="preserve"> </w:t>
      </w:r>
    </w:p>
    <w:p w14:paraId="77980D4D" w14:textId="77777777" w:rsidR="003F534E" w:rsidRDefault="003F534E" w:rsidP="003F534E">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1F432FB2" w14:textId="77777777" w:rsidR="00FD3926" w:rsidRDefault="00FD3926">
      <w:pPr>
        <w:pStyle w:val="a7"/>
        <w:rPr>
          <w:b w:val="0"/>
          <w:bCs w:val="0"/>
          <w:sz w:val="24"/>
          <w:szCs w:val="24"/>
        </w:rPr>
      </w:pPr>
    </w:p>
    <w:p w14:paraId="6F8988B7" w14:textId="77777777" w:rsidR="003F534E" w:rsidRDefault="003F534E" w:rsidP="003F534E">
      <w:pPr>
        <w:pStyle w:val="a6"/>
      </w:pPr>
      <w:bookmarkStart w:id="33" w:name="_Toc94378812"/>
      <w:r>
        <w:rPr>
          <w:rFonts w:eastAsia="Arial Unicode MS" w:cs="Arial Unicode MS"/>
        </w:rPr>
        <w:t>6.2</w:t>
      </w:r>
      <w:r w:rsidRPr="00B96343">
        <w:rPr>
          <w:rFonts w:eastAsia="Arial Unicode MS" w:cs="Arial Unicode MS"/>
        </w:rPr>
        <w:t xml:space="preserve"> </w:t>
      </w:r>
      <w:r>
        <w:rPr>
          <w:rFonts w:eastAsia="Arial Unicode MS" w:cs="Arial Unicode MS"/>
        </w:rPr>
        <w:t>Σχολιασμός Αποτελεσμάτων</w:t>
      </w:r>
      <w:bookmarkEnd w:id="33"/>
    </w:p>
    <w:p w14:paraId="0A4ED882" w14:textId="77777777" w:rsidR="003F534E" w:rsidRDefault="003F534E" w:rsidP="003F534E">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0DD4A8CE" w14:textId="77777777" w:rsidR="003F534E" w:rsidRDefault="003F534E" w:rsidP="003F534E">
      <w:pPr>
        <w:pStyle w:val="a3"/>
      </w:pPr>
    </w:p>
    <w:p w14:paraId="325C9571" w14:textId="77777777" w:rsidR="003F534E" w:rsidRDefault="003F534E" w:rsidP="003F534E">
      <w:pPr>
        <w:pStyle w:val="a7"/>
        <w:rPr>
          <w:b w:val="0"/>
          <w:bCs w:val="0"/>
          <w:sz w:val="24"/>
          <w:szCs w:val="24"/>
        </w:rPr>
      </w:pPr>
      <w:bookmarkStart w:id="34" w:name="_Toc94378813"/>
      <w:r>
        <w:rPr>
          <w:rFonts w:eastAsia="Arial Unicode MS" w:cs="Arial Unicode MS"/>
        </w:rPr>
        <w:t>6.1.1 Υπό Ενότητα</w:t>
      </w:r>
      <w:bookmarkEnd w:id="34"/>
      <w:r>
        <w:rPr>
          <w:rFonts w:eastAsia="Arial Unicode MS" w:cs="Arial Unicode MS"/>
        </w:rPr>
        <w:t xml:space="preserve"> </w:t>
      </w:r>
    </w:p>
    <w:p w14:paraId="24DDE924" w14:textId="77777777" w:rsidR="003F534E" w:rsidRDefault="003F534E" w:rsidP="003F534E">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7045E2CA" w14:textId="77777777" w:rsidR="003F534E" w:rsidRPr="003F534E" w:rsidRDefault="003F534E" w:rsidP="003F534E">
      <w:pPr>
        <w:pStyle w:val="a7"/>
        <w:rPr>
          <w:b w:val="0"/>
          <w:bCs w:val="0"/>
          <w:sz w:val="24"/>
          <w:szCs w:val="24"/>
        </w:rPr>
      </w:pPr>
    </w:p>
    <w:p w14:paraId="441A61FC" w14:textId="77777777" w:rsidR="003F534E" w:rsidRDefault="003F534E" w:rsidP="003F534E">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432DCB1A" w14:textId="77777777" w:rsidR="003F534E" w:rsidRPr="0049477E" w:rsidRDefault="003F534E" w:rsidP="003F534E">
      <w:pPr>
        <w:pStyle w:val="a0"/>
        <w:jc w:val="left"/>
        <w:sectPr w:rsidR="003F534E" w:rsidRPr="0049477E" w:rsidSect="00F749F7">
          <w:headerReference w:type="default" r:id="rId40"/>
          <w:pgSz w:w="11906" w:h="16838"/>
          <w:pgMar w:top="1134" w:right="1134" w:bottom="1134" w:left="1134" w:header="709" w:footer="851" w:gutter="0"/>
          <w:cols w:space="720"/>
          <w:titlePg/>
        </w:sectPr>
      </w:pPr>
    </w:p>
    <w:p w14:paraId="4ED57405" w14:textId="77777777" w:rsidR="00FD3926" w:rsidRDefault="003F534E" w:rsidP="00A53806">
      <w:pPr>
        <w:pStyle w:val="a4"/>
      </w:pPr>
      <w:bookmarkStart w:id="35" w:name="_Toc94378814"/>
      <w:r>
        <w:lastRenderedPageBreak/>
        <w:t>Κεφάλαιο</w:t>
      </w:r>
      <w:r w:rsidR="009717E1">
        <w:t xml:space="preserve"> </w:t>
      </w:r>
      <w:r w:rsidR="009717E1" w:rsidRPr="00B96343">
        <w:t>7</w:t>
      </w:r>
      <w:r w:rsidR="009717E1">
        <w:t xml:space="preserve">: </w:t>
      </w:r>
      <w:r>
        <w:t>Συμπεράσματα</w:t>
      </w:r>
      <w:bookmarkEnd w:id="35"/>
      <w:r w:rsidR="009717E1">
        <w:t xml:space="preserve"> </w:t>
      </w:r>
    </w:p>
    <w:p w14:paraId="6DD0B9E8" w14:textId="77777777" w:rsidR="003F534E" w:rsidRDefault="003F534E" w:rsidP="003F534E">
      <w:pPr>
        <w:pStyle w:val="a3"/>
      </w:pPr>
      <w:r>
        <w:t xml:space="preserve">Για τον τίτλο κεφαλαίου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κεφαλαίων</w:t>
      </w:r>
      <w:r w:rsidRPr="00B96343">
        <w:t xml:space="preserve"> </w:t>
      </w:r>
      <w:r>
        <w:t>.</w:t>
      </w:r>
    </w:p>
    <w:p w14:paraId="7B78EE2B" w14:textId="77777777" w:rsidR="003F534E" w:rsidRDefault="003F534E" w:rsidP="003F534E">
      <w:pPr>
        <w:pStyle w:val="a3"/>
      </w:pPr>
    </w:p>
    <w:p w14:paraId="6955CF3F" w14:textId="77777777" w:rsidR="003F534E" w:rsidRDefault="003F534E" w:rsidP="003F534E">
      <w:pPr>
        <w:pStyle w:val="a6"/>
      </w:pPr>
      <w:bookmarkStart w:id="36" w:name="_Toc94378815"/>
      <w:r>
        <w:rPr>
          <w:rFonts w:eastAsia="Arial Unicode MS" w:cs="Arial Unicode MS"/>
        </w:rPr>
        <w:t>7.1</w:t>
      </w:r>
      <w:r w:rsidRPr="00B96343">
        <w:rPr>
          <w:rFonts w:eastAsia="Arial Unicode MS" w:cs="Arial Unicode MS"/>
        </w:rPr>
        <w:t xml:space="preserve"> </w:t>
      </w:r>
      <w:r>
        <w:rPr>
          <w:rFonts w:eastAsia="Arial Unicode MS" w:cs="Arial Unicode MS"/>
        </w:rPr>
        <w:t>Συμπεράσματα της Μελέτης</w:t>
      </w:r>
      <w:bookmarkEnd w:id="36"/>
    </w:p>
    <w:p w14:paraId="1BFC85D2" w14:textId="77777777" w:rsidR="003F534E" w:rsidRDefault="003F534E" w:rsidP="003F534E">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41A68C46" w14:textId="77777777" w:rsidR="003F534E" w:rsidRDefault="003F534E" w:rsidP="003F534E">
      <w:pPr>
        <w:pStyle w:val="a3"/>
      </w:pPr>
    </w:p>
    <w:p w14:paraId="2D60421B" w14:textId="77777777" w:rsidR="003F534E" w:rsidRDefault="003F534E" w:rsidP="003F534E">
      <w:pPr>
        <w:pStyle w:val="a7"/>
        <w:rPr>
          <w:b w:val="0"/>
          <w:bCs w:val="0"/>
          <w:sz w:val="24"/>
          <w:szCs w:val="24"/>
        </w:rPr>
      </w:pPr>
      <w:bookmarkStart w:id="37" w:name="_Toc94378816"/>
      <w:r>
        <w:rPr>
          <w:rFonts w:eastAsia="Arial Unicode MS" w:cs="Arial Unicode MS"/>
        </w:rPr>
        <w:t>7.1.1 Υπό Ενότητα</w:t>
      </w:r>
      <w:bookmarkEnd w:id="37"/>
      <w:r>
        <w:rPr>
          <w:rFonts w:eastAsia="Arial Unicode MS" w:cs="Arial Unicode MS"/>
        </w:rPr>
        <w:t xml:space="preserve"> </w:t>
      </w:r>
    </w:p>
    <w:p w14:paraId="60D4D621" w14:textId="77777777" w:rsidR="003F534E" w:rsidRDefault="003F534E" w:rsidP="003F534E">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6027A566" w14:textId="77777777" w:rsidR="003F534E" w:rsidRDefault="003F534E" w:rsidP="003F534E">
      <w:pPr>
        <w:pStyle w:val="a7"/>
        <w:rPr>
          <w:b w:val="0"/>
          <w:bCs w:val="0"/>
          <w:sz w:val="24"/>
          <w:szCs w:val="24"/>
        </w:rPr>
      </w:pPr>
    </w:p>
    <w:p w14:paraId="6C012C18" w14:textId="77777777" w:rsidR="003F534E" w:rsidRDefault="003F534E" w:rsidP="003F534E">
      <w:pPr>
        <w:pStyle w:val="a6"/>
      </w:pPr>
      <w:bookmarkStart w:id="38" w:name="_Toc94378817"/>
      <w:r>
        <w:rPr>
          <w:rFonts w:eastAsia="Arial Unicode MS" w:cs="Arial Unicode MS"/>
        </w:rPr>
        <w:t>7.2</w:t>
      </w:r>
      <w:r w:rsidRPr="00B96343">
        <w:rPr>
          <w:rFonts w:eastAsia="Arial Unicode MS" w:cs="Arial Unicode MS"/>
        </w:rPr>
        <w:t xml:space="preserve"> </w:t>
      </w:r>
      <w:r>
        <w:rPr>
          <w:rFonts w:eastAsia="Arial Unicode MS" w:cs="Arial Unicode MS"/>
        </w:rPr>
        <w:t>Μελλοντική Εργασία</w:t>
      </w:r>
      <w:bookmarkEnd w:id="38"/>
    </w:p>
    <w:p w14:paraId="04058018" w14:textId="77777777" w:rsidR="003F534E" w:rsidRDefault="003F534E" w:rsidP="003F534E">
      <w:pPr>
        <w:pStyle w:val="a3"/>
      </w:pPr>
      <w:r>
        <w:t xml:space="preserve">Για τον τίτλο ενότητας επιλέγουμε το </w:t>
      </w:r>
      <w:r>
        <w:rPr>
          <w:lang w:val="en-US"/>
        </w:rPr>
        <w:t>Style</w:t>
      </w:r>
      <w:r w:rsidRPr="00B96343">
        <w:t xml:space="preserve"> </w:t>
      </w:r>
      <m:oMath>
        <m:r>
          <w:rPr>
            <w:rFonts w:ascii="Cambria Math" w:hAnsi="Cambria Math"/>
            <w:sz w:val="31"/>
            <w:szCs w:val="31"/>
          </w:rPr>
          <m:t>↦</m:t>
        </m:r>
      </m:oMath>
      <w:r w:rsidRPr="00B96343">
        <w:t xml:space="preserve"> </w:t>
      </w:r>
      <w:r>
        <w:t>Τίτλοι</w:t>
      </w:r>
      <w:r w:rsidRPr="00B96343">
        <w:t>_</w:t>
      </w:r>
      <w:r>
        <w:t>Ενοτήτων</w:t>
      </w:r>
      <w:r w:rsidRPr="00B96343">
        <w:t xml:space="preserve"> </w:t>
      </w:r>
      <w:r>
        <w:t>.</w:t>
      </w:r>
    </w:p>
    <w:p w14:paraId="620FD76F" w14:textId="77777777" w:rsidR="003F534E" w:rsidRDefault="003F534E" w:rsidP="003F534E">
      <w:pPr>
        <w:pStyle w:val="a3"/>
      </w:pPr>
    </w:p>
    <w:p w14:paraId="14C89871" w14:textId="77777777" w:rsidR="003F534E" w:rsidRDefault="003F534E" w:rsidP="003F534E">
      <w:pPr>
        <w:pStyle w:val="a7"/>
        <w:rPr>
          <w:b w:val="0"/>
          <w:bCs w:val="0"/>
          <w:sz w:val="24"/>
          <w:szCs w:val="24"/>
        </w:rPr>
      </w:pPr>
      <w:bookmarkStart w:id="39" w:name="_Toc94378818"/>
      <w:r>
        <w:rPr>
          <w:rFonts w:eastAsia="Arial Unicode MS" w:cs="Arial Unicode MS"/>
        </w:rPr>
        <w:t>7.1.1 Υπό Ενότητα</w:t>
      </w:r>
      <w:bookmarkEnd w:id="39"/>
      <w:r>
        <w:rPr>
          <w:rFonts w:eastAsia="Arial Unicode MS" w:cs="Arial Unicode MS"/>
        </w:rPr>
        <w:t xml:space="preserve"> </w:t>
      </w:r>
    </w:p>
    <w:p w14:paraId="6E8CD5BB" w14:textId="77777777" w:rsidR="003F534E" w:rsidRDefault="003F534E" w:rsidP="003F534E">
      <w:pPr>
        <w:pStyle w:val="a3"/>
      </w:pPr>
      <w:r>
        <w:t xml:space="preserve">Για τον τίτλο υπό-ενότητας επιλέγουμε το </w:t>
      </w:r>
      <w:r>
        <w:rPr>
          <w:lang w:val="en-US"/>
        </w:rPr>
        <w:t>Style</w:t>
      </w:r>
      <w:r w:rsidRPr="00B96343">
        <w:t xml:space="preserve">  </w:t>
      </w:r>
      <m:oMath>
        <m:r>
          <w:rPr>
            <w:rFonts w:ascii="Cambria Math" w:hAnsi="Cambria Math"/>
            <w:sz w:val="31"/>
            <w:szCs w:val="31"/>
          </w:rPr>
          <m:t>↦</m:t>
        </m:r>
      </m:oMath>
      <w:r>
        <w:t>Τίτλοι</w:t>
      </w:r>
      <w:r w:rsidRPr="00B96343">
        <w:t>_</w:t>
      </w:r>
      <w:r>
        <w:t>Υποενοτήτων.</w:t>
      </w:r>
    </w:p>
    <w:p w14:paraId="2BF046FE" w14:textId="77777777" w:rsidR="003F534E" w:rsidRDefault="003F534E" w:rsidP="003F534E">
      <w:pPr>
        <w:pStyle w:val="a7"/>
        <w:rPr>
          <w:b w:val="0"/>
          <w:bCs w:val="0"/>
          <w:sz w:val="24"/>
          <w:szCs w:val="24"/>
        </w:rPr>
      </w:pPr>
    </w:p>
    <w:p w14:paraId="3BE05305" w14:textId="77777777" w:rsidR="003F534E" w:rsidRDefault="003F534E" w:rsidP="003F534E">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27DDAB01" w14:textId="77777777" w:rsidR="003F534E" w:rsidRPr="0049477E" w:rsidRDefault="003F534E" w:rsidP="003F534E">
      <w:pPr>
        <w:pStyle w:val="a0"/>
        <w:jc w:val="left"/>
        <w:sectPr w:rsidR="003F534E" w:rsidRPr="0049477E" w:rsidSect="00F749F7">
          <w:headerReference w:type="default" r:id="rId41"/>
          <w:pgSz w:w="11906" w:h="16838"/>
          <w:pgMar w:top="1134" w:right="1134" w:bottom="1134" w:left="1134" w:header="709" w:footer="851" w:gutter="0"/>
          <w:cols w:space="720"/>
          <w:titlePg/>
        </w:sectPr>
      </w:pPr>
    </w:p>
    <w:p w14:paraId="7DF60413" w14:textId="77777777" w:rsidR="00FD3926" w:rsidRPr="00DA74C4" w:rsidRDefault="00DA74C4" w:rsidP="00A53806">
      <w:pPr>
        <w:pStyle w:val="a4"/>
      </w:pPr>
      <w:bookmarkStart w:id="40" w:name="_Toc94378819"/>
      <w:r>
        <w:lastRenderedPageBreak/>
        <w:t>Παράρτημα Α – Ερωτηματολόγιο Μελέτης</w:t>
      </w:r>
      <w:bookmarkEnd w:id="40"/>
      <w:r>
        <w:t xml:space="preserve"> </w:t>
      </w:r>
    </w:p>
    <w:p w14:paraId="62074E60" w14:textId="77777777" w:rsidR="00FD3926" w:rsidRDefault="009717E1">
      <w:pPr>
        <w:pStyle w:val="a3"/>
      </w:pPr>
      <w:r>
        <w:t>Στα παραρτήματα μπορεί να συμπεριληφθούν εργαλεία που χρησιμοποιήθηκαν στην έρευνα ή/και οτιδήποτε άλλο πληροφοριακό υλικό το οποίο δεν είναι δυνατό να ενταχθεί οργανικά στο κυρίως μέρος της μελέτης π.χ. ερωτηματολόγια, κώδικας προγράμματος, φυλλάδια κατασκευαστών, σχήματα κωδικοποίησης  κτλ.</w:t>
      </w:r>
    </w:p>
    <w:p w14:paraId="4D56B448" w14:textId="77777777" w:rsidR="00FD3926" w:rsidRDefault="00FD3926">
      <w:pPr>
        <w:pStyle w:val="a0"/>
        <w:jc w:val="left"/>
        <w:rPr>
          <w:sz w:val="24"/>
          <w:szCs w:val="24"/>
        </w:rPr>
      </w:pPr>
    </w:p>
    <w:p w14:paraId="124F0E38" w14:textId="77777777" w:rsidR="00DA74C4" w:rsidRDefault="00DA74C4" w:rsidP="00DA74C4">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7DE12892" w14:textId="77777777" w:rsidR="00DA74C4" w:rsidRPr="0049477E" w:rsidRDefault="00DA74C4" w:rsidP="00DA74C4">
      <w:pPr>
        <w:pStyle w:val="a0"/>
        <w:jc w:val="left"/>
        <w:sectPr w:rsidR="00DA74C4" w:rsidRPr="0049477E" w:rsidSect="00F749F7">
          <w:headerReference w:type="default" r:id="rId42"/>
          <w:pgSz w:w="11906" w:h="16838"/>
          <w:pgMar w:top="1134" w:right="1134" w:bottom="1134" w:left="1134" w:header="709" w:footer="851" w:gutter="0"/>
          <w:cols w:space="720"/>
          <w:titlePg/>
        </w:sectPr>
      </w:pPr>
    </w:p>
    <w:p w14:paraId="41DE6C04" w14:textId="77777777" w:rsidR="00DA74C4" w:rsidRPr="00DA74C4" w:rsidRDefault="00DA74C4" w:rsidP="00DA74C4">
      <w:pPr>
        <w:pStyle w:val="a4"/>
      </w:pPr>
      <w:bookmarkStart w:id="41" w:name="_Toc94378820"/>
      <w:r>
        <w:lastRenderedPageBreak/>
        <w:t>Παράρτημα Β – Κώδικάς Εφαρμογής</w:t>
      </w:r>
      <w:bookmarkEnd w:id="41"/>
      <w:r>
        <w:t xml:space="preserve"> </w:t>
      </w:r>
    </w:p>
    <w:p w14:paraId="0CE29C6A" w14:textId="77777777" w:rsidR="00DA74C4" w:rsidRDefault="00DA74C4" w:rsidP="00DA74C4">
      <w:pPr>
        <w:pStyle w:val="a3"/>
      </w:pPr>
      <w:r>
        <w:t>Στα παραρτήματα μπορεί να συμπεριληφθούν εργαλεία που χρησιμοποιήθηκαν στην έρευνα ή/και οτιδήποτε άλλο πληροφοριακό υλικό το οποίο δεν είναι δυνατό να ενταχθεί οργανικά στο κυρίως μέρος της μελέτης π.χ. ερωτηματολόγια, κώδικας προγράμματος, φυλλάδια κατασκευαστών, σχήματα κωδικοποίησης  κτλ.</w:t>
      </w:r>
    </w:p>
    <w:p w14:paraId="6C974281" w14:textId="77777777" w:rsidR="00DA74C4" w:rsidRDefault="00DA74C4" w:rsidP="00DA74C4">
      <w:pPr>
        <w:pStyle w:val="a0"/>
        <w:jc w:val="left"/>
        <w:rPr>
          <w:sz w:val="24"/>
          <w:szCs w:val="24"/>
        </w:rPr>
      </w:pPr>
    </w:p>
    <w:p w14:paraId="01DF5151" w14:textId="77777777" w:rsidR="00DA74C4" w:rsidRDefault="00DA74C4" w:rsidP="00DA74C4">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6F3F4D0A" w14:textId="77777777" w:rsidR="00DA74C4" w:rsidRPr="0049477E" w:rsidRDefault="00DA74C4" w:rsidP="00DA74C4">
      <w:pPr>
        <w:pStyle w:val="a0"/>
        <w:jc w:val="left"/>
        <w:sectPr w:rsidR="00DA74C4" w:rsidRPr="0049477E" w:rsidSect="00F749F7">
          <w:headerReference w:type="default" r:id="rId43"/>
          <w:pgSz w:w="11906" w:h="16838"/>
          <w:pgMar w:top="1134" w:right="1134" w:bottom="1134" w:left="1134" w:header="709" w:footer="851" w:gutter="0"/>
          <w:cols w:space="720"/>
          <w:titlePg/>
        </w:sectPr>
      </w:pPr>
    </w:p>
    <w:p w14:paraId="6A7B76D0" w14:textId="77777777" w:rsidR="00FD3926" w:rsidRDefault="00DA74C4" w:rsidP="00A53806">
      <w:pPr>
        <w:pStyle w:val="a4"/>
        <w:rPr>
          <w:sz w:val="24"/>
          <w:szCs w:val="24"/>
        </w:rPr>
      </w:pPr>
      <w:bookmarkStart w:id="42" w:name="_Toc94378821"/>
      <w:r>
        <w:lastRenderedPageBreak/>
        <w:t>Βιβλιογραφία</w:t>
      </w:r>
      <w:bookmarkEnd w:id="42"/>
    </w:p>
    <w:p w14:paraId="1D89F5FC" w14:textId="77777777" w:rsidR="00FD3926" w:rsidRPr="008F1972" w:rsidRDefault="009F523A" w:rsidP="001A0179">
      <w:pPr>
        <w:pStyle w:val="a3"/>
        <w:rPr>
          <w:b/>
          <w:bCs/>
        </w:rPr>
      </w:pPr>
      <w:r w:rsidRPr="001A0179">
        <w:rPr>
          <w:b/>
          <w:bCs/>
        </w:rPr>
        <w:t>Με</w:t>
      </w:r>
      <w:r w:rsidRPr="008F1972">
        <w:rPr>
          <w:b/>
          <w:bCs/>
        </w:rPr>
        <w:t xml:space="preserve"> </w:t>
      </w:r>
      <w:r w:rsidRPr="001A0179">
        <w:rPr>
          <w:b/>
          <w:bCs/>
        </w:rPr>
        <w:t>βάση</w:t>
      </w:r>
      <w:r w:rsidRPr="008F1972">
        <w:rPr>
          <w:b/>
          <w:bCs/>
        </w:rPr>
        <w:t xml:space="preserve"> </w:t>
      </w:r>
      <w:r w:rsidRPr="001A0179">
        <w:rPr>
          <w:b/>
          <w:bCs/>
        </w:rPr>
        <w:t>το</w:t>
      </w:r>
      <w:r w:rsidRPr="008F1972">
        <w:rPr>
          <w:b/>
          <w:bCs/>
        </w:rPr>
        <w:t xml:space="preserve"> </w:t>
      </w:r>
      <w:r w:rsidR="001A0179" w:rsidRPr="001A0179">
        <w:rPr>
          <w:b/>
          <w:bCs/>
        </w:rPr>
        <w:t>πρότυπο</w:t>
      </w:r>
      <w:r w:rsidRPr="001A0179">
        <w:rPr>
          <w:b/>
          <w:bCs/>
        </w:rPr>
        <w:t>:</w:t>
      </w:r>
      <w:r w:rsidR="001A0179">
        <w:rPr>
          <w:b/>
          <w:bCs/>
        </w:rPr>
        <w:t xml:space="preserve"> </w:t>
      </w:r>
      <w:r w:rsidRPr="009F523A">
        <w:rPr>
          <w:lang w:val="en-US"/>
        </w:rPr>
        <w:t>IEEE</w:t>
      </w:r>
      <w:r w:rsidRPr="008F1972">
        <w:t xml:space="preserve"> </w:t>
      </w:r>
      <w:r w:rsidRPr="009F523A">
        <w:rPr>
          <w:lang w:val="en-US"/>
        </w:rPr>
        <w:t>Citation</w:t>
      </w:r>
      <w:r w:rsidRPr="008F1972">
        <w:t xml:space="preserve"> </w:t>
      </w:r>
      <w:r w:rsidRPr="009F523A">
        <w:rPr>
          <w:lang w:val="en-US"/>
        </w:rPr>
        <w:t>Guidelines</w:t>
      </w:r>
      <w:r w:rsidRPr="008F1972">
        <w:t>.</w:t>
      </w:r>
      <w:r w:rsidRPr="009F523A">
        <w:rPr>
          <w:lang w:val="en-US"/>
        </w:rPr>
        <w:t>pdf</w:t>
      </w:r>
    </w:p>
    <w:p w14:paraId="50AE9804" w14:textId="77777777" w:rsidR="009F523A" w:rsidRPr="009F523A" w:rsidRDefault="009F523A">
      <w:pPr>
        <w:pStyle w:val="a3"/>
        <w:rPr>
          <w:lang w:val="en-US"/>
        </w:rPr>
      </w:pPr>
      <w:r>
        <w:t>π</w:t>
      </w:r>
      <w:r w:rsidRPr="009F523A">
        <w:rPr>
          <w:lang w:val="en-US"/>
        </w:rPr>
        <w:t>.</w:t>
      </w:r>
      <w:r>
        <w:t>χ</w:t>
      </w:r>
      <w:r w:rsidRPr="009F523A">
        <w:rPr>
          <w:lang w:val="en-US"/>
        </w:rPr>
        <w:t>.</w:t>
      </w:r>
    </w:p>
    <w:p w14:paraId="550AB8A1" w14:textId="77777777" w:rsidR="009F523A" w:rsidRPr="009F523A" w:rsidRDefault="009F523A" w:rsidP="009F523A">
      <w:pPr>
        <w:pStyle w:val="a3"/>
        <w:numPr>
          <w:ilvl w:val="0"/>
          <w:numId w:val="1"/>
        </w:numPr>
        <w:spacing w:before="120" w:after="120"/>
        <w:ind w:left="425" w:hanging="425"/>
        <w:rPr>
          <w:rFonts w:asciiTheme="majorHAnsi" w:hAnsiTheme="majorHAnsi"/>
          <w:lang w:val="en-US"/>
        </w:rPr>
      </w:pPr>
      <w:r w:rsidRPr="009F523A">
        <w:rPr>
          <w:rFonts w:asciiTheme="majorHAnsi" w:hAnsiTheme="majorHAnsi"/>
          <w:lang w:val="en-US"/>
        </w:rPr>
        <w:t>L. Bass, P. Clements, and R. Kazman, Software Architecture in Practice, 2nd ed. Reading, MA: Addison Wesley, 2003. [E-book] Available: Safari e-book.</w:t>
      </w:r>
    </w:p>
    <w:p w14:paraId="1759D6E7" w14:textId="77777777" w:rsidR="009F523A" w:rsidRPr="009F523A" w:rsidRDefault="009F523A" w:rsidP="009F523A">
      <w:pPr>
        <w:pStyle w:val="a3"/>
        <w:numPr>
          <w:ilvl w:val="0"/>
          <w:numId w:val="1"/>
        </w:numPr>
        <w:spacing w:before="120" w:after="120"/>
        <w:ind w:left="425" w:hanging="425"/>
        <w:rPr>
          <w:rFonts w:asciiTheme="majorHAnsi" w:hAnsiTheme="majorHAnsi"/>
          <w:lang w:val="en-US"/>
        </w:rPr>
      </w:pPr>
      <w:r w:rsidRPr="009F523A">
        <w:rPr>
          <w:rFonts w:asciiTheme="majorHAnsi" w:hAnsiTheme="majorHAnsi" w:cs="TimesNewRomanPSMT"/>
          <w:lang w:val="en-US" w:bidi="he-IL"/>
        </w:rPr>
        <w:t xml:space="preserve">J. Geralds, “Sega Ends Production of Dreamcast,” </w:t>
      </w:r>
      <w:r w:rsidRPr="009F523A">
        <w:rPr>
          <w:rFonts w:asciiTheme="majorHAnsi" w:hAnsiTheme="majorHAnsi" w:cs="TimesNewRomanPS-ItalicMT"/>
          <w:i/>
          <w:iCs/>
          <w:lang w:val="en-US" w:bidi="he-IL"/>
        </w:rPr>
        <w:t>vnunet.com</w:t>
      </w:r>
      <w:r w:rsidRPr="009F523A">
        <w:rPr>
          <w:rFonts w:asciiTheme="majorHAnsi" w:hAnsiTheme="majorHAnsi" w:cs="TimesNewRomanPSMT"/>
          <w:lang w:val="en-US" w:bidi="he-IL"/>
        </w:rPr>
        <w:t xml:space="preserve">, para. 2, Jan. 31, 2007. [Online]. Available: </w:t>
      </w:r>
      <w:r w:rsidRPr="009F523A">
        <w:rPr>
          <w:rFonts w:asciiTheme="majorHAnsi" w:hAnsiTheme="majorHAnsi" w:cs="TimesNewRomanPSMT"/>
          <w:color w:val="0000FF"/>
          <w:lang w:val="en-US" w:bidi="he-IL"/>
        </w:rPr>
        <w:t>http://nli.vnunet.com/news/1116995</w:t>
      </w:r>
      <w:r w:rsidRPr="009F523A">
        <w:rPr>
          <w:rFonts w:asciiTheme="majorHAnsi" w:hAnsiTheme="majorHAnsi" w:cs="TimesNewRomanPSMT"/>
          <w:lang w:val="en-US" w:bidi="he-IL"/>
        </w:rPr>
        <w:t>. [Accessed Sept. 12, 2007].</w:t>
      </w:r>
    </w:p>
    <w:p w14:paraId="6C960A4C" w14:textId="77777777" w:rsidR="009F523A" w:rsidRPr="009F523A" w:rsidRDefault="009F523A" w:rsidP="009F523A">
      <w:pPr>
        <w:pStyle w:val="a3"/>
        <w:numPr>
          <w:ilvl w:val="0"/>
          <w:numId w:val="1"/>
        </w:numPr>
        <w:spacing w:before="120" w:after="120"/>
        <w:ind w:left="425" w:hanging="425"/>
        <w:rPr>
          <w:rFonts w:asciiTheme="majorHAnsi" w:hAnsiTheme="majorHAnsi"/>
          <w:lang w:val="en-US"/>
        </w:rPr>
      </w:pPr>
      <w:r w:rsidRPr="009F523A">
        <w:rPr>
          <w:rFonts w:asciiTheme="majorHAnsi" w:hAnsiTheme="majorHAnsi" w:cs="TimesNewRomanPSMT"/>
          <w:lang w:val="en-US" w:bidi="he-IL"/>
        </w:rPr>
        <w:t xml:space="preserve">W. K. Chen, </w:t>
      </w:r>
      <w:r w:rsidRPr="009F523A">
        <w:rPr>
          <w:rFonts w:asciiTheme="majorHAnsi" w:hAnsiTheme="majorHAnsi" w:cs="TimesNewRomanPS-ItalicMT"/>
          <w:i/>
          <w:iCs/>
          <w:lang w:val="en-US" w:bidi="he-IL"/>
        </w:rPr>
        <w:t>Linear Networks and Systems</w:t>
      </w:r>
      <w:r w:rsidRPr="009F523A">
        <w:rPr>
          <w:rFonts w:asciiTheme="majorHAnsi" w:hAnsiTheme="majorHAnsi" w:cs="TimesNewRomanPSMT"/>
          <w:lang w:val="en-US" w:bidi="he-IL"/>
        </w:rPr>
        <w:t>. Belmont, CA: Wadsworth Press, 2003.</w:t>
      </w:r>
    </w:p>
    <w:p w14:paraId="5315F028" w14:textId="77777777" w:rsidR="009F523A" w:rsidRPr="009F523A" w:rsidRDefault="009F523A" w:rsidP="009F523A">
      <w:pPr>
        <w:pStyle w:val="a3"/>
        <w:numPr>
          <w:ilvl w:val="0"/>
          <w:numId w:val="1"/>
        </w:numPr>
        <w:spacing w:before="120" w:after="120"/>
        <w:ind w:left="425" w:hanging="425"/>
        <w:rPr>
          <w:rFonts w:asciiTheme="majorHAnsi" w:hAnsiTheme="majorHAnsi"/>
          <w:lang w:val="en-US"/>
        </w:rPr>
      </w:pPr>
      <w:r w:rsidRPr="009F523A">
        <w:rPr>
          <w:rFonts w:asciiTheme="majorHAnsi" w:hAnsiTheme="majorHAnsi" w:cs="TimesNewRomanPSMT"/>
          <w:lang w:val="en-US" w:bidi="he-IL"/>
        </w:rPr>
        <w:t xml:space="preserve">J. L. Spudich and B. H. Satir, Eds., </w:t>
      </w:r>
      <w:r w:rsidRPr="009F523A">
        <w:rPr>
          <w:rFonts w:asciiTheme="majorHAnsi" w:hAnsiTheme="majorHAnsi" w:cs="TimesNewRomanPS-ItalicMT"/>
          <w:i/>
          <w:iCs/>
          <w:lang w:val="en-US" w:bidi="he-IL"/>
        </w:rPr>
        <w:t>Sensory Receptors and Signal Transduction</w:t>
      </w:r>
      <w:r w:rsidRPr="009F523A">
        <w:rPr>
          <w:rFonts w:asciiTheme="majorHAnsi" w:hAnsiTheme="majorHAnsi" w:cs="TimesNewRomanPSMT"/>
          <w:lang w:val="en-US" w:bidi="he-IL"/>
        </w:rPr>
        <w:t>. New York: Wiley-Liss, 2001.</w:t>
      </w:r>
    </w:p>
    <w:p w14:paraId="0BAB13C3" w14:textId="77777777" w:rsidR="009F523A" w:rsidRPr="009F523A" w:rsidRDefault="009F523A" w:rsidP="009F523A">
      <w:pPr>
        <w:pStyle w:val="a3"/>
        <w:numPr>
          <w:ilvl w:val="0"/>
          <w:numId w:val="1"/>
        </w:numPr>
        <w:spacing w:before="120" w:after="120"/>
        <w:ind w:left="425" w:hanging="425"/>
        <w:rPr>
          <w:rFonts w:asciiTheme="majorHAnsi" w:hAnsiTheme="majorHAnsi"/>
          <w:lang w:val="en-US"/>
        </w:rPr>
      </w:pPr>
      <w:r w:rsidRPr="009F523A">
        <w:rPr>
          <w:rFonts w:asciiTheme="majorHAnsi" w:hAnsiTheme="majorHAnsi" w:cs="TimesNewRomanPSMT"/>
          <w:lang w:val="en-US" w:bidi="he-IL"/>
        </w:rPr>
        <w:t xml:space="preserve">R. Hayes, G. Pisano, and S. Wheelwright, </w:t>
      </w:r>
      <w:r w:rsidRPr="009F523A">
        <w:rPr>
          <w:rFonts w:asciiTheme="majorHAnsi" w:hAnsiTheme="majorHAnsi" w:cs="TimesNewRomanPS-ItalicMT"/>
          <w:i/>
          <w:iCs/>
          <w:lang w:val="en-US" w:bidi="he-IL"/>
        </w:rPr>
        <w:t>Operations, Strategy, and Technical Knowledge</w:t>
      </w:r>
      <w:r w:rsidRPr="009F523A">
        <w:rPr>
          <w:rFonts w:asciiTheme="majorHAnsi" w:hAnsiTheme="majorHAnsi" w:cs="TimesNewRomanPSMT"/>
          <w:lang w:val="en-US" w:bidi="he-IL"/>
        </w:rPr>
        <w:t>. Hoboken, NJ: Wiley, 2007</w:t>
      </w:r>
      <w:r w:rsidRPr="009F523A">
        <w:rPr>
          <w:rFonts w:asciiTheme="majorHAnsi" w:hAnsiTheme="majorHAnsi" w:cs="TimesNewRomanPSMT"/>
          <w:lang w:bidi="he-IL"/>
        </w:rPr>
        <w:t>.</w:t>
      </w:r>
    </w:p>
    <w:p w14:paraId="3D21E287" w14:textId="77777777" w:rsidR="009F523A" w:rsidRPr="009F523A" w:rsidRDefault="009F523A" w:rsidP="009F523A">
      <w:pPr>
        <w:pStyle w:val="a3"/>
        <w:numPr>
          <w:ilvl w:val="0"/>
          <w:numId w:val="1"/>
        </w:numPr>
        <w:spacing w:before="120" w:after="120"/>
        <w:ind w:left="425" w:hanging="425"/>
        <w:rPr>
          <w:rFonts w:asciiTheme="majorHAnsi" w:hAnsiTheme="majorHAnsi"/>
          <w:lang w:val="en-US"/>
        </w:rPr>
      </w:pPr>
      <w:r w:rsidRPr="009F523A">
        <w:rPr>
          <w:rFonts w:asciiTheme="majorHAnsi" w:hAnsiTheme="majorHAnsi" w:cs="TimesNewRomanPSMT"/>
          <w:lang w:val="en-US" w:bidi="he-IL"/>
        </w:rPr>
        <w:t>J. Smith, R. Jones, and K. Trello, “Adaptive filtering in data communications with self-improved error reference,” In Proc. IEEE International Conference on Wireless Communications ’04, 2004, pp. 65-68.</w:t>
      </w:r>
    </w:p>
    <w:p w14:paraId="57FC21D8" w14:textId="77777777" w:rsidR="00A6157B" w:rsidRPr="009F523A" w:rsidRDefault="009F523A" w:rsidP="009F523A">
      <w:pPr>
        <w:pStyle w:val="a3"/>
        <w:numPr>
          <w:ilvl w:val="0"/>
          <w:numId w:val="1"/>
        </w:numPr>
        <w:spacing w:before="120" w:after="120"/>
        <w:ind w:left="425" w:hanging="425"/>
        <w:rPr>
          <w:rFonts w:asciiTheme="majorHAnsi" w:hAnsiTheme="majorHAnsi"/>
          <w:lang w:val="en-US"/>
        </w:rPr>
      </w:pPr>
      <w:r w:rsidRPr="009F523A">
        <w:rPr>
          <w:rFonts w:asciiTheme="majorHAnsi" w:hAnsiTheme="majorHAnsi" w:cs="TimesNewRomanPSMT"/>
          <w:lang w:val="en-US" w:bidi="he-IL"/>
        </w:rPr>
        <w:t xml:space="preserve">K. A. Nelson, R. J. Davis, D. R. Lutz, and W. Smith, “Optical generation of tunable ultrasonic waves,” </w:t>
      </w:r>
      <w:r w:rsidRPr="009F523A">
        <w:rPr>
          <w:rFonts w:asciiTheme="majorHAnsi" w:hAnsiTheme="majorHAnsi" w:cs="TimesNewRomanPS-ItalicMT"/>
          <w:i/>
          <w:iCs/>
          <w:lang w:val="en-US" w:bidi="he-IL"/>
        </w:rPr>
        <w:t>Journal of Applied Physics</w:t>
      </w:r>
      <w:r w:rsidRPr="009F523A">
        <w:rPr>
          <w:rFonts w:asciiTheme="majorHAnsi" w:hAnsiTheme="majorHAnsi" w:cs="TimesNewRomanPSMT"/>
          <w:lang w:val="en-US" w:bidi="he-IL"/>
        </w:rPr>
        <w:t>, vol. 53, no. 2, Feb., pp.1144-1149, 2002.</w:t>
      </w:r>
    </w:p>
    <w:p w14:paraId="7EAB3C46" w14:textId="77777777" w:rsidR="001A0179" w:rsidRDefault="001A0179" w:rsidP="009F523A">
      <w:pPr>
        <w:pStyle w:val="a0"/>
        <w:jc w:val="both"/>
        <w:rPr>
          <w:rFonts w:asciiTheme="majorHAnsi" w:hAnsiTheme="majorHAnsi"/>
          <w:lang w:val="en-US"/>
        </w:rPr>
      </w:pPr>
    </w:p>
    <w:p w14:paraId="0A343D59" w14:textId="77777777" w:rsidR="001A0179" w:rsidRPr="001A0179" w:rsidRDefault="001A0179" w:rsidP="001A0179">
      <w:pPr>
        <w:pStyle w:val="a3"/>
        <w:rPr>
          <w:b/>
          <w:bCs/>
        </w:rPr>
      </w:pPr>
      <w:r w:rsidRPr="001A0179">
        <w:rPr>
          <w:b/>
          <w:bCs/>
        </w:rPr>
        <w:t>Όλες οι αναφορές πρέπει να αναφέρονται μέσα στο κείμενο.</w:t>
      </w:r>
    </w:p>
    <w:p w14:paraId="112232D0" w14:textId="77777777" w:rsidR="001A0179" w:rsidRPr="001A0179" w:rsidRDefault="001A0179" w:rsidP="009F523A">
      <w:pPr>
        <w:pStyle w:val="a0"/>
        <w:jc w:val="both"/>
        <w:rPr>
          <w:rFonts w:asciiTheme="majorHAnsi" w:hAnsiTheme="majorHAnsi"/>
        </w:rPr>
        <w:sectPr w:rsidR="001A0179" w:rsidRPr="001A0179" w:rsidSect="00F749F7">
          <w:headerReference w:type="default" r:id="rId44"/>
          <w:pgSz w:w="11906" w:h="16838"/>
          <w:pgMar w:top="1134" w:right="1134" w:bottom="1134" w:left="1134" w:header="709" w:footer="851" w:gutter="0"/>
          <w:cols w:space="720"/>
          <w:titlePg/>
        </w:sectPr>
      </w:pPr>
    </w:p>
    <w:p w14:paraId="680400DE" w14:textId="77777777" w:rsidR="00A6157B" w:rsidRPr="00DA74C4" w:rsidRDefault="00A6157B" w:rsidP="00A6157B">
      <w:pPr>
        <w:pStyle w:val="a4"/>
      </w:pPr>
      <w:bookmarkStart w:id="43" w:name="_Toc94378822"/>
      <w:r w:rsidRPr="00A6157B">
        <w:lastRenderedPageBreak/>
        <w:t xml:space="preserve">Συντομογραφίες </w:t>
      </w:r>
      <w:r w:rsidR="00773AA7" w:rsidRPr="00773AA7">
        <w:t>-</w:t>
      </w:r>
      <w:r w:rsidRPr="00A6157B">
        <w:t xml:space="preserve"> Αρκτικόλεξα </w:t>
      </w:r>
      <w:r w:rsidR="00773AA7" w:rsidRPr="00773AA7">
        <w:t>-</w:t>
      </w:r>
      <w:r w:rsidRPr="00A6157B">
        <w:t xml:space="preserve"> Ακρωνύμια</w:t>
      </w:r>
      <w:bookmarkEnd w:id="43"/>
    </w:p>
    <w:p w14:paraId="7CA24466" w14:textId="77777777" w:rsidR="00773AA7" w:rsidRPr="003F79F6" w:rsidRDefault="00773AA7" w:rsidP="00773AA7">
      <w:pPr>
        <w:tabs>
          <w:tab w:val="left" w:pos="4962"/>
        </w:tabs>
        <w:ind w:firstLine="426"/>
        <w:rPr>
          <w:lang w:val="el-GR"/>
        </w:rPr>
      </w:pPr>
      <w:r w:rsidRPr="003F79F6">
        <w:rPr>
          <w:lang w:val="el-GR"/>
        </w:rPr>
        <w:t xml:space="preserve">βλπ </w:t>
      </w:r>
      <w:r w:rsidRPr="003F79F6">
        <w:rPr>
          <w:lang w:val="el-GR"/>
        </w:rPr>
        <w:tab/>
        <w:t>βλέπε</w:t>
      </w:r>
    </w:p>
    <w:p w14:paraId="7826F1A4" w14:textId="77777777" w:rsidR="00773AA7" w:rsidRPr="003F79F6" w:rsidRDefault="00773AA7" w:rsidP="00773AA7">
      <w:pPr>
        <w:tabs>
          <w:tab w:val="left" w:pos="4962"/>
        </w:tabs>
        <w:ind w:firstLine="426"/>
        <w:rPr>
          <w:lang w:val="el-GR"/>
        </w:rPr>
      </w:pPr>
      <w:r w:rsidRPr="003F79F6">
        <w:rPr>
          <w:lang w:val="el-GR"/>
        </w:rPr>
        <w:t xml:space="preserve">κ.λπ. </w:t>
      </w:r>
      <w:r w:rsidRPr="003F79F6">
        <w:rPr>
          <w:lang w:val="el-GR"/>
        </w:rPr>
        <w:tab/>
        <w:t>και λοιπά</w:t>
      </w:r>
    </w:p>
    <w:p w14:paraId="091112B3" w14:textId="77777777" w:rsidR="00773AA7" w:rsidRPr="003F79F6" w:rsidRDefault="00773AA7" w:rsidP="00773AA7">
      <w:pPr>
        <w:tabs>
          <w:tab w:val="left" w:pos="4962"/>
        </w:tabs>
        <w:ind w:firstLine="426"/>
        <w:rPr>
          <w:lang w:val="el-GR"/>
        </w:rPr>
      </w:pPr>
      <w:r w:rsidRPr="003F79F6">
        <w:rPr>
          <w:lang w:val="el-GR"/>
        </w:rPr>
        <w:t xml:space="preserve">κ.ο.κ </w:t>
      </w:r>
      <w:r w:rsidRPr="003F79F6">
        <w:rPr>
          <w:lang w:val="el-GR"/>
        </w:rPr>
        <w:tab/>
        <w:t>και ούτω καθεξής</w:t>
      </w:r>
    </w:p>
    <w:p w14:paraId="6F0702B7" w14:textId="77777777" w:rsidR="00A6157B" w:rsidRDefault="00A6157B" w:rsidP="00A6157B">
      <w:pPr>
        <w:pStyle w:val="a0"/>
        <w:jc w:val="left"/>
        <w:rPr>
          <w:sz w:val="24"/>
          <w:szCs w:val="24"/>
        </w:rPr>
      </w:pPr>
    </w:p>
    <w:p w14:paraId="7B000E54" w14:textId="77777777" w:rsidR="00A6157B" w:rsidRDefault="00A6157B" w:rsidP="00A6157B">
      <w:pPr>
        <w:rPr>
          <w:rFonts w:ascii="Play" w:eastAsia="Play" w:hAnsi="Play" w:cs="Play"/>
          <w:color w:val="000000"/>
          <w:shd w:val="clear" w:color="auto" w:fill="FFFFFF"/>
          <w:lang w:val="el-GR" w:eastAsia="el-GR"/>
          <w14:textOutline w14:w="0" w14:cap="flat" w14:cmpd="sng" w14:algn="ctr">
            <w14:noFill/>
            <w14:prstDash w14:val="solid"/>
            <w14:bevel/>
          </w14:textOutline>
        </w:rPr>
      </w:pPr>
    </w:p>
    <w:p w14:paraId="4C32A36D" w14:textId="77777777" w:rsidR="00A6157B" w:rsidRPr="0049477E" w:rsidRDefault="00A6157B" w:rsidP="00A6157B">
      <w:pPr>
        <w:pStyle w:val="a0"/>
        <w:jc w:val="left"/>
        <w:sectPr w:rsidR="00A6157B" w:rsidRPr="0049477E" w:rsidSect="00F749F7">
          <w:headerReference w:type="default" r:id="rId45"/>
          <w:pgSz w:w="11906" w:h="16838"/>
          <w:pgMar w:top="1134" w:right="1134" w:bottom="1134" w:left="1134" w:header="709" w:footer="851" w:gutter="0"/>
          <w:cols w:space="720"/>
          <w:titlePg/>
        </w:sectPr>
      </w:pPr>
    </w:p>
    <w:p w14:paraId="4DB470A0" w14:textId="77777777" w:rsidR="00A6157B" w:rsidRPr="00DA74C4" w:rsidRDefault="00773AA7" w:rsidP="00A6157B">
      <w:pPr>
        <w:pStyle w:val="a4"/>
      </w:pPr>
      <w:bookmarkStart w:id="44" w:name="_Toc94378823"/>
      <w:r w:rsidRPr="00773AA7">
        <w:lastRenderedPageBreak/>
        <w:t xml:space="preserve">Απόδοση </w:t>
      </w:r>
      <w:r>
        <w:t>Ξε</w:t>
      </w:r>
      <w:r w:rsidRPr="00773AA7">
        <w:t xml:space="preserve">νόγλωσσων </w:t>
      </w:r>
      <w:r>
        <w:t>Ό</w:t>
      </w:r>
      <w:r w:rsidRPr="00773AA7">
        <w:t>ρων</w:t>
      </w:r>
      <w:bookmarkEnd w:id="44"/>
      <w:r w:rsidRPr="00773AA7">
        <w:t xml:space="preserve">  </w:t>
      </w:r>
    </w:p>
    <w:p w14:paraId="1E5196C6" w14:textId="77777777" w:rsidR="009F1CC4" w:rsidRPr="009F1CC4" w:rsidRDefault="009F1CC4" w:rsidP="009F1CC4">
      <w:pPr>
        <w:tabs>
          <w:tab w:val="left" w:pos="4962"/>
        </w:tabs>
        <w:ind w:firstLine="426"/>
        <w:rPr>
          <w:lang w:val="el-GR"/>
        </w:rPr>
      </w:pPr>
      <w:r w:rsidRPr="009F1CC4">
        <w:rPr>
          <w:lang w:val="el-GR"/>
        </w:rPr>
        <w:t>Αδελφός</w:t>
      </w:r>
      <w:r w:rsidRPr="009F1CC4">
        <w:rPr>
          <w:lang w:val="el-GR"/>
        </w:rPr>
        <w:tab/>
      </w:r>
      <w:r>
        <w:t>Sibling</w:t>
      </w:r>
    </w:p>
    <w:p w14:paraId="3B11EBF1" w14:textId="77777777" w:rsidR="009F1CC4" w:rsidRPr="009F1CC4" w:rsidRDefault="009F1CC4" w:rsidP="009F1CC4">
      <w:pPr>
        <w:tabs>
          <w:tab w:val="left" w:pos="4962"/>
        </w:tabs>
        <w:ind w:firstLine="426"/>
        <w:rPr>
          <w:lang w:val="el-GR"/>
        </w:rPr>
      </w:pPr>
      <w:r w:rsidRPr="009F1CC4">
        <w:rPr>
          <w:lang w:val="el-GR"/>
        </w:rPr>
        <w:t>Απορρόφηση</w:t>
      </w:r>
      <w:r w:rsidRPr="009F1CC4">
        <w:rPr>
          <w:lang w:val="el-GR"/>
        </w:rPr>
        <w:tab/>
      </w:r>
      <w:r w:rsidRPr="003F79F6">
        <w:t>Absorption</w:t>
      </w:r>
    </w:p>
    <w:p w14:paraId="3995575D" w14:textId="77777777" w:rsidR="009F1CC4" w:rsidRDefault="009F1CC4" w:rsidP="009F1CC4">
      <w:pPr>
        <w:tabs>
          <w:tab w:val="left" w:pos="4962"/>
        </w:tabs>
        <w:ind w:firstLine="426"/>
      </w:pPr>
      <w:r>
        <w:t>Βάση Δεδομένων</w:t>
      </w:r>
      <w:r>
        <w:tab/>
        <w:t>D</w:t>
      </w:r>
      <w:r w:rsidRPr="003F79F6">
        <w:t>atabase</w:t>
      </w:r>
    </w:p>
    <w:p w14:paraId="31456A52" w14:textId="77777777" w:rsidR="00FD3926" w:rsidRDefault="00FD3926">
      <w:pPr>
        <w:pStyle w:val="a7"/>
        <w:rPr>
          <w:sz w:val="24"/>
          <w:szCs w:val="24"/>
        </w:rPr>
      </w:pPr>
    </w:p>
    <w:sectPr w:rsidR="00FD3926" w:rsidSect="00A6157B">
      <w:headerReference w:type="default" r:id="rId46"/>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FCE1E" w14:textId="77777777" w:rsidR="00A712F2" w:rsidRDefault="00A712F2" w:rsidP="00D127AC">
      <w:r>
        <w:separator/>
      </w:r>
    </w:p>
  </w:endnote>
  <w:endnote w:type="continuationSeparator" w:id="0">
    <w:p w14:paraId="2AE255E2" w14:textId="77777777" w:rsidR="00A712F2" w:rsidRDefault="00A712F2" w:rsidP="00D1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Play">
    <w:altName w:val="Calibri"/>
    <w:charset w:val="00"/>
    <w:family w:val="auto"/>
    <w:pitch w:val="variable"/>
    <w:sig w:usb0="20000287" w:usb1="00000001" w:usb2="00000000" w:usb3="00000000" w:csb0="0000019F" w:csb1="00000000"/>
  </w:font>
  <w:font w:name="Helvetica Neue">
    <w:altName w:val="Sylfaen"/>
    <w:charset w:val="00"/>
    <w:family w:val="auto"/>
    <w:pitch w:val="variable"/>
    <w:sig w:usb0="E50002FF" w:usb1="500079DB" w:usb2="00000010" w:usb3="00000000" w:csb0="00000001" w:csb1="00000000"/>
  </w:font>
  <w:font w:name="Times Roman">
    <w:altName w:val="Times New Roman"/>
    <w:charset w:val="00"/>
    <w:family w:val="auto"/>
    <w:pitch w:val="variable"/>
    <w:sig w:usb0="E00002FF" w:usb1="5000205A"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620F7" w14:textId="77777777" w:rsidR="00FD3926" w:rsidRDefault="009717E1" w:rsidP="00D127AC">
    <w:pPr>
      <w:pStyle w:val="a"/>
      <w:tabs>
        <w:tab w:val="clear" w:pos="9020"/>
        <w:tab w:val="center" w:pos="4819"/>
        <w:tab w:val="right" w:pos="9638"/>
      </w:tabs>
      <w:spacing w:after="40" w:line="192" w:lineRule="auto"/>
      <w:rPr>
        <w:rFonts w:ascii="Play" w:eastAsia="Play" w:hAnsi="Play" w:cs="Play"/>
        <w:caps/>
        <w:color w:val="5E5E5E"/>
        <w:spacing w:val="7"/>
        <w:sz w:val="27"/>
        <w:szCs w:val="27"/>
        <w:shd w:val="clear" w:color="auto" w:fill="FFFFFF"/>
      </w:rPr>
    </w:pPr>
    <w:r>
      <w:rPr>
        <w:rFonts w:ascii="Play" w:hAnsi="Play"/>
        <w:caps/>
        <w:color w:val="5E5E5E"/>
        <w:spacing w:val="7"/>
        <w:sz w:val="27"/>
        <w:szCs w:val="27"/>
        <w:shd w:val="clear" w:color="auto" w:fill="FFFFFF"/>
      </w:rPr>
      <w:t>ΤΙΤΛΟΣ</w:t>
    </w:r>
    <w:r>
      <w:rPr>
        <w:rFonts w:ascii="Play" w:eastAsia="Play" w:hAnsi="Play" w:cs="Play"/>
        <w:caps/>
        <w:color w:val="5E5E5E"/>
        <w:spacing w:val="7"/>
        <w:sz w:val="27"/>
        <w:szCs w:val="27"/>
        <w:shd w:val="clear" w:color="auto" w:fill="FFFFFF"/>
      </w:rPr>
      <w:tab/>
    </w:r>
    <w:r>
      <w:rPr>
        <w:rFonts w:ascii="Play" w:eastAsia="Play" w:hAnsi="Play" w:cs="Play"/>
        <w:caps/>
        <w:color w:val="5E5E5E"/>
        <w:spacing w:val="7"/>
        <w:sz w:val="27"/>
        <w:szCs w:val="27"/>
        <w:shd w:val="clear" w:color="auto" w:fill="FFFFFF"/>
      </w:rPr>
      <w:tab/>
    </w:r>
    <w:r>
      <w:rPr>
        <w:rFonts w:ascii="Times Roman" w:eastAsia="Times Roman" w:hAnsi="Times Roman" w:cs="Times Roman"/>
        <w:caps/>
        <w:color w:val="5E5E5E"/>
        <w:spacing w:val="7"/>
        <w:sz w:val="27"/>
        <w:szCs w:val="27"/>
        <w:shd w:val="clear" w:color="auto" w:fill="FFFFFF"/>
      </w:rPr>
      <w:fldChar w:fldCharType="begin"/>
    </w:r>
    <w:r>
      <w:rPr>
        <w:rFonts w:ascii="Times Roman" w:eastAsia="Times Roman" w:hAnsi="Times Roman" w:cs="Times Roman"/>
        <w:caps/>
        <w:color w:val="5E5E5E"/>
        <w:spacing w:val="7"/>
        <w:sz w:val="27"/>
        <w:szCs w:val="27"/>
        <w:shd w:val="clear" w:color="auto" w:fill="FFFFFF"/>
      </w:rPr>
      <w:instrText xml:space="preserve"> PAGE </w:instrText>
    </w:r>
    <w:r>
      <w:rPr>
        <w:rFonts w:ascii="Times Roman" w:eastAsia="Times Roman" w:hAnsi="Times Roman" w:cs="Times Roman"/>
        <w:caps/>
        <w:color w:val="5E5E5E"/>
        <w:spacing w:val="7"/>
        <w:sz w:val="27"/>
        <w:szCs w:val="27"/>
        <w:shd w:val="clear" w:color="auto" w:fill="FFFFFF"/>
      </w:rPr>
      <w:fldChar w:fldCharType="separate"/>
    </w:r>
    <w:r w:rsidR="000C5962">
      <w:rPr>
        <w:rFonts w:ascii="Times Roman" w:eastAsia="Times Roman" w:hAnsi="Times Roman" w:cs="Times Roman"/>
        <w:caps/>
        <w:noProof/>
        <w:color w:val="5E5E5E"/>
        <w:spacing w:val="7"/>
        <w:sz w:val="27"/>
        <w:szCs w:val="27"/>
        <w:shd w:val="clear" w:color="auto" w:fill="FFFFFF"/>
      </w:rPr>
      <w:t>2</w:t>
    </w:r>
    <w:r>
      <w:rPr>
        <w:rFonts w:ascii="Times Roman" w:eastAsia="Times Roman" w:hAnsi="Times Roman" w:cs="Times Roman"/>
        <w:caps/>
        <w:color w:val="5E5E5E"/>
        <w:spacing w:val="7"/>
        <w:sz w:val="27"/>
        <w:szCs w:val="27"/>
        <w:shd w:val="clear" w:color="auto" w:fill="FFFFFF"/>
      </w:rPr>
      <w:fldChar w:fldCharType="end"/>
    </w:r>
  </w:p>
  <w:p w14:paraId="25DB8870" w14:textId="77777777" w:rsidR="00FD3926" w:rsidRDefault="009717E1" w:rsidP="00D127AC">
    <w:pPr>
      <w:pStyle w:val="a"/>
      <w:tabs>
        <w:tab w:val="clear" w:pos="9020"/>
        <w:tab w:val="center" w:pos="4819"/>
        <w:tab w:val="right" w:pos="9638"/>
      </w:tabs>
      <w:spacing w:after="40" w:line="192" w:lineRule="auto"/>
    </w:pPr>
    <w:r>
      <w:rPr>
        <w:rFonts w:ascii="Play" w:hAnsi="Play"/>
        <w:caps/>
        <w:color w:val="5E5E5E"/>
        <w:spacing w:val="7"/>
        <w:sz w:val="27"/>
        <w:szCs w:val="27"/>
        <w:shd w:val="clear" w:color="auto" w:fill="FFFFFF"/>
      </w:rPr>
      <w:t>ΔΙΠΛΩΜΑΤΙΚΗΣ</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5E532" w14:textId="77777777" w:rsidR="00FD3926" w:rsidRDefault="00D127AC" w:rsidP="00D127AC">
    <w:pPr>
      <w:pStyle w:val="a"/>
      <w:tabs>
        <w:tab w:val="clear" w:pos="9020"/>
        <w:tab w:val="center" w:pos="4819"/>
        <w:tab w:val="right" w:pos="9638"/>
      </w:tabs>
      <w:spacing w:after="40" w:line="192" w:lineRule="auto"/>
      <w:jc w:val="center"/>
    </w:pPr>
    <w:r>
      <w:rPr>
        <w:rFonts w:ascii="Times Roman" w:eastAsia="Times Roman" w:hAnsi="Times Roman" w:cs="Times Roman"/>
        <w:caps/>
        <w:color w:val="5E5E5E"/>
        <w:spacing w:val="7"/>
        <w:sz w:val="27"/>
        <w:szCs w:val="27"/>
        <w:shd w:val="clear" w:color="auto" w:fill="FFFFFF"/>
      </w:rPr>
      <w:fldChar w:fldCharType="begin"/>
    </w:r>
    <w:r>
      <w:rPr>
        <w:rFonts w:ascii="Times Roman" w:eastAsia="Times Roman" w:hAnsi="Times Roman" w:cs="Times Roman"/>
        <w:caps/>
        <w:color w:val="5E5E5E"/>
        <w:spacing w:val="7"/>
        <w:sz w:val="27"/>
        <w:szCs w:val="27"/>
        <w:shd w:val="clear" w:color="auto" w:fill="FFFFFF"/>
      </w:rPr>
      <w:instrText xml:space="preserve"> PAGE  \* Arabic </w:instrText>
    </w:r>
    <w:r>
      <w:rPr>
        <w:rFonts w:ascii="Times Roman" w:eastAsia="Times Roman" w:hAnsi="Times Roman" w:cs="Times Roman"/>
        <w:caps/>
        <w:color w:val="5E5E5E"/>
        <w:spacing w:val="7"/>
        <w:sz w:val="27"/>
        <w:szCs w:val="27"/>
        <w:shd w:val="clear" w:color="auto" w:fill="FFFFFF"/>
      </w:rPr>
      <w:fldChar w:fldCharType="separate"/>
    </w:r>
    <w:r>
      <w:rPr>
        <w:rFonts w:ascii="Times Roman" w:eastAsia="Times Roman" w:hAnsi="Times Roman" w:cs="Times Roman"/>
        <w:caps/>
        <w:noProof/>
        <w:color w:val="5E5E5E"/>
        <w:spacing w:val="7"/>
        <w:sz w:val="27"/>
        <w:szCs w:val="27"/>
        <w:shd w:val="clear" w:color="auto" w:fill="FFFFFF"/>
      </w:rPr>
      <w:t>2</w:t>
    </w:r>
    <w:r>
      <w:rPr>
        <w:rFonts w:ascii="Times Roman" w:eastAsia="Times Roman" w:hAnsi="Times Roman" w:cs="Times Roman"/>
        <w:caps/>
        <w:color w:val="5E5E5E"/>
        <w:spacing w:val="7"/>
        <w:sz w:val="27"/>
        <w:szCs w:val="27"/>
        <w:shd w:val="clear" w:color="auto" w:fill="FFFFF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1064B" w14:textId="77777777" w:rsidR="00DA74C4" w:rsidRDefault="003601B1" w:rsidP="00D127AC">
    <w:pPr>
      <w:pStyle w:val="Footer"/>
      <w:jc w:val="center"/>
    </w:pPr>
    <w:r>
      <w:fldChar w:fldCharType="begin"/>
    </w:r>
    <w:r>
      <w:instrText xml:space="preserve"> PAGE  \* Arabic  \* MERGEFORMAT </w:instrText>
    </w:r>
    <w:r>
      <w:fldChar w:fldCharType="separate"/>
    </w:r>
    <w:r>
      <w:rPr>
        <w:noProof/>
      </w:rPr>
      <w:t>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34B6" w14:textId="77777777" w:rsidR="00887258" w:rsidRDefault="00887258" w:rsidP="00887258">
    <w:pPr>
      <w:pStyle w:val="Footer"/>
      <w:jc w:val="center"/>
    </w:pPr>
    <w:r>
      <w:fldChar w:fldCharType="begin"/>
    </w:r>
    <w:r>
      <w:instrText xml:space="preserve"> PAGE  \* Arabic  \* MERGEFORMAT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425D0" w14:textId="77777777" w:rsidR="00A712F2" w:rsidRDefault="00A712F2" w:rsidP="00D127AC">
      <w:r>
        <w:separator/>
      </w:r>
    </w:p>
  </w:footnote>
  <w:footnote w:type="continuationSeparator" w:id="0">
    <w:p w14:paraId="6B4D15AA" w14:textId="77777777" w:rsidR="00A712F2" w:rsidRDefault="00A712F2" w:rsidP="00D12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EE8A8" w14:textId="77777777" w:rsidR="00FD3926" w:rsidRDefault="00FD3926" w:rsidP="00D127AC"/>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1293" w14:textId="77777777" w:rsidR="00B2746A" w:rsidRDefault="00B2746A" w:rsidP="00D127AC"/>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3E56A" w14:textId="77777777" w:rsidR="00B2746A" w:rsidRDefault="00B2746A" w:rsidP="00D127AC"/>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03CB" w14:textId="77777777" w:rsidR="00B2746A" w:rsidRDefault="00B2746A" w:rsidP="00D127A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1FCC" w14:textId="77777777" w:rsidR="00D91DC5" w:rsidRDefault="00D91DC5" w:rsidP="00D127A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2BE91" w14:textId="77777777" w:rsidR="00D91DC5" w:rsidRDefault="00D91DC5" w:rsidP="00D127AC"/>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6864" w14:textId="77777777" w:rsidR="00D91DC5" w:rsidRDefault="00D91DC5" w:rsidP="00D127AC"/>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79DE" w14:textId="77777777" w:rsidR="00E36624" w:rsidRDefault="00E36624" w:rsidP="00D127AC"/>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C7977" w14:textId="77777777" w:rsidR="00E36624" w:rsidRDefault="00E36624" w:rsidP="00D127AC"/>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F2CB" w14:textId="77777777" w:rsidR="003F534E" w:rsidRDefault="003F534E" w:rsidP="00D127AC"/>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973F8" w14:textId="77777777" w:rsidR="003F534E" w:rsidRDefault="003F534E" w:rsidP="00D127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4D24" w14:textId="77777777" w:rsidR="00FD3926" w:rsidRDefault="00FD3926" w:rsidP="00D127AC"/>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0FD41" w14:textId="77777777" w:rsidR="00DA74C4" w:rsidRDefault="00DA74C4" w:rsidP="00D127AC"/>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759F" w14:textId="77777777" w:rsidR="00DA74C4" w:rsidRDefault="00DA74C4" w:rsidP="00D127AC"/>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9FB07" w14:textId="77777777" w:rsidR="00A6157B" w:rsidRDefault="00A6157B" w:rsidP="00D127AC"/>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867B5" w14:textId="77777777" w:rsidR="00A6157B" w:rsidRDefault="00A6157B" w:rsidP="00D127AC"/>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30DFF" w14:textId="77777777" w:rsidR="00887258" w:rsidRDefault="00887258" w:rsidP="00D127A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C624F" w14:textId="77777777" w:rsidR="00070596" w:rsidRDefault="00070596" w:rsidP="00D127A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49BBF" w14:textId="77777777" w:rsidR="00FD3926" w:rsidRDefault="00FD3926" w:rsidP="00D127A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D929" w14:textId="77777777" w:rsidR="00070596" w:rsidRDefault="00070596" w:rsidP="00D127A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F32E1" w14:textId="77777777" w:rsidR="00B2746A" w:rsidRDefault="00B2746A" w:rsidP="00D127A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2223" w14:textId="77777777" w:rsidR="00B2746A" w:rsidRDefault="00B2746A" w:rsidP="00D127AC"/>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C1454" w14:textId="77777777" w:rsidR="00B2746A" w:rsidRDefault="00B2746A" w:rsidP="00D127A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0DAF" w14:textId="77777777" w:rsidR="00B2746A" w:rsidRDefault="00B2746A" w:rsidP="00D12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38D5"/>
    <w:multiLevelType w:val="hybridMultilevel"/>
    <w:tmpl w:val="650627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726CBF"/>
    <w:multiLevelType w:val="hybridMultilevel"/>
    <w:tmpl w:val="650627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95152ED"/>
    <w:multiLevelType w:val="hybridMultilevel"/>
    <w:tmpl w:val="0FC416E0"/>
    <w:lvl w:ilvl="0" w:tplc="FFFFFFF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3" w15:restartNumberingAfterBreak="0">
    <w:nsid w:val="52513693"/>
    <w:multiLevelType w:val="hybridMultilevel"/>
    <w:tmpl w:val="A9EC732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57D67228"/>
    <w:multiLevelType w:val="hybridMultilevel"/>
    <w:tmpl w:val="3488D49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79D771F1"/>
    <w:multiLevelType w:val="hybridMultilevel"/>
    <w:tmpl w:val="13145C66"/>
    <w:lvl w:ilvl="0" w:tplc="C736EE4C">
      <w:start w:val="1"/>
      <w:numFmt w:val="decimal"/>
      <w:lvlText w:val="[%1] "/>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65101434">
    <w:abstractNumId w:val="5"/>
  </w:num>
  <w:num w:numId="2" w16cid:durableId="121963731">
    <w:abstractNumId w:val="3"/>
  </w:num>
  <w:num w:numId="3" w16cid:durableId="1023239516">
    <w:abstractNumId w:val="4"/>
  </w:num>
  <w:num w:numId="4" w16cid:durableId="1112823043">
    <w:abstractNumId w:val="1"/>
  </w:num>
  <w:num w:numId="5" w16cid:durableId="1940916322">
    <w:abstractNumId w:val="0"/>
  </w:num>
  <w:num w:numId="6" w16cid:durableId="19114272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972"/>
    <w:rsid w:val="000064FC"/>
    <w:rsid w:val="00022970"/>
    <w:rsid w:val="00022D1A"/>
    <w:rsid w:val="00025172"/>
    <w:rsid w:val="000470B8"/>
    <w:rsid w:val="00070596"/>
    <w:rsid w:val="000745C7"/>
    <w:rsid w:val="000779EA"/>
    <w:rsid w:val="00094B92"/>
    <w:rsid w:val="000C5962"/>
    <w:rsid w:val="000D29BC"/>
    <w:rsid w:val="000D68F2"/>
    <w:rsid w:val="000E0CC2"/>
    <w:rsid w:val="00151D69"/>
    <w:rsid w:val="001532F5"/>
    <w:rsid w:val="001668B4"/>
    <w:rsid w:val="00172AB1"/>
    <w:rsid w:val="00191D66"/>
    <w:rsid w:val="001A0179"/>
    <w:rsid w:val="00262AB9"/>
    <w:rsid w:val="00287B2A"/>
    <w:rsid w:val="002A0474"/>
    <w:rsid w:val="002A2315"/>
    <w:rsid w:val="002B7A65"/>
    <w:rsid w:val="002D7E22"/>
    <w:rsid w:val="002F1B30"/>
    <w:rsid w:val="003201B4"/>
    <w:rsid w:val="00325C8F"/>
    <w:rsid w:val="003266AB"/>
    <w:rsid w:val="003601B1"/>
    <w:rsid w:val="003609E8"/>
    <w:rsid w:val="003A721E"/>
    <w:rsid w:val="003D0D47"/>
    <w:rsid w:val="003E78D2"/>
    <w:rsid w:val="003F0CD7"/>
    <w:rsid w:val="003F48E6"/>
    <w:rsid w:val="003F534E"/>
    <w:rsid w:val="003F55D6"/>
    <w:rsid w:val="004268C1"/>
    <w:rsid w:val="004465D4"/>
    <w:rsid w:val="0049477E"/>
    <w:rsid w:val="00495B4A"/>
    <w:rsid w:val="004B1C97"/>
    <w:rsid w:val="004C5C4A"/>
    <w:rsid w:val="004D31C2"/>
    <w:rsid w:val="004F7A15"/>
    <w:rsid w:val="00522494"/>
    <w:rsid w:val="005A273F"/>
    <w:rsid w:val="005A3BAE"/>
    <w:rsid w:val="005B5103"/>
    <w:rsid w:val="00622EF6"/>
    <w:rsid w:val="00623A73"/>
    <w:rsid w:val="0062787C"/>
    <w:rsid w:val="00635AC2"/>
    <w:rsid w:val="0065265E"/>
    <w:rsid w:val="006628E2"/>
    <w:rsid w:val="00684A9C"/>
    <w:rsid w:val="006F5C8E"/>
    <w:rsid w:val="00717A06"/>
    <w:rsid w:val="00760946"/>
    <w:rsid w:val="00773AA7"/>
    <w:rsid w:val="00785266"/>
    <w:rsid w:val="007B6E3D"/>
    <w:rsid w:val="007C75D5"/>
    <w:rsid w:val="0082223D"/>
    <w:rsid w:val="00852D09"/>
    <w:rsid w:val="00860DF1"/>
    <w:rsid w:val="00887258"/>
    <w:rsid w:val="00894816"/>
    <w:rsid w:val="008C384C"/>
    <w:rsid w:val="008D332B"/>
    <w:rsid w:val="008F1972"/>
    <w:rsid w:val="008F2D8E"/>
    <w:rsid w:val="008F3FEC"/>
    <w:rsid w:val="00916CEE"/>
    <w:rsid w:val="00926C1A"/>
    <w:rsid w:val="00926E04"/>
    <w:rsid w:val="009614F8"/>
    <w:rsid w:val="009717E1"/>
    <w:rsid w:val="00986445"/>
    <w:rsid w:val="009D1253"/>
    <w:rsid w:val="009E4266"/>
    <w:rsid w:val="009E579C"/>
    <w:rsid w:val="009F1CC4"/>
    <w:rsid w:val="009F3939"/>
    <w:rsid w:val="009F523A"/>
    <w:rsid w:val="00A05F29"/>
    <w:rsid w:val="00A333C8"/>
    <w:rsid w:val="00A53806"/>
    <w:rsid w:val="00A551F0"/>
    <w:rsid w:val="00A6157B"/>
    <w:rsid w:val="00A712F2"/>
    <w:rsid w:val="00A80993"/>
    <w:rsid w:val="00A837A4"/>
    <w:rsid w:val="00AC0A8F"/>
    <w:rsid w:val="00B16A80"/>
    <w:rsid w:val="00B2746A"/>
    <w:rsid w:val="00B571C3"/>
    <w:rsid w:val="00B669FE"/>
    <w:rsid w:val="00B96343"/>
    <w:rsid w:val="00BC6768"/>
    <w:rsid w:val="00BF3F59"/>
    <w:rsid w:val="00C0717A"/>
    <w:rsid w:val="00C07D99"/>
    <w:rsid w:val="00C362F8"/>
    <w:rsid w:val="00C41FFD"/>
    <w:rsid w:val="00C656A1"/>
    <w:rsid w:val="00C659B8"/>
    <w:rsid w:val="00C939E1"/>
    <w:rsid w:val="00D01B7C"/>
    <w:rsid w:val="00D0384D"/>
    <w:rsid w:val="00D127AC"/>
    <w:rsid w:val="00D3518A"/>
    <w:rsid w:val="00D50626"/>
    <w:rsid w:val="00D61D39"/>
    <w:rsid w:val="00D669C6"/>
    <w:rsid w:val="00D822DD"/>
    <w:rsid w:val="00D91DC5"/>
    <w:rsid w:val="00DA74C4"/>
    <w:rsid w:val="00E3380E"/>
    <w:rsid w:val="00E36624"/>
    <w:rsid w:val="00E74B6A"/>
    <w:rsid w:val="00EA5DAF"/>
    <w:rsid w:val="00ED6358"/>
    <w:rsid w:val="00F55F13"/>
    <w:rsid w:val="00F749F7"/>
    <w:rsid w:val="00FA11FF"/>
    <w:rsid w:val="00FA487E"/>
    <w:rsid w:val="00FC59E0"/>
    <w:rsid w:val="00FC71F4"/>
    <w:rsid w:val="00FD07A3"/>
    <w:rsid w:val="00FD3926"/>
    <w:rsid w:val="00FE1925"/>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F3790"/>
  <w15:docId w15:val="{9C0E3E55-4E1B-4989-A4AC-EA938605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57B"/>
    <w:rPr>
      <w:sz w:val="24"/>
      <w:szCs w:val="24"/>
      <w:lang w:val="en-US" w:eastAsia="en-US"/>
    </w:rPr>
  </w:style>
  <w:style w:type="paragraph" w:styleId="Heading1">
    <w:name w:val="heading 1"/>
    <w:basedOn w:val="Normal"/>
    <w:next w:val="Normal"/>
    <w:link w:val="Heading1Char"/>
    <w:uiPriority w:val="9"/>
    <w:qFormat/>
    <w:rsid w:val="00325C8F"/>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semiHidden/>
    <w:unhideWhenUsed/>
    <w:qFormat/>
    <w:rsid w:val="00325C8F"/>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semiHidden/>
    <w:unhideWhenUsed/>
    <w:qFormat/>
    <w:rsid w:val="000779EA"/>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Κεφαλίδα και υποσέλιδο"/>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0">
    <w:name w:val="Προεπιλογή"/>
    <w:pPr>
      <w:spacing w:after="240"/>
      <w:jc w:val="center"/>
    </w:pPr>
    <w:rPr>
      <w:rFonts w:ascii="Play" w:eastAsia="Play" w:hAnsi="Play" w:cs="Play"/>
      <w:color w:val="000000"/>
      <w:sz w:val="27"/>
      <w:szCs w:val="27"/>
      <w:shd w:val="clear" w:color="auto" w:fill="FFFFFF"/>
      <w14:textOutline w14:w="0" w14:cap="flat" w14:cmpd="sng" w14:algn="ctr">
        <w14:noFill/>
        <w14:prstDash w14:val="solid"/>
        <w14:bevel/>
      </w14:textOutline>
    </w:rPr>
  </w:style>
  <w:style w:type="paragraph" w:customStyle="1" w:styleId="a1">
    <w:name w:val="Τίτλος_Εργασίας"/>
    <w:pPr>
      <w:spacing w:after="240"/>
      <w:jc w:val="center"/>
      <w:outlineLvl w:val="3"/>
    </w:pPr>
    <w:rPr>
      <w:rFonts w:ascii="Times Roman" w:hAnsi="Times Roman" w:cs="Arial Unicode MS"/>
      <w:b/>
      <w:bCs/>
      <w:color w:val="D6712F"/>
      <w:sz w:val="45"/>
      <w:szCs w:val="45"/>
      <w:shd w:val="clear" w:color="auto" w:fill="FFFFFF"/>
      <w14:textOutline w14:w="0" w14:cap="flat" w14:cmpd="sng" w14:algn="ctr">
        <w14:noFill/>
        <w14:prstDash w14:val="solid"/>
        <w14:bevel/>
      </w14:textOutline>
    </w:rPr>
  </w:style>
  <w:style w:type="paragraph" w:customStyle="1" w:styleId="a2">
    <w:name w:val="Υπότιτλος_Εργασίας"/>
    <w:pPr>
      <w:spacing w:after="240"/>
      <w:jc w:val="center"/>
    </w:pPr>
    <w:rPr>
      <w:rFonts w:ascii="Play" w:hAnsi="Play" w:cs="Arial Unicode MS"/>
      <w:color w:val="000000"/>
      <w:sz w:val="35"/>
      <w:szCs w:val="35"/>
      <w:shd w:val="clear" w:color="auto" w:fill="FFFFFF"/>
      <w14:textOutline w14:w="0" w14:cap="flat" w14:cmpd="sng" w14:algn="ctr">
        <w14:noFill/>
        <w14:prstDash w14:val="solid"/>
        <w14:bevel/>
      </w14:textOutline>
    </w:rPr>
  </w:style>
  <w:style w:type="paragraph" w:customStyle="1" w:styleId="a3">
    <w:name w:val="Κύριο_τμήμα_παραγράφων"/>
    <w:pPr>
      <w:spacing w:after="240"/>
      <w:jc w:val="both"/>
    </w:pPr>
    <w:rPr>
      <w:rFonts w:ascii="Play" w:hAnsi="Play" w:cs="Arial Unicode MS"/>
      <w:color w:val="000000"/>
      <w:sz w:val="24"/>
      <w:szCs w:val="24"/>
      <w:shd w:val="clear" w:color="auto" w:fill="FFFFFF"/>
      <w14:textOutline w14:w="0" w14:cap="flat" w14:cmpd="sng" w14:algn="ctr">
        <w14:noFill/>
        <w14:prstDash w14:val="solid"/>
        <w14:bevel/>
      </w14:textOutline>
    </w:rPr>
  </w:style>
  <w:style w:type="paragraph" w:customStyle="1" w:styleId="a4">
    <w:name w:val="Τίτλοι_κεφαλαίων"/>
    <w:rsid w:val="00A53806"/>
    <w:pPr>
      <w:pBdr>
        <w:bottom w:val="single" w:sz="18" w:space="1" w:color="auto"/>
      </w:pBdr>
      <w:spacing w:before="2880" w:after="480"/>
      <w:jc w:val="right"/>
      <w:outlineLvl w:val="1"/>
    </w:pPr>
    <w:rPr>
      <w:rFonts w:ascii="Play" w:eastAsia="Play" w:hAnsi="Play" w:cs="Play"/>
      <w:b/>
      <w:bCs/>
      <w:i/>
      <w:iCs/>
      <w:color w:val="000000"/>
      <w:sz w:val="52"/>
      <w:szCs w:val="52"/>
      <w:shd w:val="clear" w:color="auto" w:fill="FFFFFF"/>
      <w14:shadow w14:blurRad="50800" w14:dist="38100" w14:dir="2700000" w14:sx="100000" w14:sy="100000" w14:kx="0" w14:ky="0" w14:algn="tl">
        <w14:srgbClr w14:val="000000">
          <w14:alpha w14:val="60000"/>
        </w14:srgbClr>
      </w14:shadow>
      <w14:textOutline w14:w="0" w14:cap="flat" w14:cmpd="sng" w14:algn="ctr">
        <w14:noFill/>
        <w14:prstDash w14:val="solid"/>
        <w14:bevel/>
      </w14:textOutline>
    </w:rPr>
  </w:style>
  <w:style w:type="paragraph" w:customStyle="1" w:styleId="a5">
    <w:name w:val="Υποσέλιδο_Τίτλος"/>
    <w:pPr>
      <w:spacing w:after="40" w:line="192" w:lineRule="auto"/>
    </w:pPr>
    <w:rPr>
      <w:rFonts w:ascii="Play" w:hAnsi="Play" w:cs="Arial Unicode MS"/>
      <w:caps/>
      <w:color w:val="5E5E5E"/>
      <w:spacing w:val="7"/>
      <w:sz w:val="27"/>
      <w:szCs w:val="27"/>
      <w:shd w:val="clear" w:color="auto" w:fill="FFFFFF"/>
      <w14:textOutline w14:w="0" w14:cap="flat" w14:cmpd="sng" w14:algn="ctr">
        <w14:noFill/>
        <w14:prstDash w14:val="solid"/>
        <w14:bevel/>
      </w14:textOutline>
    </w:rPr>
  </w:style>
  <w:style w:type="paragraph" w:customStyle="1" w:styleId="TOC1">
    <w:name w:val="TOC 1 γονικό"/>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10">
    <w:name w:val="toc 1"/>
    <w:basedOn w:val="TOC11"/>
    <w:next w:val="TOC11"/>
    <w:uiPriority w:val="39"/>
    <w:rPr>
      <w:rFonts w:ascii="Play" w:eastAsia="Play" w:hAnsi="Play" w:cs="Play"/>
      <w:caps/>
    </w:rPr>
  </w:style>
  <w:style w:type="paragraph" w:customStyle="1" w:styleId="a6">
    <w:name w:val="Τίτλοι_Ενοτήτων"/>
    <w:pPr>
      <w:spacing w:after="240"/>
      <w:outlineLvl w:val="0"/>
    </w:pPr>
    <w:rPr>
      <w:rFonts w:ascii="Play" w:eastAsia="Play" w:hAnsi="Play" w:cs="Play"/>
      <w:b/>
      <w:bCs/>
      <w:color w:val="000000"/>
      <w:sz w:val="35"/>
      <w:szCs w:val="35"/>
      <w:shd w:val="clear" w:color="auto" w:fill="FFFFFF"/>
      <w14:textOutline w14:w="0" w14:cap="flat" w14:cmpd="sng" w14:algn="ctr">
        <w14:noFill/>
        <w14:prstDash w14:val="solid"/>
        <w14:bevel/>
      </w14:textOutline>
    </w:rPr>
  </w:style>
  <w:style w:type="paragraph" w:customStyle="1" w:styleId="TOC2">
    <w:name w:val="TOC 2 γονικό"/>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20">
    <w:name w:val="toc 2"/>
    <w:basedOn w:val="TOC2"/>
    <w:next w:val="TOC2"/>
    <w:uiPriority w:val="39"/>
    <w:rsid w:val="005B5103"/>
    <w:pPr>
      <w:ind w:firstLine="567"/>
    </w:pPr>
    <w:rPr>
      <w:rFonts w:ascii="Play" w:eastAsia="Arial Unicode MS" w:hAnsi="Play" w:cs="Arial Unicode MS"/>
      <w:noProof/>
      <w:sz w:val="24"/>
      <w:szCs w:val="24"/>
    </w:rPr>
  </w:style>
  <w:style w:type="paragraph" w:customStyle="1" w:styleId="TOC3">
    <w:name w:val="TOC 3 γονικό"/>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30">
    <w:name w:val="toc 3"/>
    <w:basedOn w:val="TOC3"/>
    <w:next w:val="TOC3"/>
    <w:uiPriority w:val="39"/>
    <w:rsid w:val="005B5103"/>
    <w:pPr>
      <w:ind w:firstLine="851"/>
    </w:pPr>
    <w:rPr>
      <w:rFonts w:ascii="Play" w:eastAsia="Arial Unicode MS" w:hAnsi="Play" w:cs="Arial Unicode MS"/>
      <w:noProof/>
      <w:sz w:val="24"/>
      <w:szCs w:val="24"/>
    </w:rPr>
  </w:style>
  <w:style w:type="paragraph" w:customStyle="1" w:styleId="a7">
    <w:name w:val="Τίτλοι_Υποενοτήτων"/>
    <w:pPr>
      <w:spacing w:after="240"/>
      <w:outlineLvl w:val="2"/>
    </w:pPr>
    <w:rPr>
      <w:rFonts w:ascii="Play" w:eastAsia="Play" w:hAnsi="Play" w:cs="Play"/>
      <w:b/>
      <w:bCs/>
      <w:color w:val="000000"/>
      <w:sz w:val="29"/>
      <w:szCs w:val="29"/>
      <w:shd w:val="clear" w:color="auto" w:fill="FFFFFF"/>
      <w14:textOutline w14:w="0" w14:cap="flat" w14:cmpd="sng" w14:algn="ctr">
        <w14:noFill/>
        <w14:prstDash w14:val="solid"/>
        <w14:bevel/>
      </w14:textOutline>
    </w:rPr>
  </w:style>
  <w:style w:type="paragraph" w:styleId="TOC4">
    <w:name w:val="toc 4"/>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a8">
    <w:name w:val="Λεζάντα_Εικόνας"/>
    <w:pPr>
      <w:tabs>
        <w:tab w:val="left" w:pos="1150"/>
      </w:tabs>
      <w:jc w:val="both"/>
      <w:outlineLvl w:val="0"/>
    </w:pPr>
    <w:rPr>
      <w:rFonts w:ascii="Play" w:eastAsia="Play" w:hAnsi="Play" w:cs="Play"/>
      <w:b/>
      <w:bCs/>
      <w:caps/>
      <w:color w:val="000000"/>
      <w14:textOutline w14:w="0" w14:cap="flat" w14:cmpd="sng" w14:algn="ctr">
        <w14:noFill/>
        <w14:prstDash w14:val="solid"/>
        <w14:bevel/>
      </w14:textOutline>
    </w:rPr>
  </w:style>
  <w:style w:type="paragraph" w:customStyle="1" w:styleId="TOC12">
    <w:name w:val="TOC 1 γονικό"/>
    <w:next w:val="TOC11"/>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a9">
    <w:name w:val="Τίτλος_Πίνακα"/>
    <w:next w:val="a0"/>
    <w:pPr>
      <w:spacing w:before="180" w:after="240"/>
      <w:jc w:val="center"/>
      <w:outlineLvl w:val="0"/>
    </w:pPr>
    <w:rPr>
      <w:rFonts w:ascii="Play" w:eastAsia="Play" w:hAnsi="Play" w:cs="Play"/>
      <w:color w:val="000000"/>
      <w:sz w:val="22"/>
      <w:szCs w:val="22"/>
      <w:u w:color="000000"/>
      <w14:textOutline w14:w="0" w14:cap="flat" w14:cmpd="sng" w14:algn="ctr">
        <w14:noFill/>
        <w14:prstDash w14:val="solid"/>
        <w14:bevel/>
      </w14:textOutline>
    </w:rPr>
  </w:style>
  <w:style w:type="paragraph" w:customStyle="1" w:styleId="TOC11">
    <w:name w:val="TOC 1 γονικό"/>
    <w:next w:val="TOC12"/>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character" w:customStyle="1" w:styleId="aa">
    <w:name w:val="Σύνδεσμος"/>
    <w:rPr>
      <w:u w:val="single"/>
    </w:rPr>
  </w:style>
  <w:style w:type="character" w:customStyle="1" w:styleId="Hyperlink0">
    <w:name w:val="Hyperlink.0"/>
    <w:basedOn w:val="aa"/>
    <w:rPr>
      <w:outline w:val="0"/>
      <w:color w:val="0000FF"/>
      <w:u w:val="single" w:color="0000FF"/>
      <w:lang w:val="en-US"/>
    </w:rPr>
  </w:style>
  <w:style w:type="table" w:styleId="TableGrid">
    <w:name w:val="Table Grid"/>
    <w:basedOn w:val="TableNormal"/>
    <w:uiPriority w:val="39"/>
    <w:rsid w:val="009E5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C8F"/>
    <w:rPr>
      <w:rFonts w:asciiTheme="majorHAnsi" w:eastAsiaTheme="majorEastAsia" w:hAnsiTheme="majorHAnsi" w:cstheme="majorBidi"/>
      <w:color w:val="0079BF" w:themeColor="accent1" w:themeShade="BF"/>
      <w:sz w:val="32"/>
      <w:szCs w:val="32"/>
      <w:lang w:val="en-US" w:eastAsia="en-US"/>
    </w:rPr>
  </w:style>
  <w:style w:type="character" w:customStyle="1" w:styleId="Heading2Char">
    <w:name w:val="Heading 2 Char"/>
    <w:basedOn w:val="DefaultParagraphFont"/>
    <w:link w:val="Heading2"/>
    <w:uiPriority w:val="9"/>
    <w:semiHidden/>
    <w:rsid w:val="00325C8F"/>
    <w:rPr>
      <w:rFonts w:asciiTheme="majorHAnsi" w:eastAsiaTheme="majorEastAsia" w:hAnsiTheme="majorHAnsi" w:cstheme="majorBidi"/>
      <w:color w:val="0079BF" w:themeColor="accent1" w:themeShade="BF"/>
      <w:sz w:val="26"/>
      <w:szCs w:val="26"/>
      <w:lang w:val="en-US" w:eastAsia="en-US"/>
    </w:rPr>
  </w:style>
  <w:style w:type="paragraph" w:styleId="Header">
    <w:name w:val="header"/>
    <w:basedOn w:val="Normal"/>
    <w:link w:val="HeaderChar"/>
    <w:uiPriority w:val="99"/>
    <w:unhideWhenUsed/>
    <w:rsid w:val="0049477E"/>
    <w:pPr>
      <w:tabs>
        <w:tab w:val="center" w:pos="4153"/>
        <w:tab w:val="right" w:pos="8306"/>
      </w:tabs>
    </w:pPr>
  </w:style>
  <w:style w:type="character" w:customStyle="1" w:styleId="HeaderChar">
    <w:name w:val="Header Char"/>
    <w:basedOn w:val="DefaultParagraphFont"/>
    <w:link w:val="Header"/>
    <w:uiPriority w:val="99"/>
    <w:rsid w:val="0049477E"/>
    <w:rPr>
      <w:sz w:val="24"/>
      <w:szCs w:val="24"/>
      <w:lang w:val="en-US" w:eastAsia="en-US"/>
    </w:rPr>
  </w:style>
  <w:style w:type="paragraph" w:styleId="Footer">
    <w:name w:val="footer"/>
    <w:basedOn w:val="Normal"/>
    <w:link w:val="FooterChar"/>
    <w:uiPriority w:val="99"/>
    <w:unhideWhenUsed/>
    <w:rsid w:val="0049477E"/>
    <w:pPr>
      <w:tabs>
        <w:tab w:val="center" w:pos="4153"/>
        <w:tab w:val="right" w:pos="8306"/>
      </w:tabs>
    </w:pPr>
  </w:style>
  <w:style w:type="character" w:customStyle="1" w:styleId="FooterChar">
    <w:name w:val="Footer Char"/>
    <w:basedOn w:val="DefaultParagraphFont"/>
    <w:link w:val="Footer"/>
    <w:uiPriority w:val="99"/>
    <w:rsid w:val="0049477E"/>
    <w:rPr>
      <w:sz w:val="24"/>
      <w:szCs w:val="24"/>
      <w:lang w:val="en-US" w:eastAsia="en-US"/>
    </w:rPr>
  </w:style>
  <w:style w:type="character" w:customStyle="1" w:styleId="Heading3Char">
    <w:name w:val="Heading 3 Char"/>
    <w:basedOn w:val="DefaultParagraphFont"/>
    <w:link w:val="Heading3"/>
    <w:uiPriority w:val="9"/>
    <w:semiHidden/>
    <w:rsid w:val="000779EA"/>
    <w:rPr>
      <w:rFonts w:asciiTheme="majorHAnsi" w:eastAsiaTheme="majorEastAsia" w:hAnsiTheme="majorHAnsi" w:cstheme="majorBidi"/>
      <w:color w:val="00507F" w:themeColor="accent1" w:themeShade="7F"/>
      <w:sz w:val="24"/>
      <w:szCs w:val="24"/>
      <w:lang w:val="en-US" w:eastAsia="en-US"/>
    </w:rPr>
  </w:style>
  <w:style w:type="paragraph" w:styleId="ListParagraph">
    <w:name w:val="List Paragraph"/>
    <w:basedOn w:val="Normal"/>
    <w:uiPriority w:val="34"/>
    <w:qFormat/>
    <w:rsid w:val="009F523A"/>
    <w:pPr>
      <w:ind w:left="720"/>
      <w:contextualSpacing/>
    </w:pPr>
  </w:style>
  <w:style w:type="character" w:customStyle="1" w:styleId="hgkelc">
    <w:name w:val="hgkelc"/>
    <w:basedOn w:val="DefaultParagraphFont"/>
    <w:rsid w:val="007C75D5"/>
  </w:style>
  <w:style w:type="paragraph" w:styleId="TOCHeading">
    <w:name w:val="TOC Heading"/>
    <w:basedOn w:val="Heading1"/>
    <w:next w:val="Normal"/>
    <w:uiPriority w:val="39"/>
    <w:unhideWhenUsed/>
    <w:qFormat/>
    <w:rsid w:val="000470B8"/>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character" w:styleId="PlaceholderText">
    <w:name w:val="Placeholder Text"/>
    <w:basedOn w:val="DefaultParagraphFont"/>
    <w:uiPriority w:val="99"/>
    <w:semiHidden/>
    <w:rsid w:val="007609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7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5.xml"/><Relationship Id="rId26" Type="http://schemas.openxmlformats.org/officeDocument/2006/relationships/image" Target="media/image5.png"/><Relationship Id="rId39" Type="http://schemas.openxmlformats.org/officeDocument/2006/relationships/header" Target="header17.xml"/><Relationship Id="rId21" Type="http://schemas.openxmlformats.org/officeDocument/2006/relationships/header" Target="header7.xml"/><Relationship Id="rId34" Type="http://schemas.openxmlformats.org/officeDocument/2006/relationships/image" Target="media/image8.png"/><Relationship Id="rId42" Type="http://schemas.openxmlformats.org/officeDocument/2006/relationships/header" Target="header20.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header" Target="header18.xml"/><Relationship Id="rId45"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28" Type="http://schemas.openxmlformats.org/officeDocument/2006/relationships/header" Target="header12.xml"/><Relationship Id="rId36"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eader" Target="header6.xml"/><Relationship Id="rId31" Type="http://schemas.openxmlformats.org/officeDocument/2006/relationships/header" Target="header15.xml"/><Relationship Id="rId44" Type="http://schemas.openxmlformats.org/officeDocument/2006/relationships/header" Target="header2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8.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image" Target="media/image9.png"/><Relationship Id="rId43" Type="http://schemas.openxmlformats.org/officeDocument/2006/relationships/header" Target="header2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eader" Target="header10.xml"/><Relationship Id="rId33" Type="http://schemas.openxmlformats.org/officeDocument/2006/relationships/image" Target="media/image7.png"/><Relationship Id="rId38" Type="http://schemas.openxmlformats.org/officeDocument/2006/relationships/header" Target="header16.xml"/><Relationship Id="rId46" Type="http://schemas.openxmlformats.org/officeDocument/2006/relationships/header" Target="header24.xml"/><Relationship Id="rId20" Type="http://schemas.openxmlformats.org/officeDocument/2006/relationships/footer" Target="footer3.xml"/><Relationship Id="rId41" Type="http://schemas.openxmlformats.org/officeDocument/2006/relationships/header" Target="header1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nas%20P\Desktop\&#931;&#965;&#947;&#947;&#961;&#945;&#966;&#942;\Brain%20de%20fer%20&#922;&#969;&#957;&#963;&#964;&#945;&#957;&#964;&#943;&#957;&#959;&#962;%20&#928;&#945;&#955;&#941;&#947;&#954;&#945;&#962;.dotx"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lay"/>
        <a:ea typeface="Play"/>
        <a:cs typeface="Play"/>
      </a:majorFont>
      <a:minorFont>
        <a:latin typeface="Play"/>
        <a:ea typeface="Play"/>
        <a:cs typeface="Play"/>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00000"/>
          </a:lnSpc>
          <a:spcBef>
            <a:spcPts val="12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la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12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lay"/>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5EB0AC-7A9B-4E34-99E0-E091659D5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Brain de fer Κωνσταντίνος Παλέγκας.dotx</Template>
  <TotalTime>1570</TotalTime>
  <Pages>34</Pages>
  <Words>3080</Words>
  <Characters>16637</Characters>
  <Application>Microsoft Office Word</Application>
  <DocSecurity>0</DocSecurity>
  <Lines>138</Lines>
  <Paragraphs>39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Dounas P</dc:creator>
  <cp:lastModifiedBy>DOUnasP NEW HOLLAND</cp:lastModifiedBy>
  <cp:revision>14</cp:revision>
  <dcterms:created xsi:type="dcterms:W3CDTF">2023-06-22T09:05:00Z</dcterms:created>
  <dcterms:modified xsi:type="dcterms:W3CDTF">2023-07-01T19:54:00Z</dcterms:modified>
</cp:coreProperties>
</file>